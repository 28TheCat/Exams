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0" w:lineRule="exact"/>
        <w:ind w:left="3344" w:right="3342"/>
        <w:jc w:val="center"/>
        <w:tabs>
          <w:tab w:pos="4620" w:val="left"/>
        </w:tabs>
        <w:rPr>
          <w:rFonts w:ascii="Batang" w:hAnsi="Batang" w:cs="Batang" w:eastAsia="Batang"/>
          <w:sz w:val="32"/>
          <w:szCs w:val="32"/>
        </w:rPr>
      </w:pPr>
      <w:rPr/>
      <w:r>
        <w:rPr>
          <w:rFonts w:ascii="Batang" w:hAnsi="Batang" w:cs="Batang" w:eastAsia="Batang"/>
          <w:sz w:val="32"/>
          <w:szCs w:val="32"/>
          <w:spacing w:val="1"/>
          <w:w w:val="100"/>
          <w:position w:val="-3"/>
        </w:rPr>
        <w:t>第三</w:t>
      </w:r>
      <w:r>
        <w:rPr>
          <w:rFonts w:ascii="Batang" w:hAnsi="Batang" w:cs="Batang" w:eastAsia="Batang"/>
          <w:sz w:val="32"/>
          <w:szCs w:val="32"/>
          <w:spacing w:val="0"/>
          <w:w w:val="100"/>
          <w:position w:val="-3"/>
        </w:rPr>
        <w:t>章</w:t>
        <w:tab/>
      </w:r>
      <w:r>
        <w:rPr>
          <w:rFonts w:ascii="Batang" w:hAnsi="Batang" w:cs="Batang" w:eastAsia="Batang"/>
          <w:sz w:val="32"/>
          <w:szCs w:val="32"/>
          <w:spacing w:val="1"/>
          <w:w w:val="100"/>
          <w:position w:val="-3"/>
        </w:rPr>
        <w:t>向量</w:t>
      </w:r>
      <w:r>
        <w:rPr>
          <w:rFonts w:ascii="Batang" w:hAnsi="Batang" w:cs="Batang" w:eastAsia="Batang"/>
          <w:sz w:val="32"/>
          <w:szCs w:val="32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pgNumType w:start="1"/>
          <w:pgMar w:footer="982" w:top="1580" w:bottom="1180" w:left="1600" w:right="1580"/>
          <w:footerReference w:type="default" r:id="rId7"/>
          <w:type w:val="continuous"/>
          <w:pgSz w:w="11920" w:h="16840"/>
        </w:sectPr>
      </w:pPr>
      <w:rPr/>
    </w:p>
    <w:p>
      <w:pPr>
        <w:spacing w:before="0" w:after="0" w:line="429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  <w:position w:val="2"/>
        </w:rPr>
        <w:t>1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9" w:lineRule="exact"/>
        <w:ind w:right="-84"/>
        <w:jc w:val="left"/>
        <w:tabs>
          <w:tab w:pos="7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5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9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5" w:after="0" w:line="240" w:lineRule="auto"/>
        <w:ind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9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5" w:after="0" w:line="240" w:lineRule="auto"/>
        <w:ind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4,</w:t>
      </w:r>
      <w:r>
        <w:rPr>
          <w:rFonts w:ascii="Times New Roman" w:hAnsi="Times New Roman" w:cs="Times New Roman" w:eastAsia="Times New Roman"/>
          <w:sz w:val="28"/>
          <w:szCs w:val="28"/>
          <w:spacing w:val="-6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7" w:equalWidth="0">
            <w:col w:w="1051" w:space="102"/>
            <w:col w:w="989" w:space="265"/>
            <w:col w:w="739" w:space="108"/>
            <w:col w:w="552" w:space="250"/>
            <w:col w:w="1191" w:space="107"/>
            <w:col w:w="556" w:space="265"/>
            <w:col w:w="2565"/>
          </w:cols>
        </w:sectPr>
      </w:pPr>
      <w:rPr/>
    </w:p>
    <w:p>
      <w:pPr>
        <w:spacing w:before="0" w:after="0" w:line="428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3.100235pt;margin-top:-8.3749pt;width:4.18745pt;height:8.3749pt;mso-position-horizontal-relative:page;mso-position-vertical-relative:paragraph;z-index:-2723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160004pt;margin-top:-8.3749pt;width:4.18745pt;height:8.3749pt;mso-position-horizontal-relative:page;mso-position-vertical-relative:paragraph;z-index:-2722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4"/>
        </w:rPr>
        <w:t>求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−</w:t>
      </w:r>
      <w:r>
        <w:rPr>
          <w:rFonts w:ascii="Meiryo" w:hAnsi="Meiryo" w:cs="Meiryo" w:eastAsia="Meiryo"/>
          <w:sz w:val="29"/>
          <w:szCs w:val="29"/>
          <w:spacing w:val="-2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及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2"/>
          <w:w w:val="100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5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−</w:t>
      </w:r>
      <w:r>
        <w:rPr>
          <w:rFonts w:ascii="Meiryo" w:hAnsi="Meiryo" w:cs="Meiryo" w:eastAsia="Meiryo"/>
          <w:sz w:val="29"/>
          <w:szCs w:val="29"/>
          <w:spacing w:val="-3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2" w:after="0" w:line="39" w:lineRule="exact"/>
        <w:ind w:left="2986" w:right="3854"/>
        <w:jc w:val="center"/>
        <w:tabs>
          <w:tab w:pos="46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2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9" w:lineRule="exact"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44" w:lineRule="exact"/>
        <w:ind w:left="102" w:right="-92"/>
        <w:jc w:val="left"/>
        <w:tabs>
          <w:tab w:pos="680" w:val="left"/>
          <w:tab w:pos="23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−</w:t>
      </w:r>
      <w:r>
        <w:rPr>
          <w:rFonts w:ascii="Meiryo" w:hAnsi="Meiryo" w:cs="Meiryo" w:eastAsia="Meiryo"/>
          <w:sz w:val="29"/>
          <w:szCs w:val="29"/>
          <w:spacing w:val="-2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4" w:lineRule="exact"/>
        <w:ind w:right="-84"/>
        <w:jc w:val="left"/>
        <w:tabs>
          <w:tab w:pos="4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6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01" w:lineRule="exact"/>
        <w:ind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line="301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2510" w:space="264"/>
            <w:col w:w="998" w:space="250"/>
            <w:col w:w="4718"/>
          </w:cols>
        </w:sectPr>
      </w:pPr>
      <w:rPr/>
    </w:p>
    <w:p>
      <w:pPr>
        <w:spacing w:before="0" w:after="0" w:line="439" w:lineRule="exact"/>
        <w:ind w:left="1534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39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39" w:lineRule="exact"/>
        <w:ind w:left="106" w:right="-64"/>
        <w:jc w:val="center"/>
        <w:tabs>
          <w:tab w:pos="17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1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8" w:after="0" w:line="39" w:lineRule="exact"/>
        <w:ind w:left="-33" w:right="-18"/>
        <w:jc w:val="center"/>
        <w:tabs>
          <w:tab w:pos="1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2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8" w:after="0" w:line="39" w:lineRule="exact"/>
        <w:ind w:left="1319" w:right="149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9" w:lineRule="exact"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4" w:equalWidth="0">
            <w:col w:w="2486" w:space="249"/>
            <w:col w:w="608" w:space="114"/>
            <w:col w:w="2000" w:space="270"/>
            <w:col w:w="3013"/>
          </w:cols>
        </w:sectPr>
      </w:pPr>
      <w:rPr/>
    </w:p>
    <w:p>
      <w:pPr>
        <w:spacing w:before="0" w:after="0" w:line="344" w:lineRule="exact"/>
        <w:ind w:left="138" w:right="-92"/>
        <w:jc w:val="left"/>
        <w:tabs>
          <w:tab w:pos="27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-2"/>
          <w:w w:val="100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9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−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1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4" w:lineRule="exact"/>
        <w:ind w:right="-84"/>
        <w:jc w:val="left"/>
        <w:tabs>
          <w:tab w:pos="4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6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01" w:lineRule="exact"/>
        <w:ind w:right="-83"/>
        <w:jc w:val="left"/>
        <w:tabs>
          <w:tab w:pos="4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44" w:lineRule="exact"/>
        <w:ind w:right="-20"/>
        <w:jc w:val="left"/>
        <w:tabs>
          <w:tab w:pos="800" w:val="left"/>
          <w:tab w:pos="12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3,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4,</w:t>
      </w:r>
      <w:r>
        <w:rPr>
          <w:rFonts w:ascii="Times New Roman" w:hAnsi="Times New Roman" w:cs="Times New Roman" w:eastAsia="Times New Roman"/>
          <w:sz w:val="28"/>
          <w:szCs w:val="28"/>
          <w:spacing w:val="-6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44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2945" w:space="265"/>
            <w:col w:w="1161" w:space="252"/>
            <w:col w:w="694" w:space="223"/>
            <w:col w:w="3200"/>
          </w:cols>
        </w:sectPr>
      </w:pPr>
      <w:rPr/>
    </w:p>
    <w:p>
      <w:pPr>
        <w:spacing w:before="0" w:after="0" w:line="372" w:lineRule="exact"/>
        <w:ind w:left="1813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-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×</w:t>
      </w:r>
      <w:r>
        <w:rPr>
          <w:rFonts w:ascii="Meiryo" w:hAnsi="Meiryo" w:cs="Meiryo" w:eastAsia="Meiryo"/>
          <w:sz w:val="28"/>
          <w:szCs w:val="28"/>
          <w:spacing w:val="-6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×</w:t>
      </w:r>
      <w:r>
        <w:rPr>
          <w:rFonts w:ascii="Meiryo" w:hAnsi="Meiryo" w:cs="Meiryo" w:eastAsia="Meiryo"/>
          <w:sz w:val="28"/>
          <w:szCs w:val="28"/>
          <w:spacing w:val="-4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3,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72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×</w:t>
      </w:r>
      <w:r>
        <w:rPr>
          <w:rFonts w:ascii="Meiryo" w:hAnsi="Meiryo" w:cs="Meiryo" w:eastAsia="Meiryo"/>
          <w:sz w:val="28"/>
          <w:szCs w:val="28"/>
          <w:spacing w:val="-6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×</w:t>
      </w:r>
      <w:r>
        <w:rPr>
          <w:rFonts w:ascii="Meiryo" w:hAnsi="Meiryo" w:cs="Meiryo" w:eastAsia="Meiryo"/>
          <w:sz w:val="28"/>
          <w:szCs w:val="28"/>
          <w:spacing w:val="-6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72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×</w:t>
      </w:r>
      <w:r>
        <w:rPr>
          <w:rFonts w:ascii="Meiryo" w:hAnsi="Meiryo" w:cs="Meiryo" w:eastAsia="Meiryo"/>
          <w:sz w:val="28"/>
          <w:szCs w:val="28"/>
          <w:spacing w:val="-4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×</w:t>
      </w:r>
      <w:r>
        <w:rPr>
          <w:rFonts w:ascii="Meiryo" w:hAnsi="Meiryo" w:cs="Meiryo" w:eastAsia="Meiryo"/>
          <w:sz w:val="28"/>
          <w:szCs w:val="28"/>
          <w:spacing w:val="-6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position w:val="-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72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3" w:equalWidth="0">
            <w:col w:w="3994" w:space="268"/>
            <w:col w:w="1814" w:space="270"/>
            <w:col w:w="2394"/>
          </w:cols>
        </w:sectPr>
      </w:pPr>
      <w:rPr/>
    </w:p>
    <w:p>
      <w:pPr>
        <w:spacing w:before="0" w:after="0" w:line="420" w:lineRule="exact"/>
        <w:ind w:left="1813" w:right="-84"/>
        <w:jc w:val="left"/>
        <w:tabs>
          <w:tab w:pos="26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=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position w:val="-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position w:val="-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84" w:after="0" w:line="336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36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2" w:equalWidth="0">
            <w:col w:w="2819" w:space="267"/>
            <w:col w:w="5654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9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8.559998pt;margin-top:3pt;width:5.117064pt;height:8.3749pt;mso-position-horizontal-relative:page;mso-position-vertical-relative:paragraph;z-index:-2721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  <w:position w:val="2"/>
        </w:rPr>
        <w:t>2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−</w:t>
      </w:r>
      <w:r>
        <w:rPr>
          <w:rFonts w:ascii="Meiryo" w:hAnsi="Meiryo" w:cs="Meiryo" w:eastAsia="Meiryo"/>
          <w:sz w:val="29"/>
          <w:szCs w:val="29"/>
          <w:spacing w:val="-3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6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position w:val="2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46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中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2,5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2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20" w:lineRule="exact"/>
        <w:ind w:left="13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.440002pt;margin-top:12.6251pt;width:4.18745pt;height:8.3749pt;mso-position-horizontal-relative:page;mso-position-vertical-relative:paragraph;z-index:-2720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8.419998pt;margin-top:12.6251pt;width:4.18745pt;height:8.3749pt;mso-position-horizontal-relative:page;mso-position-vertical-relative:paragraph;z-index:-2719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position w:val="2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2"/>
        </w:rPr>
        <w:t>,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求</w:t>
      </w:r>
      <w:r>
        <w:rPr>
          <w:rFonts w:ascii="Microsoft JhengHei" w:hAnsi="Microsoft JhengHei" w:cs="Microsoft JhengHei" w:eastAsia="Microsoft JhengHei"/>
          <w:sz w:val="28"/>
          <w:szCs w:val="28"/>
          <w:spacing w:val="-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2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453" w:space="107"/>
            <w:col w:w="6180"/>
          </w:cols>
        </w:sectPr>
      </w:pPr>
      <w:rPr/>
    </w:p>
    <w:p>
      <w:pPr>
        <w:spacing w:before="0" w:after="0" w:line="405" w:lineRule="exact"/>
        <w:ind w:left="102" w:right="-20"/>
        <w:jc w:val="left"/>
        <w:tabs>
          <w:tab w:pos="80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−</w:t>
      </w:r>
      <w:r>
        <w:rPr>
          <w:rFonts w:ascii="Meiryo" w:hAnsi="Meiryo" w:cs="Meiryo" w:eastAsia="Meiryo"/>
          <w:sz w:val="29"/>
          <w:szCs w:val="29"/>
          <w:spacing w:val="-3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6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position w:val="2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46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整理得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5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29" w:after="0" w:line="472" w:lineRule="exact"/>
        <w:ind w:left="133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10.459999pt;margin-top:19.740625pt;width:8.040000pt;height:.1pt;mso-position-horizontal-relative:page;mso-position-vertical-relative:paragraph;z-index:-2725" coordorigin="2209,395" coordsize="161,2">
            <v:shape style="position:absolute;left:2209;top:395;width:161;height:2" coordorigin="2209,395" coordsize="161,0" path="m2209,395l2370,395e" filled="f" stroked="t" strokeweight=".49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b/>
          <w:bCs/>
          <w:i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6"/>
        </w:rPr>
        <w:t>=</w:t>
      </w:r>
      <w:r>
        <w:rPr>
          <w:rFonts w:ascii="Meiryo" w:hAnsi="Meiryo" w:cs="Meiryo" w:eastAsia="Meiryo"/>
          <w:sz w:val="28"/>
          <w:szCs w:val="28"/>
          <w:spacing w:val="35"/>
          <w:w w:val="69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1"/>
          <w:b/>
          <w:bCs/>
          <w:position w:val="-6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i/>
          <w:position w:val="-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43" w:lineRule="exact"/>
        <w:ind w:left="620" w:right="-90"/>
        <w:jc w:val="left"/>
        <w:tabs>
          <w:tab w:pos="12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69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position w:val="1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1" w:after="0" w:line="240" w:lineRule="auto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1" w:after="0" w:line="240" w:lineRule="auto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2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position w:val="-7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9" w:after="0" w:line="497" w:lineRule="exact"/>
        <w:ind w:right="-11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=</w:t>
      </w:r>
      <w:r>
        <w:rPr>
          <w:rFonts w:ascii="Meiryo" w:hAnsi="Meiryo" w:cs="Meiryo" w:eastAsia="Meiryo"/>
          <w:sz w:val="28"/>
          <w:szCs w:val="28"/>
          <w:spacing w:val="22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position w:val="1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1"/>
          <w:b/>
          <w:bCs/>
          <w:position w:val="-4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1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1"/>
          <w:b/>
          <w:bCs/>
          <w:position w:val="-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  <w:position w:val="-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  <w:position w:val="-4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1"/>
          <w:b/>
          <w:bCs/>
          <w:position w:val="-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1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1"/>
          <w:b/>
          <w:bCs/>
          <w:position w:val="-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1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1"/>
          <w:b/>
          <w:bCs/>
          <w:position w:val="-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i/>
          <w:position w:val="8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8" w:lineRule="exact"/>
        <w:ind w:left="4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36.580002pt;margin-top:-6.57914pt;width:8.1pt;height:.1pt;mso-position-horizontal-relative:page;mso-position-vertical-relative:paragraph;z-index:-2724" coordorigin="4732,-132" coordsize="162,2">
            <v:shape style="position:absolute;left:4732;top:-132;width:162;height:2" coordorigin="4732,-132" coordsize="162,0" path="m4732,-132l4894,-132e" filled="f" stroked="t" strokeweight=".49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position w:val="1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51" w:after="0" w:line="240" w:lineRule="auto"/>
        <w:ind w:right="-8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+</w:t>
      </w:r>
      <w:r>
        <w:rPr>
          <w:rFonts w:ascii="Meiryo" w:hAnsi="Meiryo" w:cs="Meiryo" w:eastAsia="Meiryo"/>
          <w:sz w:val="28"/>
          <w:szCs w:val="28"/>
          <w:spacing w:val="12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1"/>
          <w:b/>
          <w:bCs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1"/>
          <w:b/>
          <w:bCs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1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1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1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1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1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1"/>
          <w:b/>
          <w:bCs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i/>
          <w:position w:val="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1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1"/>
          <w:b/>
          <w:bCs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1"/>
          <w:b/>
          <w:bCs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1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1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1"/>
          <w:b/>
          <w:bCs/>
        </w:rPr>
        <w:t>,</w:t>
      </w:r>
      <w:r>
        <w:rPr>
          <w:rFonts w:ascii="Meiryo" w:hAnsi="Meiryo" w:cs="Meiryo" w:eastAsia="Meiryo"/>
          <w:sz w:val="28"/>
          <w:szCs w:val="28"/>
          <w:spacing w:val="4"/>
          <w:w w:val="69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1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1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1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1"/>
          <w:b/>
          <w:bCs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i/>
          <w:position w:val="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position w:val="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6" w:equalWidth="0">
            <w:col w:w="1299" w:space="87"/>
            <w:col w:w="616" w:space="92"/>
            <w:col w:w="607" w:space="41"/>
            <w:col w:w="1900" w:space="118"/>
            <w:col w:w="1711" w:space="118"/>
            <w:col w:w="2151"/>
          </w:cols>
        </w:sectPr>
      </w:pPr>
      <w:rPr/>
    </w:p>
    <w:p>
      <w:pPr>
        <w:spacing w:before="0" w:after="0" w:line="362" w:lineRule="exact"/>
        <w:ind w:left="41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  <w:b/>
          <w:bCs/>
          <w:position w:val="-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-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-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position w:val="-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2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3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．举例说明下列各命题是错误的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7" w:after="0" w:line="162" w:lineRule="auto"/>
        <w:ind w:left="102" w:right="316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(1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</w:rPr>
        <w:t>若向量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7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0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是线性相关的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0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5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0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0"/>
          <w:b/>
          <w:bCs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0"/>
        </w:rPr>
        <w:t>(2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若有不全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数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0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93"/>
          <w:position w:val="0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3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93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3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93"/>
          <w:b/>
          <w:bCs/>
          <w:position w:val="0"/>
        </w:rPr>
        <w:t> </w:t>
      </w:r>
      <w:r>
        <w:rPr>
          <w:rFonts w:ascii="Meiryo" w:hAnsi="Meiryo" w:cs="Meiryo" w:eastAsia="Meiryo"/>
          <w:sz w:val="31"/>
          <w:szCs w:val="31"/>
          <w:spacing w:val="10"/>
          <w:w w:val="94"/>
          <w:position w:val="0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94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4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0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100"/>
          <w:position w:val="0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使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24" w:lineRule="exact"/>
        <w:ind w:left="13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3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24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00" w:lineRule="exact"/>
        <w:ind w:left="102" w:right="-9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成立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4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亦线性相关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347" w:space="171"/>
            <w:col w:w="5222"/>
          </w:cols>
        </w:sectPr>
      </w:pPr>
      <w:rPr/>
    </w:p>
    <w:p>
      <w:pPr>
        <w:spacing w:before="0" w:after="0" w:line="410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  <w:position w:val="3"/>
        </w:rPr>
        <w:t>(3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若只有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当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93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3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93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3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93"/>
          <w:b/>
          <w:bCs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0"/>
          <w:w w:val="94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94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4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全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时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等式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6" w:lineRule="exact"/>
        <w:ind w:left="13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3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00" w:lineRule="exact"/>
        <w:ind w:left="102" w:right="-9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才能成立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4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亦线性无关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909" w:space="171"/>
            <w:col w:w="4660"/>
          </w:cols>
        </w:sectPr>
      </w:pPr>
      <w:rPr/>
    </w:p>
    <w:p>
      <w:pPr>
        <w:spacing w:before="0" w:after="0" w:line="406" w:lineRule="exact"/>
        <w:ind w:left="102" w:right="-9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  <w:position w:val="3"/>
        </w:rPr>
        <w:t>(4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若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6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4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亦线性相关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则有不全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的数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044" w:space="171"/>
            <w:col w:w="5525"/>
          </w:cols>
        </w:sectPr>
      </w:pPr>
      <w:rPr/>
    </w:p>
    <w:p>
      <w:pPr>
        <w:spacing w:before="0" w:after="0" w:line="435" w:lineRule="exact"/>
        <w:ind w:left="133" w:right="-95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93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3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93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3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93"/>
          <w:b/>
          <w:bCs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0"/>
          <w:w w:val="94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4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94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4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5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使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5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318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同时成立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34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2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5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34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3915" w:space="113"/>
            <w:col w:w="4712"/>
          </w:cols>
        </w:sectPr>
      </w:pPr>
      <w:rPr/>
    </w:p>
    <w:p>
      <w:pPr>
        <w:spacing w:before="0" w:after="0" w:line="421" w:lineRule="exact"/>
        <w:ind w:left="102" w:right="-92"/>
        <w:jc w:val="left"/>
        <w:tabs>
          <w:tab w:pos="66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2"/>
        </w:rPr>
        <w:t>(1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25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2"/>
          <w:w w:val="100"/>
          <w:b/>
          <w:bCs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25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6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8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11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25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3" w:equalWidth="0">
            <w:col w:w="1674" w:space="101"/>
            <w:col w:w="450" w:space="101"/>
            <w:col w:w="6414"/>
          </w:cols>
        </w:sectPr>
      </w:pPr>
      <w:rPr/>
    </w:p>
    <w:p>
      <w:pPr>
        <w:spacing w:before="0" w:after="0" w:line="406" w:lineRule="exact"/>
        <w:ind w:left="133"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-4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69"/>
          <w:w w:val="164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960" w:space="105"/>
            <w:col w:w="7675"/>
          </w:cols>
        </w:sectPr>
      </w:pPr>
      <w:rPr/>
    </w:p>
    <w:p>
      <w:pPr>
        <w:spacing w:before="14" w:after="0" w:line="162" w:lineRule="auto"/>
        <w:ind w:left="663" w:right="1381" w:firstLine="-56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</w:rPr>
        <w:t>满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</w:rPr>
        <w:t>足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7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0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0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但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5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不能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7"/>
          <w:w w:val="164"/>
          <w:position w:val="0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b/>
          <w:bCs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6"/>
          <w:w w:val="100"/>
          <w:b/>
          <w:bCs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0"/>
        </w:rPr>
        <w:t>(2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b/>
          <w:bCs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有不全为零的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数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0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93"/>
          <w:position w:val="0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3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93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3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93"/>
          <w:b/>
          <w:bCs/>
          <w:position w:val="0"/>
        </w:rPr>
        <w:t> </w:t>
      </w:r>
      <w:r>
        <w:rPr>
          <w:rFonts w:ascii="Meiryo" w:hAnsi="Meiryo" w:cs="Meiryo" w:eastAsia="Meiryo"/>
          <w:sz w:val="31"/>
          <w:szCs w:val="31"/>
          <w:spacing w:val="10"/>
          <w:w w:val="94"/>
          <w:position w:val="0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94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4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0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100"/>
          <w:position w:val="0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使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162" w:lineRule="auto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原式可化为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448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5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5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3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5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48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1506" w:space="171"/>
            <w:col w:w="7063"/>
          </w:cols>
        </w:sectPr>
      </w:pPr>
      <w:rPr/>
    </w:p>
    <w:p>
      <w:pPr>
        <w:spacing w:before="0" w:after="0" w:line="457" w:lineRule="exact"/>
        <w:ind w:left="133" w:right="-95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eiryo" w:hAnsi="Meiryo" w:cs="Meiryo" w:eastAsia="Meiryo"/>
          <w:sz w:val="31"/>
          <w:szCs w:val="31"/>
          <w:spacing w:val="1"/>
          <w:w w:val="93"/>
          <w:position w:val="2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3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93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5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-5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4"/>
          <w:w w:val="100"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2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5"/>
          <w:position w:val="2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5"/>
          <w:b/>
          <w:bCs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95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57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57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pgMar w:header="0" w:footer="982" w:top="1380" w:bottom="1180" w:left="1600" w:right="1580"/>
          <w:pgSz w:w="11920" w:h="16840"/>
          <w:cols w:num="2" w:equalWidth="0">
            <w:col w:w="2971" w:space="103"/>
            <w:col w:w="5666"/>
          </w:cols>
        </w:sectPr>
      </w:pPr>
      <w:rPr/>
    </w:p>
    <w:p>
      <w:pPr>
        <w:spacing w:before="0" w:after="0" w:line="401" w:lineRule="exact"/>
        <w:ind w:left="102"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3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7"/>
          <w:w w:val="68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−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93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6"/>
          <w:w w:val="68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3"/>
        </w:rPr>
        <w:t>−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7"/>
          <w:w w:val="68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−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20" w:h="16840"/>
          <w:pgMar w:top="1580" w:bottom="1180" w:left="1600" w:right="1580"/>
          <w:cols w:num="7" w:equalWidth="0">
            <w:col w:w="645" w:space="102"/>
            <w:col w:w="453" w:space="101"/>
            <w:col w:w="1009" w:space="107"/>
            <w:col w:w="462" w:space="107"/>
            <w:col w:w="1467" w:space="113"/>
            <w:col w:w="509" w:space="115"/>
            <w:col w:w="3550"/>
          </w:cols>
        </w:sectPr>
      </w:pPr>
      <w:rPr/>
    </w:p>
    <w:p>
      <w:pPr>
        <w:spacing w:before="0" w:after="0" w:line="400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中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为单位向量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则上式成立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6" w:lineRule="exact"/>
        <w:ind w:left="2239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4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均线性相关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10" w:lineRule="exact"/>
        <w:ind w:left="102" w:right="-95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3"/>
        </w:rPr>
        <w:t>(3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3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2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91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10" w:lineRule="exact"/>
        <w:ind w:right="-94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  <w:position w:val="3"/>
        </w:rPr>
        <w:t>(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仅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当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10" w:lineRule="exact"/>
        <w:ind w:right="-95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-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69"/>
          <w:w w:val="164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Meiryo" w:hAnsi="Meiryo" w:cs="Meiryo" w:eastAsia="Meiryo"/>
          <w:sz w:val="31"/>
          <w:szCs w:val="31"/>
          <w:spacing w:val="9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1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4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1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5549" w:space="181"/>
            <w:col w:w="931" w:space="101"/>
            <w:col w:w="1095" w:space="113"/>
            <w:col w:w="770"/>
          </w:cols>
        </w:sectPr>
      </w:pPr>
      <w:rPr/>
    </w:p>
    <w:p>
      <w:pPr>
        <w:spacing w:before="0" w:after="0" w:line="404" w:lineRule="exact"/>
        <w:ind w:left="128" w:right="-93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100"/>
          <w:position w:val="3"/>
        </w:rPr>
        <w:t>⇒</w:t>
      </w:r>
      <w:r>
        <w:rPr>
          <w:rFonts w:ascii="Meiryo" w:hAnsi="Meiryo" w:cs="Meiryo" w:eastAsia="Meiryo"/>
          <w:sz w:val="29"/>
          <w:szCs w:val="29"/>
          <w:spacing w:val="-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5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8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4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线性无关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4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963" w:space="104"/>
            <w:col w:w="5673"/>
          </w:cols>
        </w:sectPr>
      </w:pPr>
      <w:rPr/>
    </w:p>
    <w:p>
      <w:pPr>
        <w:spacing w:before="0" w:after="0" w:line="401" w:lineRule="exact"/>
        <w:ind w:left="102"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3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06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-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70"/>
          <w:w w:val="164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3" w:equalWidth="0">
            <w:col w:w="644" w:space="101"/>
            <w:col w:w="478" w:space="105"/>
            <w:col w:w="7412"/>
          </w:cols>
        </w:sectPr>
      </w:pPr>
      <w:rPr/>
    </w:p>
    <w:p>
      <w:pPr>
        <w:spacing w:before="0" w:after="0" w:line="401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3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4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为线性无关组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4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满足以上条件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但不能说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是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线性无关的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4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56" w:after="0" w:line="240" w:lineRule="auto"/>
        <w:ind w:left="10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(4)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22" w:lineRule="exact"/>
        <w:ind w:right="-89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43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8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1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22" w:lineRule="exact"/>
        <w:ind w:right="-89"/>
        <w:jc w:val="left"/>
        <w:tabs>
          <w:tab w:pos="3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a</w:t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9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22" w:lineRule="exact"/>
        <w:ind w:right="-89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8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9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22" w:lineRule="exact"/>
        <w:ind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41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8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1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position w:val="2"/>
        </w:rPr>
        <w:t>4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line="422" w:lineRule="exact"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20" w:h="16840"/>
          <w:pgMar w:top="1580" w:bottom="1180" w:left="1600" w:right="1580"/>
          <w:cols w:num="5" w:equalWidth="0">
            <w:col w:w="430" w:space="171"/>
            <w:col w:w="1214" w:space="227"/>
            <w:col w:w="1261" w:space="226"/>
            <w:col w:w="1230" w:space="238"/>
            <w:col w:w="3743"/>
          </w:cols>
        </w:sectPr>
      </w:pPr>
      <w:rPr/>
    </w:p>
    <w:p>
      <w:pPr>
        <w:spacing w:before="0" w:after="0" w:line="442" w:lineRule="exact"/>
        <w:ind w:left="133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7.360001pt;margin-top:-8.470600pt;width:4.235300pt;height:8.470600pt;mso-position-horizontal-relative:page;mso-position-vertical-relative:paragraph;z-index:-2715" type="#_x0000_t202" filled="f" stroked="f">
            <v:textbox inset="0,0,0,0">
              <w:txbxContent>
                <w:p>
                  <w:pPr>
                    <w:spacing w:before="0" w:after="0" w:line="169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9.960007pt;margin-top:-8.470600pt;width:4.235300pt;height:8.470600pt;mso-position-horizontal-relative:page;mso-position-vertical-relative:paragraph;z-index:-2714" type="#_x0000_t202" filled="f" stroked="f">
            <v:textbox inset="0,0,0,0">
              <w:txbxContent>
                <w:p>
                  <w:pPr>
                    <w:spacing w:before="0" w:after="0" w:line="169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2.980011pt;margin-top:-8.470600pt;width:4.235300pt;height:8.470600pt;mso-position-horizontal-relative:page;mso-position-vertical-relative:paragraph;z-index:-2713" type="#_x0000_t202" filled="f" stroked="f">
            <v:textbox inset="0,0,0,0">
              <w:txbxContent>
                <w:p>
                  <w:pPr>
                    <w:spacing w:before="0" w:after="0" w:line="169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6.779999pt;margin-top:-8.470600pt;width:4.235300pt;height:8.470600pt;mso-position-horizontal-relative:page;mso-position-vertical-relative:paragraph;z-index:-2712" type="#_x0000_t202" filled="f" stroked="f">
            <v:textbox inset="0,0,0,0">
              <w:txbxContent>
                <w:p>
                  <w:pPr>
                    <w:spacing w:before="0" w:after="0" w:line="169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30"/>
          <w:szCs w:val="30"/>
          <w:spacing w:val="2"/>
          <w:w w:val="100"/>
          <w:position w:val="4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93"/>
          <w:position w:val="4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7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2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4"/>
        </w:rPr>
        <w:t>⇒</w:t>
      </w:r>
      <w:r>
        <w:rPr>
          <w:rFonts w:ascii="Meiryo" w:hAnsi="Meiryo" w:cs="Meiryo" w:eastAsia="Meiryo"/>
          <w:sz w:val="28"/>
          <w:szCs w:val="28"/>
          <w:spacing w:val="-12"/>
          <w:w w:val="10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2"/>
          <w:w w:val="100"/>
          <w:position w:val="4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7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-1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2</w:t>
      </w:r>
      <w:r>
        <w:rPr>
          <w:rFonts w:ascii="Meiryo" w:hAnsi="Meiryo" w:cs="Meiryo" w:eastAsia="Meiryo"/>
          <w:sz w:val="30"/>
          <w:szCs w:val="30"/>
          <w:spacing w:val="13"/>
          <w:w w:val="93"/>
          <w:position w:val="-1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3"/>
        </w:rPr>
        <w:t>⎫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76" w:lineRule="exact"/>
        <w:ind w:left="936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9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7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437" w:space="107"/>
            <w:col w:w="1053" w:space="103"/>
            <w:col w:w="6040"/>
          </w:cols>
        </w:sectPr>
      </w:pPr>
      <w:rPr/>
    </w:p>
    <w:p>
      <w:pPr>
        <w:spacing w:before="38" w:after="0" w:line="214" w:lineRule="exact"/>
        <w:ind w:left="133" w:right="-86"/>
        <w:jc w:val="left"/>
        <w:tabs>
          <w:tab w:pos="900" w:val="left"/>
          <w:tab w:pos="1740" w:val="left"/>
          <w:tab w:pos="2300" w:val="left"/>
        </w:tabs>
        <w:rPr>
          <w:rFonts w:ascii="Meiryo" w:hAnsi="Meiryo" w:cs="Meiryo" w:eastAsia="Meiryo"/>
          <w:sz w:val="30"/>
          <w:szCs w:val="30"/>
        </w:rPr>
      </w:pPr>
      <w:rPr/>
      <w:r>
        <w:rPr>
          <w:rFonts w:ascii="Meiryo" w:hAnsi="Meiryo" w:cs="Meiryo" w:eastAsia="Meiryo"/>
          <w:sz w:val="30"/>
          <w:szCs w:val="30"/>
          <w:spacing w:val="0"/>
          <w:w w:val="100"/>
          <w:position w:val="-28"/>
        </w:rPr>
        <w:t>λ</w:t>
      </w:r>
      <w:r>
        <w:rPr>
          <w:rFonts w:ascii="Meiryo" w:hAnsi="Meiryo" w:cs="Meiryo" w:eastAsia="Meiryo"/>
          <w:sz w:val="30"/>
          <w:szCs w:val="30"/>
          <w:spacing w:val="-20"/>
          <w:w w:val="100"/>
          <w:position w:val="-2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8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i/>
          <w:position w:val="-2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8"/>
        </w:rPr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28"/>
        </w:rPr>
        <w:t>λ</w:t>
      </w:r>
      <w:r>
        <w:rPr>
          <w:rFonts w:ascii="Meiryo" w:hAnsi="Meiryo" w:cs="Meiryo" w:eastAsia="Meiryo"/>
          <w:sz w:val="30"/>
          <w:szCs w:val="30"/>
          <w:spacing w:val="-5"/>
          <w:w w:val="100"/>
          <w:position w:val="-2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8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i/>
          <w:position w:val="-2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8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8"/>
        </w:rPr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28"/>
        </w:rPr>
        <w:t>λ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252" w:lineRule="exact"/>
        <w:ind w:right="-11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29"/>
        </w:rPr>
        <w:t>λ</w:t>
      </w:r>
      <w:r>
        <w:rPr>
          <w:rFonts w:ascii="Meiryo" w:hAnsi="Meiryo" w:cs="Meiryo" w:eastAsia="Meiryo"/>
          <w:sz w:val="30"/>
          <w:szCs w:val="30"/>
          <w:spacing w:val="22"/>
          <w:w w:val="100"/>
          <w:position w:val="-2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9"/>
        </w:rPr>
        <w:t>⎬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52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>⇒</w:t>
      </w:r>
      <w:r>
        <w:rPr>
          <w:rFonts w:ascii="Meiryo" w:hAnsi="Meiryo" w:cs="Meiryo" w:eastAsia="Meiryo"/>
          <w:sz w:val="28"/>
          <w:szCs w:val="28"/>
          <w:spacing w:val="-11"/>
          <w:w w:val="100"/>
          <w:position w:val="-5"/>
        </w:rPr>
        <w:t> </w:t>
      </w:r>
      <w:r>
        <w:rPr>
          <w:rFonts w:ascii="Meiryo" w:hAnsi="Meiryo" w:cs="Meiryo" w:eastAsia="Meiryo"/>
          <w:sz w:val="30"/>
          <w:szCs w:val="30"/>
          <w:spacing w:val="2"/>
          <w:w w:val="100"/>
          <w:position w:val="-5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52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-5"/>
        </w:rPr>
        <w:t> </w:t>
      </w:r>
      <w:r>
        <w:rPr>
          <w:rFonts w:ascii="Meiryo" w:hAnsi="Meiryo" w:cs="Meiryo" w:eastAsia="Meiryo"/>
          <w:sz w:val="30"/>
          <w:szCs w:val="30"/>
          <w:spacing w:val="12"/>
          <w:w w:val="100"/>
          <w:position w:val="-5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5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5"/>
        </w:rPr>
        <w:t>与题设矛盾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25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2477" w:space="663"/>
            <w:col w:w="638" w:space="210"/>
            <w:col w:w="609" w:space="102"/>
            <w:col w:w="492" w:space="108"/>
            <w:col w:w="3441"/>
          </w:cols>
        </w:sectPr>
      </w:pPr>
      <w:rPr/>
    </w:p>
    <w:p>
      <w:pPr>
        <w:spacing w:before="0" w:after="0" w:line="361" w:lineRule="exact"/>
        <w:ind w:left="292" w:right="-91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61" w:lineRule="exact"/>
        <w:ind w:right="-91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6" w:lineRule="exact"/>
        <w:ind w:right="-20"/>
        <w:jc w:val="left"/>
        <w:tabs>
          <w:tab w:pos="7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>⇒</w:t>
      </w:r>
      <w:r>
        <w:rPr>
          <w:rFonts w:ascii="Meiryo" w:hAnsi="Meiryo" w:cs="Meiryo" w:eastAsia="Meiryo"/>
          <w:sz w:val="28"/>
          <w:szCs w:val="28"/>
          <w:spacing w:val="-92"/>
          <w:w w:val="10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44" w:lineRule="exact"/>
        <w:ind w:left="523" w:right="-91"/>
        <w:jc w:val="left"/>
        <w:tabs>
          <w:tab w:pos="11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36.220001pt;margin-top:-5.289726pt;width:8.280pt;height:.1pt;mso-position-horizontal-relative:page;mso-position-vertical-relative:paragraph;z-index:-2718" coordorigin="4724,-106" coordsize="166,2">
            <v:shape style="position:absolute;left:4724;top:-106;width:166;height:2" coordorigin="4724,-106" coordsize="166,0" path="m4724,-106l4890,-106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5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510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-142"/>
          <w:w w:val="50"/>
          <w:position w:val="9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4"/>
        </w:rPr>
        <w:t>⎭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510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843" w:space="240"/>
            <w:col w:w="585" w:space="287"/>
            <w:col w:w="1326" w:space="230"/>
            <w:col w:w="5229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  <w:position w:val="4"/>
        </w:rPr>
        <w:t>4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1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4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99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99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证明向量组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84" w:lineRule="exact"/>
        <w:ind w:left="133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9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6" w:lineRule="exact"/>
        <w:ind w:left="102" w:right="-20"/>
        <w:jc w:val="left"/>
        <w:tabs>
          <w:tab w:pos="108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有</w:t>
      </w:r>
      <w:r>
        <w:rPr>
          <w:rFonts w:ascii="Microsoft JhengHei" w:hAnsi="Microsoft JhengHei" w:cs="Microsoft JhengHei" w:eastAsia="Microsoft JhengHei"/>
          <w:sz w:val="28"/>
          <w:szCs w:val="28"/>
          <w:spacing w:val="-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10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10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10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8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使得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26" w:lineRule="exact"/>
        <w:ind w:left="159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29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29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3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29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45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left="15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-3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4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27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19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4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27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18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8"/>
          <w:w w:val="99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99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8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4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5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28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19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5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5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4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=</w:t>
      </w:r>
      <w:r>
        <w:rPr>
          <w:rFonts w:ascii="Meiryo" w:hAnsi="Meiryo" w:cs="Meiryo" w:eastAsia="Meiryo"/>
          <w:sz w:val="29"/>
          <w:szCs w:val="29"/>
          <w:spacing w:val="1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06" w:lineRule="exact"/>
        <w:ind w:left="12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4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32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4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1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4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1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3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=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86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3"/>
        </w:rPr>
        <w:t>(1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若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则存在不全为零的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数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5" w:lineRule="exact"/>
        <w:ind w:left="13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27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32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4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26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4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-34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26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4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27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31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85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3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5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不全为零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2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2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2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不全为零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9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线性相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4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99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-10"/>
        </w:rPr>
        <w:t>⎧</w:t>
      </w:r>
      <w:r>
        <w:rPr>
          <w:rFonts w:ascii="Meiryo" w:hAnsi="Meiryo" w:cs="Meiryo" w:eastAsia="Meiryo"/>
          <w:sz w:val="28"/>
          <w:szCs w:val="28"/>
          <w:spacing w:val="-62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-8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1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8"/>
        </w:rPr>
        <w:t>+</w:t>
      </w:r>
      <w:r>
        <w:rPr>
          <w:rFonts w:ascii="Meiryo" w:hAnsi="Meiryo" w:cs="Meiryo" w:eastAsia="Meiryo"/>
          <w:sz w:val="28"/>
          <w:szCs w:val="28"/>
          <w:spacing w:val="35"/>
          <w:w w:val="69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-8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1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8"/>
        </w:rPr>
        <w:t>=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99" w:lineRule="exact"/>
        <w:ind w:right="-86"/>
        <w:jc w:val="left"/>
        <w:tabs>
          <w:tab w:pos="5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2"/>
        </w:rPr>
        <w:t>⎛</w:t>
      </w:r>
      <w:r>
        <w:rPr>
          <w:rFonts w:ascii="Meiryo" w:hAnsi="Meiryo" w:cs="Meiryo" w:eastAsia="Meiryo"/>
          <w:sz w:val="29"/>
          <w:szCs w:val="29"/>
          <w:spacing w:val="-62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99" w:lineRule="exact"/>
        <w:ind w:right="-20"/>
        <w:jc w:val="left"/>
        <w:tabs>
          <w:tab w:pos="40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10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29"/>
          <w:szCs w:val="29"/>
          <w:spacing w:val="2"/>
          <w:w w:val="38"/>
          <w:position w:val="-12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37"/>
          <w:w w:val="38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-9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1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99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3" w:equalWidth="0">
            <w:col w:w="5242" w:space="431"/>
            <w:col w:w="701" w:space="263"/>
            <w:col w:w="2103"/>
          </w:cols>
        </w:sectPr>
      </w:pPr>
      <w:rPr/>
    </w:p>
    <w:p>
      <w:pPr>
        <w:spacing w:before="0" w:after="0" w:line="228" w:lineRule="exact"/>
        <w:ind w:left="3778" w:right="-20"/>
        <w:jc w:val="left"/>
        <w:tabs>
          <w:tab w:pos="5660" w:val="left"/>
          <w:tab w:pos="7200" w:val="left"/>
          <w:tab w:pos="780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41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-14"/>
          <w:w w:val="41"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4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4"/>
        </w:rPr>
      </w:r>
      <w:r>
        <w:rPr>
          <w:rFonts w:ascii="Meiryo" w:hAnsi="Meiryo" w:cs="Meiryo" w:eastAsia="Meiryo"/>
          <w:sz w:val="29"/>
          <w:szCs w:val="29"/>
          <w:spacing w:val="0"/>
          <w:w w:val="41"/>
          <w:position w:val="-6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29"/>
          <w:szCs w:val="29"/>
          <w:spacing w:val="2"/>
          <w:w w:val="41"/>
          <w:position w:val="-6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41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41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28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13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-12"/>
        </w:rPr>
        <w:t>⎪</w:t>
      </w:r>
      <w:r>
        <w:rPr>
          <w:rFonts w:ascii="Meiryo" w:hAnsi="Meiryo" w:cs="Meiryo" w:eastAsia="Meiryo"/>
          <w:sz w:val="28"/>
          <w:szCs w:val="28"/>
          <w:spacing w:val="-62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6"/>
        </w:rPr>
        <w:t>+</w:t>
      </w:r>
      <w:r>
        <w:rPr>
          <w:rFonts w:ascii="Meiryo" w:hAnsi="Meiryo" w:cs="Meiryo" w:eastAsia="Meiryo"/>
          <w:sz w:val="28"/>
          <w:szCs w:val="28"/>
          <w:spacing w:val="35"/>
          <w:w w:val="69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6"/>
        </w:rPr>
        <w:t>=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13" w:lineRule="exact"/>
        <w:ind w:right="-90"/>
        <w:jc w:val="left"/>
        <w:tabs>
          <w:tab w:pos="5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2"/>
        </w:rPr>
        <w:t>⎜</w:t>
      </w:r>
      <w:r>
        <w:rPr>
          <w:rFonts w:ascii="Meiryo" w:hAnsi="Meiryo" w:cs="Meiryo" w:eastAsia="Meiryo"/>
          <w:sz w:val="29"/>
          <w:szCs w:val="29"/>
          <w:spacing w:val="-62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13" w:lineRule="exact"/>
        <w:ind w:right="-20"/>
        <w:jc w:val="left"/>
        <w:tabs>
          <w:tab w:pos="40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9"/>
          <w:szCs w:val="29"/>
          <w:spacing w:val="2"/>
          <w:w w:val="38"/>
          <w:position w:val="-1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2"/>
        </w:rPr>
        <w:t>⎜</w:t>
      </w:r>
      <w:r>
        <w:rPr>
          <w:rFonts w:ascii="Meiryo" w:hAnsi="Meiryo" w:cs="Meiryo" w:eastAsia="Meiryo"/>
          <w:sz w:val="29"/>
          <w:szCs w:val="29"/>
          <w:spacing w:val="30"/>
          <w:w w:val="38"/>
          <w:position w:val="-1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-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13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3" w:equalWidth="0">
            <w:col w:w="5245" w:space="429"/>
            <w:col w:w="699" w:space="266"/>
            <w:col w:w="2101"/>
          </w:cols>
        </w:sectPr>
      </w:pPr>
      <w:rPr/>
    </w:p>
    <w:p>
      <w:pPr>
        <w:spacing w:before="0" w:after="0" w:line="223" w:lineRule="exact"/>
        <w:ind w:left="102" w:right="-101"/>
        <w:jc w:val="left"/>
        <w:tabs>
          <w:tab w:pos="530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-6"/>
        </w:rPr>
        <w:t>(2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b/>
          <w:bCs/>
          <w:position w:val="-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6"/>
        </w:rPr>
        <w:t>若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-6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-6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-6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3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-6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  <w:b/>
          <w:bCs/>
          <w:position w:val="-1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6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-6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6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11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6"/>
        </w:rPr>
        <w:t>⇒</w:t>
      </w:r>
      <w:r>
        <w:rPr>
          <w:rFonts w:ascii="Meiryo" w:hAnsi="Meiryo" w:cs="Meiryo" w:eastAsia="Meiryo"/>
          <w:sz w:val="29"/>
          <w:szCs w:val="29"/>
          <w:spacing w:val="-32"/>
          <w:w w:val="100"/>
          <w:position w:val="-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8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23" w:lineRule="exact"/>
        <w:ind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2"/>
          <w:w w:val="38"/>
          <w:position w:val="-18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7"/>
        </w:rPr>
        <w:t>⎜</w:t>
      </w:r>
      <w:r>
        <w:rPr>
          <w:rFonts w:ascii="Meiryo" w:hAnsi="Meiryo" w:cs="Meiryo" w:eastAsia="Meiryo"/>
          <w:sz w:val="29"/>
          <w:szCs w:val="29"/>
          <w:spacing w:val="-34"/>
          <w:w w:val="38"/>
          <w:position w:val="-1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7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7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7"/>
        </w:rPr>
        <w:t> </w:t>
      </w:r>
      <w:r>
        <w:rPr>
          <w:rFonts w:ascii="Meiryo" w:hAnsi="Meiryo" w:cs="Meiryo" w:eastAsia="Meiryo"/>
          <w:sz w:val="29"/>
          <w:szCs w:val="29"/>
          <w:spacing w:val="8"/>
          <w:w w:val="38"/>
          <w:position w:val="-1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6"/>
        </w:rPr>
        <w:t>=</w:t>
      </w:r>
      <w:r>
        <w:rPr>
          <w:rFonts w:ascii="Meiryo" w:hAnsi="Meiryo" w:cs="Meiryo" w:eastAsia="Meiryo"/>
          <w:sz w:val="29"/>
          <w:szCs w:val="29"/>
          <w:spacing w:val="14"/>
          <w:w w:val="67"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6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223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5784" w:space="1429"/>
            <w:col w:w="1527"/>
          </w:cols>
        </w:sectPr>
      </w:pPr>
      <w:rPr/>
    </w:p>
    <w:p>
      <w:pPr>
        <w:spacing w:before="0" w:after="0" w:line="309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-9"/>
        </w:rPr>
        <w:t>⎪</w:t>
      </w:r>
      <w:r>
        <w:rPr>
          <w:rFonts w:ascii="Meiryo" w:hAnsi="Meiryo" w:cs="Meiryo" w:eastAsia="Meiryo"/>
          <w:sz w:val="28"/>
          <w:szCs w:val="28"/>
          <w:spacing w:val="-6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9" w:lineRule="exact"/>
        <w:ind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09" w:lineRule="exact"/>
        <w:ind w:right="-108"/>
        <w:jc w:val="left"/>
        <w:tabs>
          <w:tab w:pos="540" w:val="left"/>
          <w:tab w:pos="9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6"/>
        </w:rPr>
        <w:t>⎜</w:t>
      </w:r>
      <w:r>
        <w:rPr>
          <w:rFonts w:ascii="Meiryo" w:hAnsi="Meiryo" w:cs="Meiryo" w:eastAsia="Meiryo"/>
          <w:sz w:val="29"/>
          <w:szCs w:val="29"/>
          <w:spacing w:val="-61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09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w w:val="99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9"/>
          <w:szCs w:val="29"/>
          <w:spacing w:val="2"/>
          <w:w w:val="38"/>
          <w:position w:val="-16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6"/>
        </w:rPr>
        <w:t>⎜</w:t>
      </w:r>
      <w:r>
        <w:rPr>
          <w:rFonts w:ascii="Meiryo" w:hAnsi="Meiryo" w:cs="Meiryo" w:eastAsia="Meiryo"/>
          <w:sz w:val="29"/>
          <w:szCs w:val="29"/>
          <w:spacing w:val="30"/>
          <w:w w:val="38"/>
          <w:position w:val="-1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6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309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4" w:equalWidth="0">
            <w:col w:w="4450" w:space="100"/>
            <w:col w:w="709" w:space="414"/>
            <w:col w:w="1108" w:space="266"/>
            <w:col w:w="1693"/>
          </w:cols>
        </w:sectPr>
      </w:pPr>
      <w:rPr/>
    </w:p>
    <w:p>
      <w:pPr>
        <w:spacing w:before="0" w:after="0" w:line="73" w:lineRule="exact"/>
        <w:ind w:left="5673" w:right="-20"/>
        <w:jc w:val="left"/>
        <w:tabs>
          <w:tab w:pos="7200" w:val="left"/>
          <w:tab w:pos="780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8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8"/>
        </w:rPr>
        <w:tab/>
      </w:r>
      <w:r>
        <w:rPr>
          <w:rFonts w:ascii="Meiryo" w:hAnsi="Meiryo" w:cs="Meiryo" w:eastAsia="Meiryo"/>
          <w:sz w:val="29"/>
          <w:szCs w:val="29"/>
          <w:spacing w:val="2"/>
          <w:w w:val="38"/>
          <w:position w:val="-18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8"/>
        </w:rPr>
        <w:t>⎜</w:t>
      </w:r>
      <w:r>
        <w:rPr>
          <w:rFonts w:ascii="Meiryo" w:hAnsi="Meiryo" w:cs="Meiryo" w:eastAsia="Meiryo"/>
          <w:sz w:val="29"/>
          <w:szCs w:val="29"/>
          <w:spacing w:val="-34"/>
          <w:w w:val="38"/>
          <w:position w:val="-18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8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8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73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50" w:right="-81"/>
        <w:jc w:val="left"/>
        <w:tabs>
          <w:tab w:pos="860" w:val="left"/>
          <w:tab w:pos="1260" w:val="left"/>
          <w:tab w:pos="16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v:group style="position:absolute;margin-left:101.400002pt;margin-top:1.237113pt;width:.1pt;height:81.3pt;mso-position-horizontal-relative:page;mso-position-vertical-relative:paragraph;z-index:-2717" coordorigin="2028,25" coordsize="2,1626">
            <v:shape style="position:absolute;left:2028;top:25;width:2;height:1626" coordorigin="2028,25" coordsize="0,1626" path="m2028,25l2028,1651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98" w:after="0" w:line="244" w:lineRule="exact"/>
        <w:ind w:left="450" w:right="-83"/>
        <w:jc w:val="left"/>
        <w:tabs>
          <w:tab w:pos="840" w:val="left"/>
          <w:tab w:pos="1260" w:val="left"/>
          <w:tab w:pos="168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91" w:lineRule="exact"/>
        <w:ind w:right="-10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-142"/>
          <w:w w:val="50"/>
          <w:position w:val="16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⎩</w:t>
      </w:r>
      <w:r>
        <w:rPr>
          <w:rFonts w:ascii="Meiryo" w:hAnsi="Meiryo" w:cs="Meiryo" w:eastAsia="Meiryo"/>
          <w:sz w:val="28"/>
          <w:szCs w:val="28"/>
          <w:spacing w:val="-6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9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9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1" w:lineRule="exact"/>
        <w:ind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74" w:lineRule="exact"/>
        <w:ind w:right="-92"/>
        <w:jc w:val="left"/>
        <w:tabs>
          <w:tab w:pos="540" w:val="left"/>
          <w:tab w:pos="9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3"/>
        </w:rPr>
        <w:t>⎝</w:t>
      </w:r>
      <w:r>
        <w:rPr>
          <w:rFonts w:ascii="Meiryo" w:hAnsi="Meiryo" w:cs="Meiryo" w:eastAsia="Meiryo"/>
          <w:sz w:val="29"/>
          <w:szCs w:val="29"/>
          <w:spacing w:val="-6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82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w w:val="99"/>
          <w:b/>
          <w:bCs/>
          <w:position w:val="10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9"/>
          <w:szCs w:val="29"/>
          <w:spacing w:val="2"/>
          <w:w w:val="38"/>
          <w:position w:val="4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⎝</w:t>
      </w:r>
      <w:r>
        <w:rPr>
          <w:rFonts w:ascii="Meiryo" w:hAnsi="Meiryo" w:cs="Meiryo" w:eastAsia="Meiryo"/>
          <w:sz w:val="29"/>
          <w:szCs w:val="29"/>
          <w:spacing w:val="31"/>
          <w:w w:val="3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1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48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5" w:equalWidth="0">
            <w:col w:w="1825" w:space="1953"/>
            <w:col w:w="671" w:space="100"/>
            <w:col w:w="707" w:space="417"/>
            <w:col w:w="1108" w:space="263"/>
            <w:col w:w="1696"/>
          </w:cols>
        </w:sectPr>
      </w:pPr>
      <w:rPr/>
    </w:p>
    <w:p>
      <w:pPr>
        <w:spacing w:before="0" w:after="0" w:line="270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253" w:lineRule="exact"/>
        <w:ind w:left="451" w:right="-83"/>
        <w:jc w:val="left"/>
        <w:tabs>
          <w:tab w:pos="840" w:val="left"/>
          <w:tab w:pos="12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98" w:after="0" w:line="327" w:lineRule="exact"/>
        <w:ind w:left="451" w:right="-83"/>
        <w:jc w:val="left"/>
        <w:tabs>
          <w:tab w:pos="860" w:val="left"/>
          <w:tab w:pos="12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98" w:lineRule="exact"/>
        <w:ind w:left="256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7"/>
        </w:rPr>
        <w:t>=</w:t>
      </w:r>
      <w:r>
        <w:rPr>
          <w:rFonts w:ascii="Meiryo" w:hAnsi="Meiryo" w:cs="Meiryo" w:eastAsia="Meiryo"/>
          <w:sz w:val="29"/>
          <w:szCs w:val="29"/>
          <w:spacing w:val="15"/>
          <w:w w:val="6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43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知此齐次方程存在非零解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225" w:lineRule="exact"/>
        <w:ind w:left="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v:group style="position:absolute;margin-left:171.899994pt;margin-top:-47.460865pt;width:.1pt;height:81.3pt;mso-position-horizontal-relative:page;mso-position-vertical-relative:paragraph;z-index:-2716" coordorigin="3438,-949" coordsize="2,1626">
            <v:shape style="position:absolute;left:3438;top:-949;width:2;height:1626" coordorigin="3438,-949" coordsize="0,1626" path="m3438,-949l3438,677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98" w:after="0" w:line="327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327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1414" w:space="265"/>
            <w:col w:w="7061"/>
          </w:cols>
        </w:sectPr>
      </w:pPr>
      <w:rPr/>
    </w:p>
    <w:p>
      <w:pPr>
        <w:spacing w:before="0" w:after="0" w:line="464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1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9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6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  <w:b/>
          <w:bCs/>
          <w:position w:val="-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5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综合得证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line="365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line="160" w:lineRule="exact" w:after="0"/>
        <w:jc w:val="left"/>
        <w:rPr>
          <w:sz w:val="16"/>
          <w:szCs w:val="16"/>
        </w:rPr>
        <w:sectPr>
          <w:pgMar w:header="0" w:footer="982" w:top="1580" w:bottom="1180" w:left="1600" w:right="1580"/>
          <w:pgSz w:w="11920" w:h="16840"/>
        </w:sectPr>
      </w:pPr>
      <w:rPr/>
    </w:p>
    <w:p>
      <w:pPr>
        <w:spacing w:before="0" w:after="0" w:line="407" w:lineRule="exact"/>
        <w:ind w:left="102"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  <w:position w:val="3"/>
        </w:rPr>
        <w:t>5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11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11" w:lineRule="exact"/>
        <w:ind w:right="-93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11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1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且向量组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11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50" w:space="101"/>
            <w:col w:w="832" w:space="106"/>
            <w:col w:w="1766" w:space="120"/>
            <w:col w:w="4765"/>
          </w:cols>
        </w:sectPr>
      </w:pPr>
      <w:rPr/>
    </w:p>
    <w:p>
      <w:pPr>
        <w:spacing w:before="0" w:after="0" w:line="401" w:lineRule="exact"/>
        <w:ind w:left="133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证明向量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1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10" w:lineRule="exact"/>
        <w:ind w:left="102" w:right="-93"/>
        <w:jc w:val="left"/>
        <w:tabs>
          <w:tab w:pos="9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9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3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-5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29"/>
          <w:szCs w:val="29"/>
          <w:spacing w:val="8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1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1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847" w:space="109"/>
            <w:col w:w="4784"/>
          </w:cols>
        </w:sectPr>
      </w:pPr>
      <w:rPr/>
    </w:p>
    <w:p>
      <w:pPr>
        <w:spacing w:before="0" w:after="0" w:line="410" w:lineRule="exact"/>
        <w:ind w:left="12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6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8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6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8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6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8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6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8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3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2"/>
          <w:w w:val="163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8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5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因向量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64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25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84" w:lineRule="exact"/>
        <w:ind w:left="138" w:right="-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11"/>
          <w:w w:val="50"/>
          <w:position w:val="-11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-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position w:val="-1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-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1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+</w:t>
      </w:r>
      <w:r>
        <w:rPr>
          <w:rFonts w:ascii="Meiryo" w:hAnsi="Meiryo" w:cs="Meiryo" w:eastAsia="Meiryo"/>
          <w:sz w:val="28"/>
          <w:szCs w:val="28"/>
          <w:spacing w:val="-4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-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-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-1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=</w:t>
      </w:r>
      <w:r>
        <w:rPr>
          <w:rFonts w:ascii="Meiryo" w:hAnsi="Meiryo" w:cs="Meiryo" w:eastAsia="Meiryo"/>
          <w:sz w:val="28"/>
          <w:szCs w:val="28"/>
          <w:spacing w:val="17"/>
          <w:w w:val="69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84" w:lineRule="exact"/>
        <w:ind w:right="-91"/>
        <w:jc w:val="left"/>
        <w:tabs>
          <w:tab w:pos="520" w:val="left"/>
          <w:tab w:pos="10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61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-9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-9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84" w:lineRule="exact"/>
        <w:ind w:right="-91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99"/>
          <w:b/>
          <w:bCs/>
          <w:position w:val="-9"/>
        </w:rPr>
        <w:t>1</w:t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48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-9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6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b/>
          <w:bCs/>
          <w:position w:val="-1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84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84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4" w:equalWidth="0">
            <w:col w:w="2663" w:space="480"/>
            <w:col w:w="1338" w:space="233"/>
            <w:col w:w="838" w:space="316"/>
            <w:col w:w="2872"/>
          </w:cols>
        </w:sectPr>
      </w:pPr>
      <w:rPr/>
    </w:p>
    <w:p>
      <w:pPr>
        <w:spacing w:before="0" w:after="0" w:line="233" w:lineRule="exact"/>
        <w:ind w:left="138" w:right="-97"/>
        <w:jc w:val="left"/>
        <w:tabs>
          <w:tab w:pos="3140" w:val="left"/>
          <w:tab w:pos="486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44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-25"/>
          <w:w w:val="44"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4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4"/>
        </w:rPr>
      </w:r>
      <w:r>
        <w:rPr>
          <w:rFonts w:ascii="Meiryo" w:hAnsi="Meiryo" w:cs="Meiryo" w:eastAsia="Meiryo"/>
          <w:sz w:val="29"/>
          <w:szCs w:val="29"/>
          <w:spacing w:val="0"/>
          <w:w w:val="44"/>
          <w:position w:val="-6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-6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33" w:lineRule="exact"/>
        <w:ind w:right="-20"/>
        <w:jc w:val="left"/>
        <w:tabs>
          <w:tab w:pos="420" w:val="left"/>
          <w:tab w:pos="74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6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6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33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5100" w:space="341"/>
            <w:col w:w="3299"/>
          </w:cols>
        </w:sectPr>
      </w:pPr>
      <w:rPr/>
    </w:p>
    <w:p>
      <w:pPr>
        <w:spacing w:before="0" w:after="0" w:line="211" w:lineRule="exact"/>
        <w:ind w:left="138" w:right="-92"/>
        <w:jc w:val="left"/>
        <w:tabs>
          <w:tab w:pos="8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1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-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+</w:t>
      </w:r>
      <w:r>
        <w:rPr>
          <w:rFonts w:ascii="Meiryo" w:hAnsi="Meiryo" w:cs="Meiryo" w:eastAsia="Meiryo"/>
          <w:sz w:val="28"/>
          <w:szCs w:val="28"/>
          <w:spacing w:val="-47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-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0"/>
          <w:w w:val="100"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-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=</w:t>
      </w:r>
      <w:r>
        <w:rPr>
          <w:rFonts w:ascii="Meiryo" w:hAnsi="Meiryo" w:cs="Meiryo" w:eastAsia="Meiryo"/>
          <w:sz w:val="28"/>
          <w:szCs w:val="28"/>
          <w:spacing w:val="17"/>
          <w:w w:val="69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11" w:lineRule="exact"/>
        <w:ind w:right="-90"/>
        <w:jc w:val="left"/>
        <w:tabs>
          <w:tab w:pos="60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2"/>
        </w:rPr>
        <w:t>⎜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11" w:lineRule="exact"/>
        <w:ind w:right="-92"/>
        <w:jc w:val="left"/>
        <w:tabs>
          <w:tab w:pos="52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-7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7"/>
        </w:rPr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99"/>
          <w:b/>
          <w:bCs/>
          <w:position w:val="-7"/>
        </w:rPr>
        <w:t>1</w:t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-1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⎜</w:t>
      </w:r>
      <w:r>
        <w:rPr>
          <w:rFonts w:ascii="Meiryo" w:hAnsi="Meiryo" w:cs="Meiryo" w:eastAsia="Meiryo"/>
          <w:sz w:val="29"/>
          <w:szCs w:val="29"/>
          <w:spacing w:val="-57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i/>
          <w:position w:val="-6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b/>
          <w:bCs/>
          <w:position w:val="-1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11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2"/>
        </w:rPr>
        <w:t>⎜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11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4" w:equalWidth="0">
            <w:col w:w="2713" w:space="431"/>
            <w:col w:w="753" w:space="296"/>
            <w:col w:w="1360" w:space="316"/>
            <w:col w:w="2871"/>
          </w:cols>
        </w:sectPr>
      </w:pPr>
      <w:rPr/>
    </w:p>
    <w:p>
      <w:pPr>
        <w:spacing w:before="0" w:after="0" w:line="379" w:lineRule="exact"/>
        <w:ind w:left="138" w:right="-20"/>
        <w:jc w:val="left"/>
        <w:tabs>
          <w:tab w:pos="276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6"/>
        </w:rPr>
        <w:t>⇔</w:t>
      </w:r>
      <w:r>
        <w:rPr>
          <w:rFonts w:ascii="Meiryo" w:hAnsi="Meiryo" w:cs="Meiryo" w:eastAsia="Meiryo"/>
          <w:sz w:val="28"/>
          <w:szCs w:val="28"/>
          <w:spacing w:val="-8"/>
          <w:w w:val="100"/>
          <w:position w:val="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5" w:lineRule="exact"/>
        <w:ind w:left="138" w:right="-100"/>
        <w:jc w:val="left"/>
        <w:tabs>
          <w:tab w:pos="860" w:val="left"/>
          <w:tab w:pos="31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7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7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7"/>
        </w:rPr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67"/>
          <w:position w:val="-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67"/>
          <w:position w:val="-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67"/>
          <w:position w:val="-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67"/>
          <w:position w:val="-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67"/>
          <w:position w:val="-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-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10"/>
          <w:w w:val="167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8"/>
        </w:rPr>
      </w:r>
      <w:r>
        <w:rPr>
          <w:rFonts w:ascii="Meiryo" w:hAnsi="Meiryo" w:cs="Meiryo" w:eastAsia="Meiryo"/>
          <w:sz w:val="29"/>
          <w:szCs w:val="29"/>
          <w:spacing w:val="0"/>
          <w:w w:val="37"/>
          <w:position w:val="-24"/>
        </w:rPr>
        <w:t>⎜</w:t>
      </w:r>
      <w:r>
        <w:rPr>
          <w:rFonts w:ascii="Meiryo" w:hAnsi="Meiryo" w:cs="Meiryo" w:eastAsia="Meiryo"/>
          <w:sz w:val="29"/>
          <w:szCs w:val="29"/>
          <w:spacing w:val="28"/>
          <w:w w:val="37"/>
          <w:position w:val="-2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-7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80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3" w:lineRule="exact"/>
        <w:ind w:left="-80" w:right="-20"/>
        <w:jc w:val="right"/>
        <w:tabs>
          <w:tab w:pos="420" w:val="left"/>
          <w:tab w:pos="110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6.980560pt;margin-top:-5.01513pt;width:4.80246pt;height:14.4218pt;mso-position-horizontal-relative:page;mso-position-vertical-relative:paragraph;z-index:-2709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9"/>
                      <w:szCs w:val="2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9"/>
                      <w:szCs w:val="29"/>
                      <w:spacing w:val="0"/>
                      <w:w w:val="37"/>
                      <w:position w:val="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29"/>
                      <w:szCs w:val="2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-7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-7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7"/>
        </w:rPr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-2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78" w:lineRule="exact"/>
        <w:ind w:left="212" w:right="-20"/>
        <w:jc w:val="left"/>
        <w:tabs>
          <w:tab w:pos="94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8"/>
          <w:w w:val="38"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7"/>
        </w:rPr>
        <w:t>=</w:t>
      </w:r>
      <w:r>
        <w:rPr>
          <w:rFonts w:ascii="Meiryo" w:hAnsi="Meiryo" w:cs="Meiryo" w:eastAsia="Meiryo"/>
          <w:sz w:val="29"/>
          <w:szCs w:val="29"/>
          <w:spacing w:val="10"/>
          <w:w w:val="67"/>
          <w:position w:val="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6" w:lineRule="exact"/>
        <w:ind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-6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-6"/>
        </w:rPr>
        <w:t>  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37"/>
          <w:position w:val="-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7"/>
          <w:position w:val="-24"/>
        </w:rPr>
        <w:t>⎟</w:t>
      </w:r>
      <w:r>
        <w:rPr>
          <w:rFonts w:ascii="Meiryo" w:hAnsi="Meiryo" w:cs="Meiryo" w:eastAsia="Meiryo"/>
          <w:sz w:val="29"/>
          <w:szCs w:val="29"/>
          <w:spacing w:val="-34"/>
          <w:w w:val="37"/>
          <w:position w:val="-2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2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24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-7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16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3" w:equalWidth="0">
            <w:col w:w="3412" w:space="268"/>
            <w:col w:w="1420" w:space="129"/>
            <w:col w:w="3511"/>
          </w:cols>
        </w:sectPr>
      </w:pPr>
      <w:rPr/>
    </w:p>
    <w:p>
      <w:pPr>
        <w:spacing w:before="0" w:after="0" w:line="210" w:lineRule="exact"/>
        <w:ind w:left="3144" w:right="-84"/>
        <w:jc w:val="left"/>
        <w:tabs>
          <w:tab w:pos="486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2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21"/>
        </w:rPr>
        <w:tab/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-2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10" w:lineRule="exact"/>
        <w:ind w:right="-20"/>
        <w:jc w:val="left"/>
        <w:tabs>
          <w:tab w:pos="420" w:val="left"/>
          <w:tab w:pos="74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21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7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7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7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10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5100" w:space="341"/>
            <w:col w:w="3299"/>
          </w:cols>
        </w:sectPr>
      </w:pPr>
      <w:rPr/>
    </w:p>
    <w:p>
      <w:pPr>
        <w:spacing w:before="0" w:after="0" w:line="486" w:lineRule="exact"/>
        <w:ind w:left="138" w:right="-102"/>
        <w:jc w:val="left"/>
        <w:tabs>
          <w:tab w:pos="17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15.440002pt;margin-top:24.419497pt;width:.1pt;height:81.3pt;mso-position-horizontal-relative:page;mso-position-vertical-relative:paragraph;z-index:-2711" coordorigin="2309,488" coordsize="2,1626">
            <v:shape style="position:absolute;left:2309;top:488;width:2;height:1626" coordorigin="2309,488" coordsize="0,1626" path="m2309,488l2309,211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94.940002pt;margin-top:24.419497pt;width:.1pt;height:81.3pt;mso-position-horizontal-relative:page;mso-position-vertical-relative:paragraph;z-index:-2710" coordorigin="3899,488" coordsize="2,1626">
            <v:shape style="position:absolute;left:3899;top:488;width:2;height:1626" coordorigin="3899,488" coordsize="0,1626" path="m3899,488l3899,2114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-142"/>
          <w:w w:val="50"/>
          <w:position w:val="3"/>
        </w:rPr>
        <w:t>⎩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15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5"/>
        </w:rPr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0"/>
        </w:rPr>
        <w:t>=</w:t>
      </w:r>
      <w:r>
        <w:rPr>
          <w:rFonts w:ascii="Meiryo" w:hAnsi="Meiryo" w:cs="Meiryo" w:eastAsia="Meiryo"/>
          <w:sz w:val="28"/>
          <w:szCs w:val="28"/>
          <w:spacing w:val="17"/>
          <w:w w:val="69"/>
          <w:position w:val="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11" w:lineRule="exact"/>
        <w:ind w:left="730" w:right="-20"/>
        <w:jc w:val="left"/>
        <w:tabs>
          <w:tab w:pos="1100" w:val="left"/>
          <w:tab w:pos="1620" w:val="left"/>
          <w:tab w:pos="21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98" w:after="0" w:line="244" w:lineRule="exact"/>
        <w:ind w:left="732" w:right="-20"/>
        <w:jc w:val="left"/>
        <w:tabs>
          <w:tab w:pos="1180" w:val="left"/>
          <w:tab w:pos="1620" w:val="left"/>
          <w:tab w:pos="21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-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75" w:lineRule="exact"/>
        <w:ind w:right="-92"/>
        <w:jc w:val="left"/>
        <w:tabs>
          <w:tab w:pos="520" w:val="left"/>
          <w:tab w:pos="112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3"/>
        </w:rPr>
        <w:t>⎝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9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82" w:lineRule="exact"/>
        <w:ind w:right="-93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99"/>
          <w:b/>
          <w:bCs/>
          <w:position w:val="10"/>
        </w:rPr>
        <w:t>1</w:t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4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⎝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10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76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3"/>
        </w:rPr>
        <w:t>⎝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476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4" w:equalWidth="0">
            <w:col w:w="2516" w:space="628"/>
            <w:col w:w="1268" w:space="303"/>
            <w:col w:w="838" w:space="316"/>
            <w:col w:w="2871"/>
          </w:cols>
        </w:sectPr>
      </w:pPr>
      <w:rPr/>
    </w:p>
    <w:p>
      <w:pPr>
        <w:spacing w:before="0" w:after="0" w:line="297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因为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226" w:lineRule="exact"/>
        <w:ind w:left="754" w:right="-83"/>
        <w:jc w:val="left"/>
        <w:tabs>
          <w:tab w:pos="1100" w:val="left"/>
          <w:tab w:pos="162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2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98" w:after="0" w:line="240" w:lineRule="auto"/>
        <w:ind w:left="732" w:right="-20"/>
        <w:jc w:val="left"/>
        <w:tabs>
          <w:tab w:pos="1100" w:val="left"/>
          <w:tab w:pos="170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25" w:lineRule="exact"/>
        <w:ind w:left="244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2"/>
          <w:w w:val="67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1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2"/>
        </w:rPr>
        <w:t>≠</w:t>
      </w:r>
      <w:r>
        <w:rPr>
          <w:rFonts w:ascii="Meiryo" w:hAnsi="Meiryo" w:cs="Meiryo" w:eastAsia="Meiryo"/>
          <w:sz w:val="29"/>
          <w:szCs w:val="29"/>
          <w:spacing w:val="14"/>
          <w:w w:val="67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39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故方程组只有零解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197" w:lineRule="exact"/>
        <w:ind w:left="2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2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98" w:after="0" w:line="240" w:lineRule="auto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1918" w:space="233"/>
            <w:col w:w="6589"/>
          </w:cols>
        </w:sectPr>
      </w:pPr>
      <w:rPr/>
    </w:p>
    <w:p>
      <w:pPr>
        <w:spacing w:before="0" w:after="0" w:line="458" w:lineRule="exact"/>
        <w:ind w:left="102"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2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62" w:lineRule="exact"/>
        <w:ind w:right="-92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16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62" w:lineRule="exact"/>
        <w:ind w:right="-93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-4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68"/>
          <w:w w:val="164"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16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6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13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40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以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线性无关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6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651" w:space="101"/>
            <w:col w:w="485" w:space="107"/>
            <w:col w:w="1023" w:space="120"/>
            <w:col w:w="6253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5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6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．利用初等行变换求下列矩阵的列向量组的一个最大无关组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55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80" w:lineRule="exact"/>
        <w:ind w:left="596" w:right="-8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4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25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40" w:lineRule="exact"/>
        <w:ind w:left="596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63" w:after="0" w:line="240" w:lineRule="auto"/>
        <w:ind w:right="-83"/>
        <w:jc w:val="left"/>
        <w:tabs>
          <w:tab w:pos="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31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17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80" w:lineRule="exact"/>
        <w:ind w:left="-65"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43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0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80" w:lineRule="exact"/>
        <w:ind w:right="-20"/>
        <w:jc w:val="left"/>
        <w:tabs>
          <w:tab w:pos="560" w:val="left"/>
          <w:tab w:pos="960" w:val="left"/>
          <w:tab w:pos="1480" w:val="left"/>
          <w:tab w:pos="21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4"/>
        </w:rPr>
        <w:t>⎛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0" w:lineRule="exact"/>
        <w:ind w:right="-20"/>
        <w:jc w:val="left"/>
        <w:tabs>
          <w:tab w:pos="23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4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40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36" w:space="274"/>
            <w:col w:w="829" w:space="341"/>
            <w:col w:w="485" w:space="1053"/>
            <w:col w:w="4722"/>
          </w:cols>
        </w:sectPr>
      </w:pPr>
      <w:rPr/>
    </w:p>
    <w:p>
      <w:pPr>
        <w:spacing w:before="0" w:after="0" w:line="220" w:lineRule="exact"/>
        <w:ind w:left="596" w:right="-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6"/>
        </w:rPr>
        <w:t>75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0" w:lineRule="exact"/>
        <w:ind w:right="-83"/>
        <w:jc w:val="left"/>
        <w:tabs>
          <w:tab w:pos="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94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6"/>
        </w:rPr>
        <w:t>53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0" w:lineRule="exact"/>
        <w:ind w:right="-9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-6"/>
        </w:rPr>
        <w:t>132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20" w:lineRule="exact"/>
        <w:ind w:right="-90"/>
        <w:jc w:val="left"/>
        <w:tabs>
          <w:tab w:pos="560" w:val="left"/>
          <w:tab w:pos="960" w:val="left"/>
          <w:tab w:pos="14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6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0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-6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-6"/>
        </w:rPr>
        <w:t>1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20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1034" w:space="269"/>
            <w:col w:w="845" w:space="254"/>
            <w:col w:w="563" w:space="1053"/>
            <w:col w:w="1635" w:space="372"/>
            <w:col w:w="2715"/>
          </w:cols>
        </w:sectPr>
      </w:pPr>
      <w:rPr/>
    </w:p>
    <w:p>
      <w:pPr>
        <w:spacing w:before="0" w:after="0" w:line="286" w:lineRule="exact"/>
        <w:ind w:left="10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(1)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45" w:lineRule="exact"/>
        <w:ind w:right="-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75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97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83"/>
        <w:jc w:val="left"/>
        <w:tabs>
          <w:tab w:pos="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94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54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45" w:lineRule="exact"/>
        <w:ind w:left="-58" w:right="-78"/>
        <w:jc w:val="center"/>
        <w:tabs>
          <w:tab w:pos="1060" w:val="left"/>
          <w:tab w:pos="21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-9"/>
        </w:rPr>
        <w:t>134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⎟</w:t>
      </w:r>
      <w:r>
        <w:rPr>
          <w:rFonts w:ascii="Meiryo" w:hAnsi="Meiryo" w:cs="Meiryo" w:eastAsia="Meiryo"/>
          <w:sz w:val="28"/>
          <w:szCs w:val="28"/>
          <w:spacing w:val="-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;</w:t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(2)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  <w:position w:val="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97" w:lineRule="exact"/>
        <w:ind w:left="411" w:right="536"/>
        <w:jc w:val="center"/>
        <w:tabs>
          <w:tab w:pos="15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26" w:after="0" w:line="240" w:lineRule="auto"/>
        <w:ind w:right="-84"/>
        <w:jc w:val="left"/>
        <w:tabs>
          <w:tab w:pos="4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44" w:lineRule="exact"/>
        <w:ind w:left="-58" w:right="202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⎟</w:t>
      </w:r>
      <w:r>
        <w:rPr>
          <w:rFonts w:ascii="Meiryo" w:hAnsi="Meiryo" w:cs="Meiryo" w:eastAsia="Meiryo"/>
          <w:sz w:val="28"/>
          <w:szCs w:val="28"/>
          <w:spacing w:val="-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97" w:lineRule="exact"/>
        <w:ind w:left="225" w:right="2161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97" w:lineRule="exact" w:after="0"/>
        <w:jc w:val="center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6" w:equalWidth="0">
            <w:col w:w="430" w:space="166"/>
            <w:col w:w="438" w:space="269"/>
            <w:col w:w="845" w:space="254"/>
            <w:col w:w="2325" w:space="271"/>
            <w:col w:w="767" w:space="361"/>
            <w:col w:w="2614"/>
          </w:cols>
        </w:sectPr>
      </w:pPr>
      <w:rPr/>
    </w:p>
    <w:p>
      <w:pPr>
        <w:spacing w:before="0" w:after="0" w:line="349" w:lineRule="exact"/>
        <w:ind w:left="596" w:right="-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25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96" w:lineRule="exact"/>
        <w:ind w:right="-83"/>
        <w:jc w:val="left"/>
        <w:tabs>
          <w:tab w:pos="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32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49" w:lineRule="exact"/>
        <w:ind w:right="-92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48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92"/>
        <w:jc w:val="left"/>
        <w:tabs>
          <w:tab w:pos="560" w:val="left"/>
          <w:tab w:pos="960" w:val="left"/>
          <w:tab w:pos="14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position w:val="4"/>
        </w:rPr>
        <w:t>1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4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1036" w:space="269"/>
            <w:col w:w="845" w:space="330"/>
            <w:col w:w="485" w:space="1053"/>
            <w:col w:w="1635" w:space="372"/>
            <w:col w:w="2715"/>
          </w:cols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58" w:lineRule="exact"/>
        <w:ind w:right="309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40" w:lineRule="exact"/>
        <w:ind w:right="-20"/>
        <w:jc w:val="righ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38"/>
          <w:position w:val="-11"/>
        </w:rPr>
        <w:t>⎜</w:t>
      </w:r>
      <w:r>
        <w:rPr>
          <w:rFonts w:ascii="Meiryo" w:hAnsi="Meiryo" w:cs="Meiryo" w:eastAsia="Meiryo"/>
          <w:sz w:val="29"/>
          <w:szCs w:val="29"/>
          <w:spacing w:val="-58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5"/>
        </w:rPr>
        <w:t>75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4" w:lineRule="exact"/>
        <w:ind w:right="-83"/>
        <w:jc w:val="left"/>
        <w:tabs>
          <w:tab w:pos="5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94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53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58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40" w:lineRule="exact"/>
        <w:ind w:left="-70"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w w:val="99"/>
          <w:b/>
          <w:bCs/>
          <w:position w:val="-5"/>
        </w:rPr>
        <w:t>132</w:t>
      </w:r>
      <w:r>
        <w:rPr>
          <w:rFonts w:ascii="Times New Roman" w:hAnsi="Times New Roman" w:cs="Times New Roman" w:eastAsia="Times New Roman"/>
          <w:sz w:val="29"/>
          <w:szCs w:val="29"/>
          <w:spacing w:val="-5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98" w:lineRule="exact"/>
        <w:ind w:right="-20"/>
        <w:jc w:val="left"/>
        <w:tabs>
          <w:tab w:pos="10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−</w:t>
      </w:r>
      <w:r>
        <w:rPr>
          <w:rFonts w:ascii="Meiryo" w:hAnsi="Meiryo" w:cs="Meiryo" w:eastAsia="Meiryo"/>
          <w:sz w:val="28"/>
          <w:szCs w:val="28"/>
          <w:spacing w:val="-6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-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2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9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60" w:lineRule="exact"/>
        <w:ind w:left="1292" w:right="1784"/>
        <w:jc w:val="center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38" w:lineRule="exact"/>
        <w:ind w:right="-20"/>
        <w:jc w:val="left"/>
        <w:tabs>
          <w:tab w:pos="540" w:val="left"/>
          <w:tab w:pos="10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3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1598" w:space="269"/>
            <w:col w:w="846" w:space="255"/>
            <w:col w:w="565" w:space="124"/>
            <w:col w:w="1373" w:space="407"/>
            <w:col w:w="3303"/>
          </w:cols>
        </w:sectPr>
      </w:pPr>
      <w:rPr/>
    </w:p>
    <w:p>
      <w:pPr>
        <w:spacing w:before="0" w:after="0" w:line="312" w:lineRule="exact"/>
        <w:ind w:left="102" w:right="-84"/>
        <w:jc w:val="left"/>
        <w:tabs>
          <w:tab w:pos="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(1)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95" w:lineRule="exact"/>
        <w:ind w:right="-10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4"/>
        </w:rPr>
        <w:t>⎜</w:t>
      </w:r>
      <w:r>
        <w:rPr>
          <w:rFonts w:ascii="Meiryo" w:hAnsi="Meiryo" w:cs="Meiryo" w:eastAsia="Meiryo"/>
          <w:sz w:val="29"/>
          <w:szCs w:val="29"/>
          <w:spacing w:val="-5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4"/>
        </w:rPr>
        <w:t>75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6" w:lineRule="exact"/>
        <w:ind w:right="-83"/>
        <w:jc w:val="left"/>
        <w:tabs>
          <w:tab w:pos="5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140717pt;margin-top:-19.509867pt;width:18.283550pt;height:16.602476pt;mso-position-horizontal-relative:page;mso-position-vertical-relative:paragraph;z-index:-2708" type="#_x0000_t202" filled="f" stroked="f">
            <v:textbox inset="0,0,0,0">
              <w:txbxContent>
                <w:p>
                  <w:pPr>
                    <w:spacing w:before="0" w:after="0" w:line="332" w:lineRule="exact"/>
                    <w:ind w:right="-9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⎜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  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1"/>
                      <w:w w:val="39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position w:val="3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>94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>54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95" w:lineRule="exact"/>
        <w:ind w:right="-10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w w:val="99"/>
          <w:b/>
          <w:bCs/>
          <w:position w:val="-14"/>
        </w:rPr>
        <w:t>134</w:t>
      </w:r>
      <w:r>
        <w:rPr>
          <w:rFonts w:ascii="Times New Roman" w:hAnsi="Times New Roman" w:cs="Times New Roman" w:eastAsia="Times New Roman"/>
          <w:sz w:val="29"/>
          <w:szCs w:val="29"/>
          <w:spacing w:val="-52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 </w:t>
      </w:r>
      <w:r>
        <w:rPr>
          <w:rFonts w:ascii="Meiryo" w:hAnsi="Meiryo" w:cs="Meiryo" w:eastAsia="Meiryo"/>
          <w:sz w:val="29"/>
          <w:szCs w:val="29"/>
          <w:spacing w:val="6"/>
          <w:w w:val="38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65" w:lineRule="exact"/>
        <w:ind w:left="71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~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29" w:lineRule="exact"/>
        <w:ind w:right="-86"/>
        <w:jc w:val="left"/>
        <w:tabs>
          <w:tab w:pos="9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-11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-1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5"/>
          <w:w w:val="100"/>
          <w:b/>
          <w:bCs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95" w:lineRule="exact"/>
        <w:ind w:right="-20"/>
        <w:jc w:val="left"/>
        <w:tabs>
          <w:tab w:pos="540" w:val="left"/>
          <w:tab w:pos="10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5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  <w:position w:val="-1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9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6" w:equalWidth="0">
            <w:col w:w="991" w:space="166"/>
            <w:col w:w="440" w:space="269"/>
            <w:col w:w="846" w:space="255"/>
            <w:col w:w="757" w:space="161"/>
            <w:col w:w="1144" w:space="407"/>
            <w:col w:w="3304"/>
          </w:cols>
        </w:sectPr>
      </w:pPr>
      <w:rPr/>
    </w:p>
    <w:p>
      <w:pPr>
        <w:spacing w:before="0" w:after="0" w:line="257" w:lineRule="exact"/>
        <w:ind w:left="1116" w:right="1784"/>
        <w:jc w:val="center"/>
        <w:tabs>
          <w:tab w:pos="3360" w:val="left"/>
          <w:tab w:pos="4300" w:val="left"/>
          <w:tab w:pos="4620" w:val="left"/>
          <w:tab w:pos="672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3"/>
        </w:rPr>
        <w:t>   </w:t>
      </w:r>
      <w:r>
        <w:rPr>
          <w:rFonts w:ascii="Meiryo" w:hAnsi="Meiryo" w:cs="Meiryo" w:eastAsia="Meiryo"/>
          <w:sz w:val="29"/>
          <w:szCs w:val="29"/>
          <w:spacing w:val="29"/>
          <w:w w:val="38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04" w:lineRule="atLeast"/>
        <w:ind w:left="3841" w:right="444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140717pt;margin-top:-11.919874pt;width:5.504323pt;height:14.3716pt;mso-position-horizontal-relative:page;mso-position-vertical-relative:paragraph;z-index:-2707" type="#_x0000_t202" filled="f" stroked="f">
            <v:textbox inset="0,0,0,0">
              <w:txbxContent>
                <w:p>
                  <w:pPr>
                    <w:spacing w:before="0" w:after="0" w:line="287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⎜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line="104" w:lineRule="atLeast"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58" w:lineRule="exact"/>
        <w:ind w:left="435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6.379425pt;margin-top:19.656010pt;width:4.18605pt;height:8.3721pt;mso-position-horizontal-relative:page;mso-position-vertical-relative:paragraph;z-index:-2706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9.059433pt;margin-top:19.656010pt;width:4.18605pt;height:8.3721pt;mso-position-horizontal-relative:page;mso-position-vertical-relative:paragraph;z-index:-2705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2.800003pt;margin-top:22.583117pt;width:11.224928pt;height:21.586399pt;mso-position-horizontal-relative:page;mso-position-vertical-relative:paragraph;z-index:-2704" type="#_x0000_t202" filled="f" stroked="f">
            <v:textbox inset="0,0,0,0">
              <w:txbxContent>
                <w:p>
                  <w:pPr>
                    <w:spacing w:before="0" w:after="0" w:line="432" w:lineRule="exact"/>
                    <w:ind w:right="-105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00"/>
                      <w:b/>
                      <w:bCs/>
                    </w:rPr>
                    <w:t>~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-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3"/>
        </w:rPr>
        <w:t>−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77" w:lineRule="exact"/>
        <w:ind w:right="-74"/>
        <w:jc w:val="left"/>
        <w:tabs>
          <w:tab w:pos="700" w:val="left"/>
          <w:tab w:pos="12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9"/>
        </w:rPr>
        <w:t>⎝</w:t>
      </w:r>
      <w:r>
        <w:rPr>
          <w:rFonts w:ascii="Meiryo" w:hAnsi="Meiryo" w:cs="Meiryo" w:eastAsia="Meiryo"/>
          <w:sz w:val="29"/>
          <w:szCs w:val="29"/>
          <w:spacing w:val="-55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5"/>
        </w:rPr>
        <w:t>25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5"/>
        </w:rPr>
        <w:t>32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5"/>
        </w:rPr>
        <w:t>20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94" w:lineRule="exact"/>
        <w:ind w:left="49" w:right="-85"/>
        <w:jc w:val="left"/>
        <w:tabs>
          <w:tab w:pos="740" w:val="left"/>
          <w:tab w:pos="12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25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31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17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45" w:lineRule="exact"/>
        <w:ind w:left="49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77" w:lineRule="exact"/>
        <w:ind w:left="-12" w:right="-7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5"/>
        </w:rPr>
        <w:t>48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position w:val="1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9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9"/>
        </w:rPr>
        <w:t> </w:t>
      </w:r>
      <w:r>
        <w:rPr>
          <w:rFonts w:ascii="Meiryo" w:hAnsi="Meiryo" w:cs="Meiryo" w:eastAsia="Meiryo"/>
          <w:sz w:val="29"/>
          <w:szCs w:val="29"/>
          <w:spacing w:val="6"/>
          <w:w w:val="38"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2"/>
          <w:b/>
          <w:bCs/>
          <w:i/>
          <w:position w:val="2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9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94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</w:rPr>
        <w:t>43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5" w:lineRule="exact"/>
        <w:ind w:left="268" w:right="306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72" w:lineRule="exact"/>
        <w:ind w:right="-92"/>
        <w:jc w:val="left"/>
        <w:tabs>
          <w:tab w:pos="4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9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9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9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9"/>
        </w:rPr>
        <w:t>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73" w:lineRule="exact"/>
        <w:ind w:right="-20"/>
        <w:jc w:val="left"/>
        <w:tabs>
          <w:tab w:pos="540" w:val="left"/>
          <w:tab w:pos="10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  <w:position w:val="1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9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7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999" w:space="159"/>
            <w:col w:w="1577" w:space="269"/>
            <w:col w:w="788" w:space="409"/>
            <w:col w:w="829" w:space="407"/>
            <w:col w:w="3303"/>
          </w:cols>
        </w:sectPr>
      </w:pPr>
      <w:rPr/>
    </w:p>
    <w:p>
      <w:pPr>
        <w:spacing w:before="0" w:after="0" w:line="363" w:lineRule="exact"/>
        <w:ind w:left="1207" w:right="-90"/>
        <w:jc w:val="left"/>
        <w:tabs>
          <w:tab w:pos="19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68" w:lineRule="exact"/>
        <w:ind w:left="1165" w:right="745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63" w:lineRule="exact"/>
        <w:ind w:right="-20"/>
        <w:jc w:val="left"/>
        <w:tabs>
          <w:tab w:pos="5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68" w:lineRule="exact"/>
        <w:ind w:left="782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6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124" w:space="407"/>
            <w:col w:w="6209"/>
          </w:cols>
        </w:sectPr>
      </w:pPr>
      <w:rPr/>
    </w:p>
    <w:p>
      <w:pPr>
        <w:spacing w:before="0" w:after="0" w:line="431" w:lineRule="exact"/>
        <w:ind w:left="416" w:right="-10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31" w:lineRule="exact"/>
        <w:ind w:right="-20"/>
        <w:jc w:val="left"/>
        <w:tabs>
          <w:tab w:pos="540" w:val="left"/>
          <w:tab w:pos="10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3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573" w:space="409"/>
            <w:col w:w="6758"/>
          </w:cols>
        </w:sectPr>
      </w:pPr>
      <w:rPr/>
    </w:p>
    <w:p>
      <w:pPr>
        <w:spacing w:before="0" w:after="0" w:line="344" w:lineRule="exact"/>
        <w:ind w:left="1207" w:right="-20"/>
        <w:jc w:val="left"/>
        <w:tabs>
          <w:tab w:pos="1980" w:val="left"/>
          <w:tab w:pos="2520" w:val="left"/>
          <w:tab w:pos="30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66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所以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第</w:t>
      </w:r>
      <w:r>
        <w:rPr>
          <w:rFonts w:ascii="Microsoft JhengHei" w:hAnsi="Microsoft JhengHei" w:cs="Microsoft JhengHei" w:eastAsia="Microsoft JhengHei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列构成一个最大无关组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line="366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93" w:lineRule="exact"/>
        <w:ind w:left="596" w:right="-85"/>
        <w:jc w:val="left"/>
        <w:tabs>
          <w:tab w:pos="1140" w:val="left"/>
          <w:tab w:pos="1560" w:val="left"/>
          <w:tab w:pos="2080" w:val="left"/>
          <w:tab w:pos="26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4"/>
        </w:rPr>
        <w:t>⎛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" w:lineRule="exact"/>
        <w:ind w:left="596" w:right="-83"/>
        <w:jc w:val="left"/>
        <w:tabs>
          <w:tab w:pos="29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93" w:lineRule="exact"/>
        <w:ind w:right="-85"/>
        <w:jc w:val="left"/>
        <w:tabs>
          <w:tab w:pos="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4"/>
        </w:rPr>
        <w:t>⎛</w:t>
      </w:r>
      <w:r>
        <w:rPr>
          <w:rFonts w:ascii="Meiryo" w:hAnsi="Meiryo" w:cs="Meiryo" w:eastAsia="Meiryo"/>
          <w:sz w:val="28"/>
          <w:szCs w:val="28"/>
          <w:spacing w:val="-5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1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93" w:lineRule="exact"/>
        <w:ind w:right="-20"/>
        <w:jc w:val="left"/>
        <w:tabs>
          <w:tab w:pos="620" w:val="left"/>
          <w:tab w:pos="12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1" w:lineRule="exact"/>
        <w:ind w:left="1515" w:right="1684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1" w:lineRule="exact" w:after="0"/>
        <w:jc w:val="center"/>
        <w:rPr>
          <w:rFonts w:ascii="Meiryo" w:hAnsi="Meiryo" w:cs="Meiryo" w:eastAsia="Meiryo"/>
          <w:sz w:val="28"/>
          <w:szCs w:val="28"/>
        </w:rPr>
        <w:sectPr>
          <w:pgMar w:header="0" w:footer="982" w:top="1400" w:bottom="1180" w:left="1600" w:right="1580"/>
          <w:pgSz w:w="11920" w:h="16840"/>
          <w:cols w:num="3" w:equalWidth="0">
            <w:col w:w="3080" w:space="915"/>
            <w:col w:w="815" w:space="501"/>
            <w:col w:w="3429"/>
          </w:cols>
        </w:sectPr>
      </w:pPr>
      <w:rPr/>
    </w:p>
    <w:p>
      <w:pPr>
        <w:spacing w:before="0" w:after="0" w:line="335" w:lineRule="exact"/>
        <w:ind w:left="596" w:right="-90"/>
        <w:jc w:val="left"/>
        <w:tabs>
          <w:tab w:pos="1160" w:val="left"/>
          <w:tab w:pos="1560" w:val="left"/>
          <w:tab w:pos="20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35" w:lineRule="exact"/>
        <w:ind w:right="-108"/>
        <w:jc w:val="left"/>
        <w:tabs>
          <w:tab w:pos="2060" w:val="left"/>
          <w:tab w:pos="27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-9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-9"/>
        </w:rPr>
        <w:t>1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-10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6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35" w:lineRule="exact"/>
        <w:ind w:right="-20"/>
        <w:jc w:val="left"/>
        <w:tabs>
          <w:tab w:pos="5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3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2231" w:space="372"/>
            <w:col w:w="2849" w:space="497"/>
            <w:col w:w="2791"/>
          </w:cols>
        </w:sectPr>
      </w:pPr>
      <w:rPr/>
    </w:p>
    <w:p>
      <w:pPr>
        <w:spacing w:before="0" w:after="0" w:line="450" w:lineRule="exact"/>
        <w:ind w:left="44" w:right="-78"/>
        <w:jc w:val="center"/>
        <w:tabs>
          <w:tab w:pos="11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(2)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  <w:position w:val="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97" w:lineRule="exact"/>
        <w:ind w:left="554" w:right="536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32" w:after="0" w:line="240" w:lineRule="auto"/>
        <w:ind w:right="-84"/>
        <w:jc w:val="left"/>
        <w:tabs>
          <w:tab w:pos="4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44" w:lineRule="exact"/>
        <w:ind w:left="266" w:right="-20"/>
        <w:jc w:val="left"/>
        <w:tabs>
          <w:tab w:pos="760" w:val="left"/>
          <w:tab w:pos="12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7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7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~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7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3" w:lineRule="exact"/>
        <w:ind w:right="-109"/>
        <w:jc w:val="left"/>
        <w:tabs>
          <w:tab w:pos="18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  <w:b/>
          <w:bCs/>
          <w:position w:val="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 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i/>
          <w:position w:val="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−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3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3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82" w:lineRule="exact"/>
        <w:ind w:right="-20"/>
        <w:jc w:val="left"/>
        <w:tabs>
          <w:tab w:pos="620" w:val="left"/>
          <w:tab w:pos="13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-7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65" w:lineRule="exact"/>
        <w:ind w:left="1616" w:right="1684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65" w:lineRule="exact" w:after="0"/>
        <w:jc w:val="center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304" w:space="271"/>
            <w:col w:w="767" w:space="361"/>
            <w:col w:w="2226" w:space="282"/>
            <w:col w:w="3529"/>
          </w:cols>
        </w:sectPr>
      </w:pPr>
      <w:rPr/>
    </w:p>
    <w:p>
      <w:pPr>
        <w:spacing w:before="0" w:after="0" w:line="349" w:lineRule="exact"/>
        <w:ind w:left="596" w:right="-92"/>
        <w:jc w:val="left"/>
        <w:tabs>
          <w:tab w:pos="1140" w:val="left"/>
          <w:tab w:pos="1560" w:val="left"/>
          <w:tab w:pos="20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92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position w:val="4"/>
        </w:rPr>
        <w:t>1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92"/>
        <w:jc w:val="left"/>
        <w:tabs>
          <w:tab w:pos="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84"/>
        <w:jc w:val="left"/>
        <w:tabs>
          <w:tab w:pos="7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4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2231" w:space="372"/>
            <w:col w:w="478" w:space="915"/>
            <w:col w:w="817" w:space="385"/>
            <w:col w:w="897" w:space="380"/>
            <w:col w:w="2265"/>
          </w:cols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47" w:lineRule="exact"/>
        <w:ind w:left="1369" w:right="-85"/>
        <w:jc w:val="left"/>
        <w:tabs>
          <w:tab w:pos="19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3"/>
        </w:rPr>
        <w:t>⎛</w:t>
      </w:r>
      <w:r>
        <w:rPr>
          <w:rFonts w:ascii="Meiryo" w:hAnsi="Meiryo" w:cs="Meiryo" w:eastAsia="Meiryo"/>
          <w:sz w:val="28"/>
          <w:szCs w:val="28"/>
          <w:spacing w:val="-5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" w:lineRule="exact"/>
        <w:ind w:left="1369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47" w:lineRule="exact"/>
        <w:ind w:right="-20"/>
        <w:jc w:val="left"/>
        <w:tabs>
          <w:tab w:pos="520" w:val="left"/>
          <w:tab w:pos="10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2" w:lineRule="exact"/>
        <w:ind w:left="1337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070" w:space="390"/>
            <w:col w:w="6280"/>
          </w:cols>
        </w:sectPr>
      </w:pPr>
      <w:rPr/>
    </w:p>
    <w:p>
      <w:pPr>
        <w:spacing w:before="0" w:after="0" w:line="431" w:lineRule="exact"/>
        <w:ind w:left="544" w:right="-108"/>
        <w:jc w:val="left"/>
        <w:tabs>
          <w:tab w:pos="1360" w:val="left"/>
          <w:tab w:pos="1920" w:val="left"/>
          <w:tab w:pos="24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1"/>
        </w:rPr>
        <w:t>+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18" w:lineRule="exact"/>
        <w:ind w:left="780" w:right="-20"/>
        <w:jc w:val="left"/>
        <w:tabs>
          <w:tab w:pos="13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~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6" w:lineRule="exact"/>
        <w:ind w:right="-20"/>
        <w:jc w:val="left"/>
        <w:tabs>
          <w:tab w:pos="4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24" w:lineRule="exact"/>
        <w:ind w:left="811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-1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124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599" w:space="386"/>
            <w:col w:w="5755"/>
          </w:cols>
        </w:sectPr>
      </w:pPr>
      <w:rPr/>
    </w:p>
    <w:p>
      <w:pPr>
        <w:spacing w:before="0" w:after="0" w:line="435" w:lineRule="exact"/>
        <w:ind w:left="418" w:right="-108"/>
        <w:jc w:val="left"/>
        <w:tabs>
          <w:tab w:pos="19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5"/>
        </w:rPr>
        <w:t>↔</w:t>
      </w:r>
      <w:r>
        <w:rPr>
          <w:rFonts w:ascii="Meiryo" w:hAnsi="Meiryo" w:cs="Meiryo" w:eastAsia="Meiryo"/>
          <w:sz w:val="28"/>
          <w:szCs w:val="28"/>
          <w:spacing w:val="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59" w:lineRule="exact"/>
        <w:ind w:right="-84"/>
        <w:jc w:val="left"/>
        <w:tabs>
          <w:tab w:pos="6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35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1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3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2072" w:space="271"/>
            <w:col w:w="789" w:space="269"/>
            <w:col w:w="5339"/>
          </w:cols>
        </w:sectPr>
      </w:pPr>
      <w:rPr/>
    </w:p>
    <w:p>
      <w:pPr>
        <w:spacing w:before="0" w:after="0" w:line="344" w:lineRule="exact"/>
        <w:ind w:left="1369" w:right="-92"/>
        <w:jc w:val="left"/>
        <w:tabs>
          <w:tab w:pos="19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4" w:lineRule="exact"/>
        <w:ind w:right="-20"/>
        <w:jc w:val="left"/>
        <w:tabs>
          <w:tab w:pos="520" w:val="left"/>
          <w:tab w:pos="10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4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072" w:space="385"/>
            <w:col w:w="6283"/>
          </w:cols>
        </w:sectPr>
      </w:pPr>
      <w:rPr/>
    </w:p>
    <w:p>
      <w:pPr>
        <w:spacing w:before="0" w:after="0" w:line="366" w:lineRule="exact"/>
        <w:ind w:left="38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所以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第</w:t>
      </w:r>
      <w:r>
        <w:rPr>
          <w:rFonts w:ascii="Microsoft JhengHei" w:hAnsi="Microsoft JhengHei" w:cs="Microsoft JhengHei" w:eastAsia="Microsoft JhengHei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列构成一个最大无关组．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5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7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4"/>
        </w:rPr>
        <w:t>．求下列向量组的秩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4"/>
        </w:rPr>
        <w:t>并求一个最大无关组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65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94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 </w:t>
      </w:r>
      <w:r>
        <w:rPr>
          <w:rFonts w:ascii="Meiryo" w:hAnsi="Meiryo" w:cs="Meiryo" w:eastAsia="Meiryo"/>
          <w:sz w:val="28"/>
          <w:szCs w:val="28"/>
          <w:spacing w:val="27"/>
          <w:w w:val="39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4" w:lineRule="exact"/>
        <w:ind w:right="-85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  </w:t>
      </w:r>
      <w:r>
        <w:rPr>
          <w:rFonts w:ascii="Meiryo" w:hAnsi="Meiryo" w:cs="Meiryo" w:eastAsia="Meiryo"/>
          <w:sz w:val="28"/>
          <w:szCs w:val="28"/>
          <w:spacing w:val="27"/>
          <w:w w:val="39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4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9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938" w:space="734"/>
            <w:col w:w="699" w:space="731"/>
            <w:col w:w="4638"/>
          </w:cols>
        </w:sectPr>
      </w:pPr>
      <w:rPr/>
    </w:p>
    <w:p>
      <w:pPr>
        <w:spacing w:before="0" w:after="0" w:line="228" w:lineRule="exact"/>
        <w:ind w:left="1308" w:right="-20"/>
        <w:jc w:val="left"/>
        <w:tabs>
          <w:tab w:pos="1820" w:val="left"/>
          <w:tab w:pos="2660" w:val="left"/>
          <w:tab w:pos="3260" w:val="left"/>
          <w:tab w:pos="4100" w:val="left"/>
          <w:tab w:pos="464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2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10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  </w:t>
      </w:r>
      <w:r>
        <w:rPr>
          <w:rFonts w:ascii="Meiryo" w:hAnsi="Meiryo" w:cs="Meiryo" w:eastAsia="Meiryo"/>
          <w:sz w:val="28"/>
          <w:szCs w:val="28"/>
          <w:spacing w:val="32"/>
          <w:w w:val="39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10" w:lineRule="exact"/>
        <w:ind w:right="-9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7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100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10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0"/>
          <w:w w:val="100"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10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938" w:space="734"/>
            <w:col w:w="699" w:space="731"/>
            <w:col w:w="4638"/>
          </w:cols>
        </w:sectPr>
      </w:pPr>
      <w:rPr/>
    </w:p>
    <w:p>
      <w:pPr>
        <w:spacing w:before="0" w:after="0" w:line="296" w:lineRule="exact"/>
        <w:ind w:left="10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(1)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92" w:lineRule="exact"/>
        <w:ind w:right="-11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4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-14"/>
        </w:rPr>
        <w:t>1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-4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92" w:lineRule="exact"/>
        <w:ind w:right="-117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23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4"/>
        </w:rPr>
        <w:t>10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-4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9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9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430" w:space="311"/>
            <w:col w:w="1590" w:space="108"/>
            <w:col w:w="1773" w:space="156"/>
            <w:col w:w="4372"/>
          </w:cols>
        </w:sectPr>
      </w:pPr>
      <w:rPr/>
    </w:p>
    <w:p>
      <w:pPr>
        <w:spacing w:before="0" w:after="0" w:line="259" w:lineRule="exact"/>
        <w:ind w:left="1308" w:right="-20"/>
        <w:jc w:val="left"/>
        <w:tabs>
          <w:tab w:pos="1820" w:val="left"/>
          <w:tab w:pos="2660" w:val="left"/>
          <w:tab w:pos="3260" w:val="left"/>
          <w:tab w:pos="4100" w:val="left"/>
          <w:tab w:pos="464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5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10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  </w:t>
      </w:r>
      <w:r>
        <w:rPr>
          <w:rFonts w:ascii="Meiryo" w:hAnsi="Meiryo" w:cs="Meiryo" w:eastAsia="Meiryo"/>
          <w:sz w:val="28"/>
          <w:szCs w:val="28"/>
          <w:spacing w:val="30"/>
          <w:w w:val="3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  <w:b/>
          <w:bCs/>
          <w:position w:val="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8" w:lineRule="exact"/>
        <w:ind w:left="869" w:right="88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10" w:lineRule="exact"/>
        <w:ind w:left="41" w:right="-92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   </w:t>
      </w:r>
      <w:r>
        <w:rPr>
          <w:rFonts w:ascii="Meiryo" w:hAnsi="Meiryo" w:cs="Meiryo" w:eastAsia="Meiryo"/>
          <w:sz w:val="28"/>
          <w:szCs w:val="28"/>
          <w:spacing w:val="27"/>
          <w:w w:val="3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  <w:b/>
          <w:bCs/>
          <w:position w:val="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8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9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3"/>
        </w:rPr>
        <w:t>⎝</w:t>
      </w:r>
      <w:r>
        <w:rPr>
          <w:rFonts w:ascii="Meiryo" w:hAnsi="Meiryo" w:cs="Meiryo" w:eastAsia="Meiryo"/>
          <w:sz w:val="28"/>
          <w:szCs w:val="28"/>
          <w:spacing w:val="-50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9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9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8" w:lineRule="exact"/>
        <w:ind w:left="78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18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3" w:equalWidth="0">
            <w:col w:w="1938" w:space="693"/>
            <w:col w:w="739" w:space="731"/>
            <w:col w:w="4639"/>
          </w:cols>
        </w:sectPr>
      </w:pPr>
      <w:rPr/>
    </w:p>
    <w:p>
      <w:pPr>
        <w:spacing w:before="0" w:after="0" w:line="296" w:lineRule="exact"/>
        <w:ind w:left="10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(2)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41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41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4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41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4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2"/>
          <w:b/>
          <w:bCs/>
          <w:position w:val="4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41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430" w:space="311"/>
            <w:col w:w="1969" w:space="152"/>
            <w:col w:w="2098" w:space="152"/>
            <w:col w:w="3628"/>
          </w:cols>
        </w:sectPr>
      </w:pPr>
      <w:rPr/>
    </w:p>
    <w:p>
      <w:pPr>
        <w:spacing w:before="0" w:after="0" w:line="369" w:lineRule="exact"/>
        <w:ind w:left="102" w:right="-84"/>
        <w:jc w:val="left"/>
        <w:tabs>
          <w:tab w:pos="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(1)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2"/>
        </w:rPr>
        <w:t>⇒</w:t>
      </w:r>
      <w:r>
        <w:rPr>
          <w:rFonts w:ascii="Meiryo" w:hAnsi="Meiryo" w:cs="Meiryo" w:eastAsia="Meiryo"/>
          <w:sz w:val="28"/>
          <w:szCs w:val="28"/>
          <w:spacing w:val="-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线性相关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991" w:space="316"/>
            <w:col w:w="7433"/>
          </w:cols>
        </w:sectPr>
      </w:pPr>
      <w:rPr/>
    </w:p>
    <w:p>
      <w:pPr>
        <w:spacing w:before="0" w:after="0" w:line="276" w:lineRule="exact"/>
        <w:ind w:left="409" w:right="-9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   </w:t>
      </w:r>
      <w:r>
        <w:rPr>
          <w:rFonts w:ascii="Meiryo" w:hAnsi="Meiryo" w:cs="Meiryo" w:eastAsia="Meiryo"/>
          <w:sz w:val="28"/>
          <w:szCs w:val="28"/>
          <w:spacing w:val="6"/>
          <w:w w:val="39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76" w:lineRule="exact"/>
        <w:ind w:right="-86"/>
        <w:jc w:val="left"/>
        <w:tabs>
          <w:tab w:pos="540" w:val="left"/>
          <w:tab w:pos="12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2"/>
        </w:rPr>
        <w:t>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  <w:b/>
          <w:bCs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6" w:lineRule="exact"/>
        <w:ind w:right="-20"/>
        <w:jc w:val="left"/>
        <w:tabs>
          <w:tab w:pos="620" w:val="left"/>
          <w:tab w:pos="1100" w:val="left"/>
          <w:tab w:pos="1900" w:val="left"/>
          <w:tab w:pos="22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4"/>
        </w:rPr>
        <w:t>⎛</w:t>
      </w:r>
      <w:r>
        <w:rPr>
          <w:rFonts w:ascii="Meiryo" w:hAnsi="Meiryo" w:cs="Meiryo" w:eastAsia="Meiryo"/>
          <w:sz w:val="28"/>
          <w:szCs w:val="28"/>
          <w:spacing w:val="-59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2"/>
        </w:rPr>
        <w:t>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713" w:space="523"/>
            <w:col w:w="1668" w:space="373"/>
            <w:col w:w="4463"/>
          </w:cols>
        </w:sectPr>
      </w:pPr>
      <w:rPr/>
    </w:p>
    <w:p>
      <w:pPr>
        <w:spacing w:before="0" w:after="0" w:line="151" w:lineRule="exact"/>
        <w:ind w:left="409" w:right="-89"/>
        <w:jc w:val="left"/>
        <w:tabs>
          <w:tab w:pos="13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 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51" w:lineRule="exact"/>
        <w:ind w:right="-20"/>
        <w:jc w:val="left"/>
        <w:tabs>
          <w:tab w:pos="480" w:val="left"/>
          <w:tab w:pos="27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5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416" w:space="2378"/>
            <w:col w:w="4946"/>
          </w:cols>
        </w:sectPr>
      </w:pPr>
      <w:rPr/>
    </w:p>
    <w:p>
      <w:pPr>
        <w:spacing w:before="0" w:after="0" w:line="403" w:lineRule="exact"/>
        <w:ind w:left="102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5.980286pt;margin-top:4.152939pt;width:5.115476pt;height:8.372300pt;mso-position-horizontal-relative:page;mso-position-vertical-relative:paragraph;z-index:-2703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-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3" w:lineRule="exact"/>
        <w:ind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34"/>
          <w:w w:val="39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   </w:t>
      </w:r>
      <w:r>
        <w:rPr>
          <w:rFonts w:ascii="Meiryo" w:hAnsi="Meiryo" w:cs="Meiryo" w:eastAsia="Meiryo"/>
          <w:sz w:val="28"/>
          <w:szCs w:val="28"/>
          <w:spacing w:val="7"/>
          <w:w w:val="39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86" w:after="0" w:line="317" w:lineRule="exact"/>
        <w:ind w:right="-83"/>
        <w:jc w:val="left"/>
        <w:tabs>
          <w:tab w:pos="7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100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10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right="-107"/>
        <w:jc w:val="left"/>
        <w:tabs>
          <w:tab w:pos="1320" w:val="left"/>
          <w:tab w:pos="18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4"/>
          <w:w w:val="39"/>
          <w:position w:val="-8"/>
        </w:rPr>
        <w:t> </w:t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-2"/>
        </w:rPr>
        <w:t>~</w:t>
      </w:r>
      <w:r>
        <w:rPr>
          <w:rFonts w:ascii="Times New Roman" w:hAnsi="Times New Roman" w:cs="Times New Roman" w:eastAsia="Times New Roman"/>
          <w:sz w:val="43"/>
          <w:szCs w:val="43"/>
          <w:spacing w:val="-37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82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32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0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822" w:space="80"/>
            <w:col w:w="813" w:space="369"/>
            <w:col w:w="1010" w:space="419"/>
            <w:col w:w="2188" w:space="307"/>
            <w:col w:w="2732"/>
          </w:cols>
        </w:sectPr>
      </w:pPr>
      <w:rPr/>
    </w:p>
    <w:p>
      <w:pPr>
        <w:spacing w:before="0" w:after="0" w:line="139" w:lineRule="exact"/>
        <w:ind w:left="409" w:right="-87"/>
        <w:jc w:val="left"/>
        <w:tabs>
          <w:tab w:pos="700" w:val="left"/>
          <w:tab w:pos="13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39" w:lineRule="exact"/>
        <w:ind w:right="-20"/>
        <w:jc w:val="left"/>
        <w:tabs>
          <w:tab w:pos="480" w:val="left"/>
          <w:tab w:pos="27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3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416" w:space="2378"/>
            <w:col w:w="4946"/>
          </w:cols>
        </w:sectPr>
      </w:pPr>
      <w:rPr/>
    </w:p>
    <w:p>
      <w:pPr>
        <w:spacing w:before="0" w:after="0" w:line="393" w:lineRule="exact"/>
        <w:ind w:left="409" w:right="-98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3"/>
        </w:rPr>
        <w:t>⎝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93" w:lineRule="exact"/>
        <w:ind w:right="-94"/>
        <w:jc w:val="left"/>
        <w:tabs>
          <w:tab w:pos="8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1"/>
        </w:rPr>
        <w:t>⎝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−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8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93" w:lineRule="exact"/>
        <w:ind w:right="-94"/>
        <w:jc w:val="left"/>
        <w:tabs>
          <w:tab w:pos="5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8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93" w:lineRule="exact"/>
        <w:ind w:right="-20"/>
        <w:jc w:val="left"/>
        <w:tabs>
          <w:tab w:pos="620" w:val="left"/>
          <w:tab w:pos="1200" w:val="left"/>
          <w:tab w:pos="1900" w:val="left"/>
          <w:tab w:pos="22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1"/>
        </w:rPr>
        <w:t>⎝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9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3" w:space="293"/>
            <w:col w:w="1188" w:space="393"/>
            <w:col w:w="1018" w:space="373"/>
            <w:col w:w="4462"/>
          </w:cols>
        </w:sectPr>
      </w:pPr>
      <w:rPr/>
    </w:p>
    <w:p>
      <w:pPr>
        <w:spacing w:before="0" w:after="0" w:line="399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2,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一组最大线性无关组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9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76" w:lineRule="exact"/>
        <w:ind w:left="596" w:right="-90"/>
        <w:jc w:val="left"/>
        <w:tabs>
          <w:tab w:pos="1480" w:val="left"/>
          <w:tab w:pos="2160" w:val="left"/>
          <w:tab w:pos="28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⎛</w:t>
      </w:r>
      <w:r>
        <w:rPr>
          <w:rFonts w:ascii="Meiryo" w:hAnsi="Meiryo" w:cs="Meiryo" w:eastAsia="Meiryo"/>
          <w:sz w:val="28"/>
          <w:szCs w:val="28"/>
          <w:spacing w:val="-59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76" w:lineRule="exact"/>
        <w:ind w:right="-20"/>
        <w:jc w:val="left"/>
        <w:tabs>
          <w:tab w:pos="760" w:val="left"/>
          <w:tab w:pos="1440" w:val="left"/>
          <w:tab w:pos="2080" w:val="left"/>
          <w:tab w:pos="27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  <w:b/>
          <w:bCs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4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⎛</w:t>
      </w:r>
      <w:r>
        <w:rPr>
          <w:rFonts w:ascii="Meiryo" w:hAnsi="Meiryo" w:cs="Meiryo" w:eastAsia="Meiryo"/>
          <w:sz w:val="28"/>
          <w:szCs w:val="28"/>
          <w:spacing w:val="-60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  <w:b/>
          <w:bCs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951" w:space="501"/>
            <w:col w:w="5288"/>
          </w:cols>
        </w:sectPr>
      </w:pPr>
      <w:rPr/>
    </w:p>
    <w:p>
      <w:pPr>
        <w:spacing w:before="0" w:after="0" w:line="151" w:lineRule="exact"/>
        <w:ind w:left="596" w:right="-20"/>
        <w:jc w:val="left"/>
        <w:tabs>
          <w:tab w:pos="1480" w:val="left"/>
          <w:tab w:pos="3720" w:val="left"/>
          <w:tab w:pos="4220" w:val="left"/>
          <w:tab w:pos="65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 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5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86" w:after="0" w:line="317" w:lineRule="exact"/>
        <w:ind w:left="10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5.340286pt;margin-top:4.153203pt;width:5.115476pt;height:8.372300pt;mso-position-horizontal-relative:page;mso-position-vertical-relative:paragraph;z-index:-2702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(2)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right="-6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3" w:lineRule="exact"/>
        <w:ind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34"/>
          <w:w w:val="39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right="-84"/>
        <w:jc w:val="left"/>
        <w:tabs>
          <w:tab w:pos="6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right="-10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47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13"/>
          <w:w w:val="39"/>
          <w:position w:val="-8"/>
        </w:rPr>
        <w:t> </w:t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-2"/>
        </w:rPr>
        <w:t>~</w:t>
      </w:r>
      <w:r>
        <w:rPr>
          <w:rFonts w:ascii="Times New Roman" w:hAnsi="Times New Roman" w:cs="Times New Roman" w:eastAsia="Times New Roman"/>
          <w:sz w:val="43"/>
          <w:szCs w:val="43"/>
          <w:spacing w:val="-37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right="-84"/>
        <w:jc w:val="left"/>
        <w:tabs>
          <w:tab w:pos="6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18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0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7" w:equalWidth="0">
            <w:col w:w="430" w:space="166"/>
            <w:col w:w="414" w:space="80"/>
            <w:col w:w="695" w:space="283"/>
            <w:col w:w="1001" w:space="271"/>
            <w:col w:w="1177" w:space="269"/>
            <w:col w:w="1011" w:space="269"/>
            <w:col w:w="2674"/>
          </w:cols>
        </w:sectPr>
      </w:pPr>
      <w:rPr/>
    </w:p>
    <w:p>
      <w:pPr>
        <w:spacing w:before="0" w:after="0" w:line="139" w:lineRule="exact"/>
        <w:ind w:left="596" w:right="-20"/>
        <w:jc w:val="left"/>
        <w:tabs>
          <w:tab w:pos="900" w:val="left"/>
          <w:tab w:pos="1480" w:val="left"/>
          <w:tab w:pos="3720" w:val="left"/>
          <w:tab w:pos="4220" w:val="left"/>
          <w:tab w:pos="65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3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65" w:lineRule="exact"/>
        <w:ind w:left="596" w:right="-98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3"/>
        </w:rPr>
        <w:t>⎝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1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9" w:lineRule="exact"/>
        <w:ind w:right="-94"/>
        <w:jc w:val="left"/>
        <w:tabs>
          <w:tab w:pos="5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1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21" w:lineRule="exact"/>
        <w:ind w:left="62" w:right="-20"/>
        <w:jc w:val="left"/>
        <w:tabs>
          <w:tab w:pos="7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3"/>
        </w:rPr>
        <w:t>⎛</w:t>
      </w:r>
      <w:r>
        <w:rPr>
          <w:rFonts w:ascii="Meiryo" w:hAnsi="Meiryo" w:cs="Meiryo" w:eastAsia="Meiryo"/>
          <w:sz w:val="28"/>
          <w:szCs w:val="28"/>
          <w:spacing w:val="-6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8" w:lineRule="exact"/>
        <w:ind w:left="62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9" w:lineRule="exact"/>
        <w:ind w:right="-94"/>
        <w:jc w:val="left"/>
        <w:tabs>
          <w:tab w:pos="620" w:val="left"/>
          <w:tab w:pos="15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1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1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4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21" w:lineRule="exact"/>
        <w:ind w:right="470"/>
        <w:jc w:val="right"/>
        <w:tabs>
          <w:tab w:pos="7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8" w:lineRule="exact"/>
        <w:ind w:right="47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59" w:lineRule="exact"/>
        <w:ind w:right="-84"/>
        <w:jc w:val="left"/>
        <w:tabs>
          <w:tab w:pos="6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9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11"/>
        </w:rPr>
        <w:t>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10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2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1200" w:space="293"/>
            <w:col w:w="936" w:space="269"/>
            <w:col w:w="1819" w:space="269"/>
            <w:col w:w="1011" w:space="269"/>
            <w:col w:w="2674"/>
          </w:cols>
        </w:sectPr>
      </w:pPr>
      <w:rPr/>
    </w:p>
    <w:p>
      <w:pPr>
        <w:spacing w:before="0" w:after="0" w:line="474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3"/>
        </w:rPr>
        <w:t>~</w:t>
      </w:r>
      <w:r>
        <w:rPr>
          <w:rFonts w:ascii="Times New Roman" w:hAnsi="Times New Roman" w:cs="Times New Roman" w:eastAsia="Times New Roman"/>
          <w:sz w:val="43"/>
          <w:szCs w:val="43"/>
          <w:spacing w:val="-37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72" w:lineRule="exact"/>
        <w:ind w:right="161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71" w:lineRule="exact"/>
        <w:ind w:right="-84"/>
        <w:jc w:val="left"/>
        <w:tabs>
          <w:tab w:pos="6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74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18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72" w:lineRule="exact"/>
        <w:ind w:left="522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7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847" w:space="269"/>
            <w:col w:w="1011" w:space="269"/>
            <w:col w:w="5344"/>
          </w:cols>
        </w:sectPr>
      </w:pPr>
      <w:rPr/>
    </w:p>
    <w:p>
      <w:pPr>
        <w:spacing w:before="0" w:after="0" w:line="352" w:lineRule="exact"/>
        <w:ind w:left="1555" w:right="-20"/>
        <w:jc w:val="left"/>
        <w:tabs>
          <w:tab w:pos="2220" w:val="left"/>
          <w:tab w:pos="2860" w:val="left"/>
          <w:tab w:pos="3560" w:val="left"/>
          <w:tab w:pos="39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5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2"/>
        </w:rPr>
        <w:t>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4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2,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12"/>
        </w:rPr>
        <w:t>最大线性无关组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1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67" w:lineRule="exact"/>
        <w:ind w:left="3335" w:right="4781"/>
        <w:jc w:val="center"/>
        <w:tabs>
          <w:tab w:pos="37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5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  <w:position w:val="2"/>
        </w:rPr>
        <w:t>8</w:t>
      </w:r>
      <w:r>
        <w:rPr>
          <w:rFonts w:ascii="Microsoft JhengHei" w:hAnsi="Microsoft JhengHei" w:cs="Microsoft JhengHei" w:eastAsia="Microsoft JhengHei"/>
          <w:sz w:val="28"/>
          <w:szCs w:val="28"/>
          <w:spacing w:val="-104"/>
          <w:w w:val="99"/>
          <w:position w:val="2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9"/>
          <w:position w:val="2"/>
        </w:rPr>
        <w:t>是一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维向量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已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9"/>
          <w:position w:val="2"/>
        </w:rPr>
        <w:t>维单位坐标向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量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67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能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2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由它们线性表示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left="102" w:right="-20"/>
        <w:jc w:val="left"/>
        <w:tabs>
          <w:tab w:pos="98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维单位向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量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线性无关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3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12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不妨设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7" w:lineRule="exact"/>
        <w:ind w:left="18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1" w:lineRule="exact"/>
        <w:ind w:left="15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4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6" w:after="0" w:line="240" w:lineRule="auto"/>
        <w:ind w:left="231" w:right="508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82" w:lineRule="exact"/>
        <w:ind w:left="13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i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nn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b/>
          <w:bCs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482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Mar w:header="0" w:footer="982" w:top="1380" w:bottom="1180" w:left="1600" w:right="1580"/>
          <w:pgSz w:w="11920" w:h="16840"/>
        </w:sectPr>
      </w:pPr>
      <w:rPr/>
    </w:p>
    <w:p>
      <w:pPr>
        <w:spacing w:before="0" w:after="0" w:line="252" w:lineRule="exact"/>
        <w:ind w:left="970" w:right="-88"/>
        <w:jc w:val="left"/>
        <w:tabs>
          <w:tab w:pos="18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⎛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-1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⎛</w:t>
      </w:r>
      <w:r>
        <w:rPr>
          <w:rFonts w:ascii="Meiryo" w:hAnsi="Meiryo" w:cs="Meiryo" w:eastAsia="Meiryo"/>
          <w:sz w:val="28"/>
          <w:szCs w:val="28"/>
          <w:spacing w:val="-41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54" w:after="0" w:line="199" w:lineRule="exact"/>
        <w:ind w:right="-91"/>
        <w:jc w:val="left"/>
        <w:tabs>
          <w:tab w:pos="600" w:val="left"/>
          <w:tab w:pos="11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5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6"/>
          <w:w w:val="39"/>
          <w:position w:val="-13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⎛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5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2178" w:space="498"/>
            <w:col w:w="1301" w:space="253"/>
            <w:col w:w="4510"/>
          </w:cols>
        </w:sectPr>
      </w:pPr>
      <w:rPr/>
    </w:p>
    <w:p>
      <w:pPr>
        <w:spacing w:before="0" w:after="0" w:line="248" w:lineRule="exact"/>
        <w:ind w:left="970"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19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48" w:lineRule="exact"/>
        <w:ind w:right="-88"/>
        <w:jc w:val="left"/>
        <w:tabs>
          <w:tab w:pos="300" w:val="left"/>
          <w:tab w:pos="9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7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7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7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6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-34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6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6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48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i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 </w:t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4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554" w:space="315"/>
            <w:col w:w="1122" w:space="988"/>
            <w:col w:w="4761"/>
          </w:cols>
        </w:sectPr>
      </w:pPr>
      <w:rPr/>
    </w:p>
    <w:p>
      <w:pPr>
        <w:spacing w:before="0" w:after="0" w:line="222" w:lineRule="exact"/>
        <w:ind w:left="970"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2.860382pt;margin-top:10.019682pt;width:4.1884pt;height:8.3768pt;mso-position-horizontal-relative:page;mso-position-vertical-relative:paragraph;z-index:-2692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-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22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46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-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4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2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-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4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2" w:lineRule="exact"/>
        <w:ind w:right="-91"/>
        <w:jc w:val="left"/>
        <w:tabs>
          <w:tab w:pos="5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7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-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  <w:b/>
          <w:bCs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6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9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2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1554" w:space="315"/>
            <w:col w:w="485" w:space="317"/>
            <w:col w:w="325" w:space="289"/>
            <w:col w:w="886" w:space="59"/>
            <w:col w:w="4510"/>
          </w:cols>
        </w:sectPr>
      </w:pPr>
      <w:rPr/>
    </w:p>
    <w:p>
      <w:pPr>
        <w:spacing w:before="0" w:after="0" w:line="278" w:lineRule="exact"/>
        <w:ind w:left="102" w:right="-98"/>
        <w:jc w:val="left"/>
        <w:tabs>
          <w:tab w:pos="9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2.540009pt;margin-top:-1.086528pt;width:4.1884pt;height:8.3768pt;mso-position-horizontal-relative:page;mso-position-vertical-relative:paragraph;z-index:-2691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8" w:lineRule="exact"/>
        <w:ind w:right="-10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9"/>
          <w:w w:val="7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8" w:lineRule="exact"/>
        <w:ind w:right="-20"/>
        <w:jc w:val="left"/>
        <w:tabs>
          <w:tab w:pos="6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-33"/>
          <w:w w:val="39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081" w:space="362"/>
            <w:col w:w="537" w:space="2250"/>
            <w:col w:w="4510"/>
          </w:cols>
        </w:sectPr>
      </w:pPr>
      <w:rPr/>
    </w:p>
    <w:p>
      <w:pPr>
        <w:spacing w:before="0" w:after="0" w:line="261" w:lineRule="exact"/>
        <w:ind w:left="970" w:right="-100"/>
        <w:jc w:val="left"/>
        <w:tabs>
          <w:tab w:pos="18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8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2"/>
        </w:rPr>
        <w:t>  </w:t>
      </w:r>
      <w:r>
        <w:rPr>
          <w:rFonts w:ascii="Meiryo" w:hAnsi="Meiryo" w:cs="Meiryo" w:eastAsia="Meiryo"/>
          <w:sz w:val="28"/>
          <w:szCs w:val="28"/>
          <w:spacing w:val="33"/>
          <w:w w:val="38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38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-33"/>
          <w:w w:val="38"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10"/>
          <w:w w:val="38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61" w:lineRule="exact"/>
        <w:ind w:right="-20"/>
        <w:jc w:val="left"/>
        <w:tabs>
          <w:tab w:pos="580" w:val="left"/>
          <w:tab w:pos="11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68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   </w:t>
      </w:r>
      <w:r>
        <w:rPr>
          <w:rFonts w:ascii="Meiryo" w:hAnsi="Meiryo" w:cs="Meiryo" w:eastAsia="Meiryo"/>
          <w:sz w:val="28"/>
          <w:szCs w:val="28"/>
          <w:spacing w:val="5"/>
          <w:w w:val="39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1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39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347" w:space="356"/>
            <w:col w:w="6037"/>
          </w:cols>
        </w:sectPr>
      </w:pPr>
      <w:rPr/>
    </w:p>
    <w:p>
      <w:pPr>
        <w:spacing w:before="0" w:after="0" w:line="115" w:lineRule="exact"/>
        <w:ind w:left="970" w:right="-86"/>
        <w:jc w:val="left"/>
        <w:tabs>
          <w:tab w:pos="18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</w:t>
      </w:r>
      <w:r>
        <w:rPr>
          <w:rFonts w:ascii="Meiryo" w:hAnsi="Meiryo" w:cs="Meiryo" w:eastAsia="Meiryo"/>
          <w:sz w:val="28"/>
          <w:szCs w:val="28"/>
          <w:spacing w:val="33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15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 </w:t>
      </w:r>
      <w:r>
        <w:rPr>
          <w:rFonts w:ascii="Meiryo" w:hAnsi="Meiryo" w:cs="Meiryo" w:eastAsia="Meiryo"/>
          <w:sz w:val="28"/>
          <w:szCs w:val="28"/>
          <w:spacing w:val="17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1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980" w:space="2250"/>
            <w:col w:w="4510"/>
          </w:cols>
        </w:sectPr>
      </w:pPr>
      <w:rPr/>
    </w:p>
    <w:p>
      <w:pPr>
        <w:spacing w:before="0" w:after="0" w:line="374" w:lineRule="exact"/>
        <w:ind w:left="970"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5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"/>
        </w:rPr>
        <w:t>⎝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4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38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74" w:lineRule="exact"/>
        <w:ind w:right="-20"/>
        <w:jc w:val="left"/>
        <w:tabs>
          <w:tab w:pos="5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nn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6"/>
          <w:w w:val="39"/>
          <w:position w:val="-1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7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554" w:space="315"/>
            <w:col w:w="491" w:space="300"/>
            <w:col w:w="348" w:space="277"/>
            <w:col w:w="5455"/>
          </w:cols>
        </w:sectPr>
      </w:pPr>
      <w:rPr/>
    </w:p>
    <w:p>
      <w:pPr>
        <w:spacing w:before="0" w:after="0" w:line="363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两边取行列式，得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62" w:after="0" w:line="30" w:lineRule="exact"/>
        <w:ind w:left="314" w:right="-20"/>
        <w:jc w:val="left"/>
        <w:tabs>
          <w:tab w:pos="3280" w:val="left"/>
          <w:tab w:pos="4000" w:val="left"/>
          <w:tab w:pos="5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87.360001pt;margin-top:3.009151pt;width:.1pt;height:83.46pt;mso-position-horizontal-relative:page;mso-position-vertical-relative:paragraph;z-index:-2701" coordorigin="1747,60" coordsize="2,1669">
            <v:shape style="position:absolute;left:1747;top:60;width:2;height:1669" coordorigin="1747,60" coordsize="0,1669" path="m1747,60l1747,1729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04.279999pt;margin-top:3.009151pt;width:.1pt;height:83.46pt;mso-position-horizontal-relative:page;mso-position-vertical-relative:paragraph;z-index:-2700" coordorigin="2086,60" coordsize="2,1669">
            <v:shape style="position:absolute;left:2086;top:60;width:2;height:1669" coordorigin="2086,60" coordsize="0,1669" path="m2086,60l2086,1729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21.68pt;margin-top:3.90915pt;width:.1pt;height:81.66pt;mso-position-horizontal-relative:page;mso-position-vertical-relative:paragraph;z-index:-2699" coordorigin="2434,78" coordsize="2,1633">
            <v:shape style="position:absolute;left:2434;top:78;width:2;height:1633" coordorigin="2434,78" coordsize="0,1633" path="m2434,78l2434,1711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32.790497pt;margin-top:2.75965pt;width:2.359pt;height:83.959pt;mso-position-horizontal-relative:page;mso-position-vertical-relative:paragraph;z-index:-2698" coordorigin="4656,55" coordsize="47,1679">
            <v:group style="position:absolute;left:4661;top:78;width:2;height:1633" coordorigin="4661,78" coordsize="2,1633">
              <v:shape style="position:absolute;left:4661;top:78;width:2;height:1633" coordorigin="4661,78" coordsize="0,1633" path="m4661,78l4661,1711e" filled="f" stroked="t" strokeweight=".499pt" strokecolor="#000000">
                <v:path arrowok="t"/>
              </v:shape>
            </v:group>
            <v:group style="position:absolute;left:4698;top:60;width:2;height:1669" coordorigin="4698,60" coordsize="2,1669">
              <v:shape style="position:absolute;left:4698;top:60;width:2;height:1669" coordorigin="4698,60" coordsize="0,1669" path="m4698,60l4698,1729e" filled="f" stroked="t" strokeweight=".49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2.779999pt;margin-top:3.009151pt;width:.1pt;height:83.46pt;mso-position-horizontal-relative:page;mso-position-vertical-relative:paragraph;z-index:-2697" coordorigin="5056,60" coordsize="2,1669">
            <v:shape style="position:absolute;left:5056;top:60;width:2;height:1669" coordorigin="5056,60" coordsize="0,1669" path="m5056,60l5056,1729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72.399994pt;margin-top:3.009151pt;width:.1pt;height:83.46pt;mso-position-horizontal-relative:page;mso-position-vertical-relative:paragraph;z-index:-2696" coordorigin="5448,60" coordsize="2,1669">
            <v:shape style="position:absolute;left:5448;top:60;width:2;height:1669" coordorigin="5448,60" coordsize="0,1669" path="m5448,60l5448,1729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89.320007pt;margin-top:3.009151pt;width:.1pt;height:83.46pt;mso-position-horizontal-relative:page;mso-position-vertical-relative:paragraph;z-index:-2695" coordorigin="5786,60" coordsize="2,1669">
            <v:shape style="position:absolute;left:5786;top:60;width:2;height:1669" coordorigin="5786,60" coordsize="0,1669" path="m5786,60l5786,1729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35.279999pt;margin-top:3.009151pt;width:.1pt;height:83.46pt;mso-position-horizontal-relative:page;mso-position-vertical-relative:paragraph;z-index:-2694" coordorigin="6706,60" coordsize="2,1669">
            <v:shape style="position:absolute;left:6706;top:60;width:2;height:1669" coordorigin="6706,60" coordsize="0,1669" path="m6706,60l6706,1729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53.160004pt;margin-top:3.009151pt;width:.1pt;height:83.46pt;mso-position-horizontal-relative:page;mso-position-vertical-relative:paragraph;z-index:-2693" coordorigin="7063,60" coordsize="2,1669">
            <v:shape style="position:absolute;left:7063;top:60;width:2;height:1669" coordorigin="7063,60" coordsize="0,1669" path="m7063,60l7063,1729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0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56" w:lineRule="exact"/>
        <w:ind w:left="123" w:right="-56"/>
        <w:jc w:val="center"/>
        <w:tabs>
          <w:tab w:pos="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4" w:after="0" w:line="561" w:lineRule="exact"/>
        <w:ind w:left="250" w:right="-7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500587pt;margin-top:4.660573pt;width:6.383921pt;height:14.3782pt;mso-position-horizontal-relative:page;mso-position-vertical-relative:paragraph;z-index:-2690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699753pt;margin-top:3.010023pt;width:5.118225pt;height:8.3768pt;mso-position-horizontal-relative:page;mso-position-vertical-relative:paragraph;z-index:-2683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3"/>
        </w:rPr>
        <w:t>=</w:t>
      </w:r>
      <w:r>
        <w:rPr>
          <w:rFonts w:ascii="Meiryo" w:hAnsi="Meiryo" w:cs="Meiryo" w:eastAsia="Meiryo"/>
          <w:sz w:val="28"/>
          <w:szCs w:val="28"/>
          <w:spacing w:val="63"/>
          <w:w w:val="7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1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1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1" w:lineRule="exact"/>
        <w:ind w:left="229" w:right="-49"/>
        <w:jc w:val="center"/>
        <w:tabs>
          <w:tab w:pos="8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1" w:after="0" w:line="384" w:lineRule="exact"/>
        <w:ind w:left="261" w:right="-67"/>
        <w:jc w:val="center"/>
        <w:tabs>
          <w:tab w:pos="8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500587pt;margin-top:6.950216pt;width:6.383921pt;height:14.3782pt;mso-position-horizontal-relative:page;mso-position-vertical-relative:paragraph;z-index:-2689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699753pt;margin-top:5.359385pt;width:5.118225pt;height:8.3768pt;mso-position-horizontal-relative:page;mso-position-vertical-relative:paragraph;z-index:-2682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4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38" w:lineRule="exact"/>
        <w:ind w:left="16" w:right="-7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left="11" w:right="-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left="43" w:right="-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54" w:lineRule="exact"/>
        <w:ind w:right="-59"/>
        <w:jc w:val="left"/>
        <w:tabs>
          <w:tab w:pos="540" w:val="left"/>
          <w:tab w:pos="17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6" w:after="0" w:line="535" w:lineRule="exact"/>
        <w:ind w:right="-89"/>
        <w:jc w:val="left"/>
        <w:tabs>
          <w:tab w:pos="520" w:val="left"/>
          <w:tab w:pos="1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100006pt;margin-top:4.760573pt;width:7.1891pt;height:14.3782pt;mso-position-horizontal-relative:page;mso-position-vertical-relative:paragraph;z-index:-2688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4.139999pt;margin-top:3.110023pt;width:5.118225pt;height:8.3768pt;mso-position-horizontal-relative:page;mso-position-vertical-relative:paragraph;z-index:-2681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739868pt;margin-top:3.110023pt;width:5.118225pt;height:8.3768pt;mso-position-horizontal-relative:page;mso-position-vertical-relative:paragraph;z-index:-2679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7"/>
        </w:rPr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1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9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9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position w:val="8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5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15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7" w:lineRule="exact"/>
        <w:ind w:right="-20"/>
        <w:jc w:val="left"/>
        <w:tabs>
          <w:tab w:pos="580" w:val="left"/>
          <w:tab w:pos="1100" w:val="left"/>
          <w:tab w:pos="18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1" w:after="0" w:line="384" w:lineRule="exact"/>
        <w:ind w:right="-78"/>
        <w:jc w:val="left"/>
        <w:tabs>
          <w:tab w:pos="540" w:val="left"/>
          <w:tab w:pos="1140" w:val="left"/>
          <w:tab w:pos="18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100006pt;margin-top:6.950216pt;width:7.1891pt;height:14.3782pt;mso-position-horizontal-relative:page;mso-position-vertical-relative:paragraph;z-index:-2687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539825pt;margin-top:6.950216pt;width:6.383921pt;height:14.3782pt;mso-position-horizontal-relative:page;mso-position-vertical-relative:paragraph;z-index:-2686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4.139999pt;margin-top:5.359385pt;width:5.118225pt;height:8.3768pt;mso-position-horizontal-relative:page;mso-position-vertical-relative:paragraph;z-index:-2680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739868pt;margin-top:5.359385pt;width:5.118225pt;height:8.3768pt;mso-position-horizontal-relative:page;mso-position-vertical-relative:paragraph;z-index:-2678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nn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54" w:lineRule="exact"/>
        <w:ind w:left="801" w:right="330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8" w:after="0" w:line="240" w:lineRule="auto"/>
        <w:ind w:left="975" w:right="327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6.420013pt;margin-top:4.778725pt;width:7.1891pt;height:14.3782pt;mso-position-horizontal-relative:page;mso-position-vertical-relative:paragraph;z-index:-2685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383" w:lineRule="exact"/>
        <w:ind w:right="-20"/>
        <w:jc w:val="left"/>
        <w:tabs>
          <w:tab w:pos="10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70"/>
          <w:position w:val="1"/>
        </w:rPr>
        <w:t>≠</w:t>
      </w:r>
      <w:r>
        <w:rPr>
          <w:rFonts w:ascii="Meiryo" w:hAnsi="Meiryo" w:cs="Meiryo" w:eastAsia="Meiryo"/>
          <w:sz w:val="28"/>
          <w:szCs w:val="28"/>
          <w:spacing w:val="15"/>
          <w:w w:val="7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"/>
        </w:rPr>
        <w:t>⇒</w:t>
      </w:r>
      <w:r>
        <w:rPr>
          <w:rFonts w:ascii="Meiryo" w:hAnsi="Meiryo" w:cs="Meiryo" w:eastAsia="Meiryo"/>
          <w:sz w:val="28"/>
          <w:szCs w:val="28"/>
          <w:spacing w:val="-92"/>
          <w:w w:val="100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"/>
        </w:rPr>
        <w:t>≠</w:t>
      </w:r>
      <w:r>
        <w:rPr>
          <w:rFonts w:ascii="Meiryo" w:hAnsi="Meiryo" w:cs="Meiryo" w:eastAsia="Meiryo"/>
          <w:sz w:val="28"/>
          <w:szCs w:val="28"/>
          <w:spacing w:val="15"/>
          <w:w w:val="7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4" w:lineRule="exact"/>
        <w:ind w:left="916" w:right="332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2" w:after="0" w:line="240" w:lineRule="auto"/>
        <w:ind w:left="974" w:right="327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6.420013pt;margin-top:6.918979pt;width:7.1891pt;height:14.3782pt;mso-position-horizontal-relative:page;mso-position-vertical-relative:paragraph;z-index:-2684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6" w:after="0" w:line="182" w:lineRule="exact"/>
        <w:ind w:left="971" w:right="329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line="182" w:lineRule="exact"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4" w:equalWidth="0">
            <w:col w:w="1200" w:space="300"/>
            <w:col w:w="347" w:space="278"/>
            <w:col w:w="1993" w:space="165"/>
            <w:col w:w="4457"/>
          </w:cols>
        </w:sectPr>
      </w:pPr>
      <w:rPr/>
    </w:p>
    <w:p>
      <w:pPr>
        <w:spacing w:before="0" w:after="0" w:line="419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2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维向量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所构成矩阵的秩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2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2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86" w:lineRule="auto"/>
        <w:ind w:left="102" w:right="14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</w:rPr>
        <w:t>9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是一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维向量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证明它们线性无关的充分必要条件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是：任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一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维向量都可由它们线性表示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41" w:lineRule="exact"/>
        <w:ind w:left="102" w:right="-20"/>
        <w:jc w:val="left"/>
        <w:tabs>
          <w:tab w:pos="122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46"/>
          <w:w w:val="10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4"/>
        </w:rPr>
        <w:t>ε</w:t>
      </w:r>
      <w:r>
        <w:rPr>
          <w:rFonts w:ascii="Meiryo" w:hAnsi="Meiryo" w:cs="Meiryo" w:eastAsia="Meiryo"/>
          <w:sz w:val="30"/>
          <w:szCs w:val="30"/>
          <w:spacing w:val="-7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4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4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为一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维单位向量，对于任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意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维向量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9" w:after="0" w:line="30" w:lineRule="exact"/>
        <w:ind w:left="225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0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60" w:lineRule="exact"/>
        <w:ind w:left="133" w:right="-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有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-5"/>
          <w:w w:val="7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4"/>
        </w:rPr>
        <w:t>ε</w:t>
      </w:r>
      <w:r>
        <w:rPr>
          <w:rFonts w:ascii="Meiryo" w:hAnsi="Meiryo" w:cs="Meiryo" w:eastAsia="Meiryo"/>
          <w:sz w:val="30"/>
          <w:szCs w:val="30"/>
          <w:spacing w:val="-7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2"/>
          <w:w w:val="7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4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2"/>
          <w:w w:val="7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4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即任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一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维向量都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251" w:space="170"/>
            <w:col w:w="6319"/>
          </w:cols>
        </w:sectPr>
      </w:pPr>
      <w:rPr/>
    </w:p>
    <w:p>
      <w:pPr>
        <w:spacing w:before="0" w:after="0" w:line="361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可由单位向量线性表示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8" w:lineRule="exact"/>
        <w:ind w:left="132" w:right="-20"/>
        <w:jc w:val="left"/>
        <w:rPr>
          <w:rFonts w:ascii="Microsoft JhengHei" w:hAnsi="Microsoft JhengHei" w:cs="Microsoft JhengHei" w:eastAsia="Microsoft JhengHei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16"/>
          <w:szCs w:val="16"/>
          <w:spacing w:val="1"/>
          <w:w w:val="104"/>
          <w:position w:val="-2"/>
        </w:rPr>
        <w:t>必要性</w:t>
      </w:r>
      <w:r>
        <w:rPr>
          <w:rFonts w:ascii="Microsoft JhengHei" w:hAnsi="Microsoft JhengHei" w:cs="Microsoft JhengHei" w:eastAsia="Microsoft JhengHei"/>
          <w:sz w:val="16"/>
          <w:szCs w:val="16"/>
          <w:spacing w:val="0"/>
          <w:w w:val="100"/>
          <w:position w:val="0"/>
        </w:rPr>
      </w:r>
    </w:p>
    <w:p>
      <w:pPr>
        <w:spacing w:before="0" w:after="0" w:line="352" w:lineRule="exact"/>
        <w:ind w:left="240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100"/>
          <w:position w:val="4"/>
        </w:rPr>
        <w:t>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8"/>
          <w:position w:val="4"/>
        </w:rPr>
        <w:t>线性无关</w:t>
      </w:r>
      <w:r>
        <w:rPr>
          <w:rFonts w:ascii="Microsoft JhengHei" w:hAnsi="Microsoft JhengHei" w:cs="Microsoft JhengHei" w:eastAsia="Microsoft JhengHei"/>
          <w:sz w:val="28"/>
          <w:szCs w:val="28"/>
          <w:spacing w:val="-46"/>
          <w:w w:val="98"/>
          <w:position w:val="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8"/>
          <w:position w:val="4"/>
        </w:rPr>
        <w:t>且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8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能由单位向量线性表示</w:t>
      </w:r>
      <w:r>
        <w:rPr>
          <w:rFonts w:ascii="Microsoft JhengHei" w:hAnsi="Microsoft JhengHei" w:cs="Microsoft JhengHei" w:eastAsia="Microsoft JhengHei"/>
          <w:sz w:val="28"/>
          <w:szCs w:val="28"/>
          <w:spacing w:val="-46"/>
          <w:w w:val="100"/>
          <w:position w:val="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15" w:lineRule="exact"/>
        <w:ind w:left="110" w:right="497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30"/>
          <w:szCs w:val="30"/>
          <w:spacing w:val="23"/>
          <w:w w:val="100"/>
          <w:position w:val="5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11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7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position w:val="-2"/>
        </w:rPr>
        <w:t>2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1" w:lineRule="exact"/>
        <w:ind w:left="86" w:right="494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30"/>
          <w:szCs w:val="3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21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7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4"/>
          <w:b/>
          <w:bCs/>
          <w:position w:val="-3"/>
        </w:rPr>
        <w:t>2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7" w:after="0" w:line="240" w:lineRule="auto"/>
        <w:ind w:left="250" w:right="505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82" w:lineRule="exact"/>
        <w:ind w:left="63" w:right="4925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30"/>
          <w:szCs w:val="30"/>
          <w:w w:val="99"/>
          <w:position w:val="1"/>
        </w:rPr>
        <w:t>α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4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4"/>
          <w:b/>
          <w:bCs/>
          <w:position w:val="-6"/>
        </w:rPr>
        <w:t>1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1"/>
        </w:rPr>
        <w:t>ε</w:t>
      </w:r>
      <w:r>
        <w:rPr>
          <w:rFonts w:ascii="Meiryo" w:hAnsi="Meiryo" w:cs="Meiryo" w:eastAsia="Meiryo"/>
          <w:sz w:val="30"/>
          <w:szCs w:val="30"/>
          <w:spacing w:val="-7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position w:val="-6"/>
        </w:rPr>
        <w:t>2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1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4"/>
          <w:b/>
          <w:bCs/>
          <w:i/>
          <w:position w:val="-6"/>
        </w:rPr>
        <w:t>n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1"/>
        </w:rPr>
        <w:t>ε</w:t>
      </w:r>
      <w:r>
        <w:rPr>
          <w:rFonts w:ascii="Meiryo" w:hAnsi="Meiryo" w:cs="Meiryo" w:eastAsia="Meiryo"/>
          <w:sz w:val="30"/>
          <w:szCs w:val="30"/>
          <w:spacing w:val="-6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482" w:lineRule="exact"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72" w:lineRule="exact"/>
        <w:ind w:left="409" w:right="-88"/>
        <w:jc w:val="left"/>
        <w:tabs>
          <w:tab w:pos="13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⎛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⎛</w:t>
      </w:r>
      <w:r>
        <w:rPr>
          <w:rFonts w:ascii="Meiryo" w:hAnsi="Meiryo" w:cs="Meiryo" w:eastAsia="Meiryo"/>
          <w:sz w:val="28"/>
          <w:szCs w:val="28"/>
          <w:spacing w:val="-41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2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74" w:after="0" w:line="197" w:lineRule="exact"/>
        <w:ind w:right="-91"/>
        <w:jc w:val="left"/>
        <w:tabs>
          <w:tab w:pos="600" w:val="left"/>
          <w:tab w:pos="11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7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6"/>
          <w:w w:val="39"/>
          <w:position w:val="-1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-15"/>
        </w:rPr>
        <w:t>ε</w:t>
      </w:r>
      <w:r>
        <w:rPr>
          <w:rFonts w:ascii="Meiryo" w:hAnsi="Meiryo" w:cs="Meiryo" w:eastAsia="Meiryo"/>
          <w:sz w:val="30"/>
          <w:szCs w:val="30"/>
          <w:spacing w:val="45"/>
          <w:w w:val="83"/>
          <w:position w:val="-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634" w:space="498"/>
            <w:col w:w="1300" w:space="254"/>
            <w:col w:w="5054"/>
          </w:cols>
        </w:sectPr>
      </w:pPr>
      <w:rPr/>
    </w:p>
    <w:p>
      <w:pPr>
        <w:spacing w:before="0" w:after="0" w:line="238" w:lineRule="exact"/>
        <w:ind w:left="409"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   </w:t>
      </w:r>
      <w:r>
        <w:rPr>
          <w:rFonts w:ascii="Meiryo" w:hAnsi="Meiryo" w:cs="Meiryo" w:eastAsia="Meiryo"/>
          <w:sz w:val="28"/>
          <w:szCs w:val="28"/>
          <w:spacing w:val="37"/>
          <w:w w:val="39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8" w:lineRule="exact"/>
        <w:ind w:right="-88"/>
        <w:jc w:val="left"/>
        <w:tabs>
          <w:tab w:pos="300" w:val="left"/>
          <w:tab w:pos="9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8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6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-34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6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6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8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i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8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 </w:t>
      </w:r>
      <w:r>
        <w:rPr>
          <w:rFonts w:ascii="Meiryo" w:hAnsi="Meiryo" w:cs="Meiryo" w:eastAsia="Meiryo"/>
          <w:sz w:val="28"/>
          <w:szCs w:val="28"/>
          <w:spacing w:val="12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010" w:space="316"/>
            <w:col w:w="1122" w:space="988"/>
            <w:col w:w="5304"/>
          </w:cols>
        </w:sectPr>
      </w:pPr>
      <w:rPr/>
    </w:p>
    <w:p>
      <w:pPr>
        <w:spacing w:before="0" w:after="0" w:line="212" w:lineRule="exact"/>
        <w:ind w:left="409" w:right="-9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12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-46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-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6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2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-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6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2" w:lineRule="exact"/>
        <w:ind w:right="-91"/>
        <w:jc w:val="left"/>
        <w:tabs>
          <w:tab w:pos="5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-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6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-61"/>
          <w:w w:val="100"/>
          <w:position w:val="-1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-12"/>
        </w:rPr>
        <w:t>ε</w:t>
      </w:r>
      <w:r>
        <w:rPr>
          <w:rFonts w:ascii="Meiryo" w:hAnsi="Meiryo" w:cs="Meiryo" w:eastAsia="Meiryo"/>
          <w:sz w:val="30"/>
          <w:szCs w:val="30"/>
          <w:spacing w:val="60"/>
          <w:w w:val="83"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1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1010" w:space="316"/>
            <w:col w:w="485" w:space="317"/>
            <w:col w:w="325" w:space="289"/>
            <w:col w:w="886" w:space="59"/>
            <w:col w:w="5053"/>
          </w:cols>
        </w:sectPr>
      </w:pPr>
      <w:rPr/>
    </w:p>
    <w:p>
      <w:pPr>
        <w:spacing w:before="0" w:after="0" w:line="299" w:lineRule="exact"/>
        <w:ind w:left="102" w:right="-10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-2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  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99" w:lineRule="exact"/>
        <w:ind w:right="-9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4" w:lineRule="exact"/>
        <w:ind w:left="391" w:right="447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55" w:lineRule="exact"/>
        <w:ind w:left="-44" w:right="4176"/>
        <w:jc w:val="center"/>
        <w:tabs>
          <w:tab w:pos="64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2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⎜</w:t>
      </w:r>
      <w:r>
        <w:rPr>
          <w:rFonts w:ascii="Meiryo" w:hAnsi="Meiryo" w:cs="Meiryo" w:eastAsia="Meiryo"/>
          <w:sz w:val="28"/>
          <w:szCs w:val="28"/>
          <w:spacing w:val="-33"/>
          <w:w w:val="39"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8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55" w:lineRule="exact" w:after="0"/>
        <w:jc w:val="center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798" w:space="102"/>
            <w:col w:w="536" w:space="2250"/>
            <w:col w:w="5054"/>
          </w:cols>
        </w:sectPr>
      </w:pPr>
      <w:rPr/>
    </w:p>
    <w:p>
      <w:pPr>
        <w:spacing w:before="0" w:after="0" w:line="262" w:lineRule="exact"/>
        <w:ind w:left="409" w:right="-10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8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2"/>
        </w:rPr>
        <w:t>   </w:t>
      </w:r>
      <w:r>
        <w:rPr>
          <w:rFonts w:ascii="Meiryo" w:hAnsi="Meiryo" w:cs="Meiryo" w:eastAsia="Meiryo"/>
          <w:sz w:val="28"/>
          <w:szCs w:val="28"/>
          <w:spacing w:val="7"/>
          <w:w w:val="38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   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38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-33"/>
          <w:w w:val="38"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8"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10"/>
          <w:w w:val="38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62" w:lineRule="exact"/>
        <w:ind w:right="-20"/>
        <w:jc w:val="left"/>
        <w:tabs>
          <w:tab w:pos="580" w:val="left"/>
          <w:tab w:pos="11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68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   </w:t>
      </w:r>
      <w:r>
        <w:rPr>
          <w:rFonts w:ascii="Meiryo" w:hAnsi="Meiryo" w:cs="Meiryo" w:eastAsia="Meiryo"/>
          <w:sz w:val="28"/>
          <w:szCs w:val="28"/>
          <w:spacing w:val="8"/>
          <w:w w:val="39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0"/>
        </w:rPr>
        <w:t>    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39"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803" w:space="356"/>
            <w:col w:w="6581"/>
          </w:cols>
        </w:sectPr>
      </w:pPr>
      <w:rPr/>
    </w:p>
    <w:p>
      <w:pPr>
        <w:spacing w:before="0" w:after="0" w:line="116" w:lineRule="exact"/>
        <w:ind w:left="409" w:right="-86"/>
        <w:jc w:val="left"/>
        <w:tabs>
          <w:tab w:pos="132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 </w:t>
      </w:r>
      <w:r>
        <w:rPr>
          <w:rFonts w:ascii="Meiryo" w:hAnsi="Meiryo" w:cs="Meiryo" w:eastAsia="Meiryo"/>
          <w:sz w:val="28"/>
          <w:szCs w:val="28"/>
          <w:spacing w:val="14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16" w:lineRule="exact"/>
        <w:ind w:right="-20"/>
        <w:jc w:val="left"/>
        <w:tabs>
          <w:tab w:pos="5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7"/>
        </w:rPr>
        <w:t>⎜</w:t>
      </w:r>
      <w:r>
        <w:rPr>
          <w:rFonts w:ascii="Meiryo" w:hAnsi="Meiryo" w:cs="Meiryo" w:eastAsia="Meiryo"/>
          <w:sz w:val="28"/>
          <w:szCs w:val="28"/>
          <w:spacing w:val="-33"/>
          <w:w w:val="39"/>
          <w:position w:val="-1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7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7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i/>
          <w:position w:val="-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1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436" w:space="2250"/>
            <w:col w:w="5054"/>
          </w:cols>
        </w:sectPr>
      </w:pPr>
      <w:rPr/>
    </w:p>
    <w:p>
      <w:pPr>
        <w:spacing w:before="0" w:after="0" w:line="384" w:lineRule="exact"/>
        <w:ind w:left="409"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"/>
        </w:rPr>
        <w:t>⎝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84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</w:rPr>
        <w:t>⎝</w:t>
      </w:r>
      <w:r>
        <w:rPr>
          <w:rFonts w:ascii="Meiryo" w:hAnsi="Meiryo" w:cs="Meiryo" w:eastAsia="Meiryo"/>
          <w:sz w:val="28"/>
          <w:szCs w:val="28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4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38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84" w:lineRule="exact"/>
        <w:ind w:right="-20"/>
        <w:jc w:val="left"/>
        <w:tabs>
          <w:tab w:pos="5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nn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6"/>
          <w:w w:val="39"/>
          <w:position w:val="0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⎝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8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0" w:space="316"/>
            <w:col w:w="491" w:space="300"/>
            <w:col w:w="348" w:space="277"/>
            <w:col w:w="5998"/>
          </w:cols>
        </w:sectPr>
      </w:pPr>
      <w:rPr/>
    </w:p>
    <w:p>
      <w:pPr>
        <w:spacing w:before="0" w:after="0" w:line="374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两边取行列式，得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line="374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91" w:after="0" w:line="240" w:lineRule="auto"/>
        <w:ind w:left="3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87.360001pt;margin-top:4.459158pt;width:.1pt;height:83.46pt;mso-position-horizontal-relative:page;mso-position-vertical-relative:paragraph;z-index:-2677" coordorigin="1747,89" coordsize="2,1669">
            <v:shape style="position:absolute;left:1747;top:89;width:2;height:1669" coordorigin="1747,89" coordsize="0,1669" path="m1747,89l1747,1758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05.18pt;margin-top:4.459158pt;width:.1pt;height:83.46pt;mso-position-horizontal-relative:page;mso-position-vertical-relative:paragraph;z-index:-2676" coordorigin="2104,89" coordsize="2,1669">
            <v:shape style="position:absolute;left:2104;top:89;width:2;height:1669" coordorigin="2104,89" coordsize="0,1669" path="m2104,89l2104,1758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22.580002pt;margin-top:5.359158pt;width:.1pt;height:81.66pt;mso-position-horizontal-relative:page;mso-position-vertical-relative:paragraph;z-index:-2675" coordorigin="2452,107" coordsize="2,1633">
            <v:shape style="position:absolute;left:2452;top:107;width:2;height:1633" coordorigin="2452,107" coordsize="0,1633" path="m2452,107l2452,1740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498978pt;margin-top:6.928841pt;width:7.1891pt;height:14.3782pt;mso-position-horizontal-relative:page;mso-position-vertical-relative:paragraph;z-index:-2668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559502pt;margin-top:6.028766pt;width:7.1891pt;height:14.3782pt;mso-position-horizontal-relative:page;mso-position-vertical-relative:paragraph;z-index:-2656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2" w:lineRule="exact"/>
        <w:ind w:left="316" w:right="-63"/>
        <w:jc w:val="left"/>
        <w:tabs>
          <w:tab w:pos="10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6" w:after="0" w:line="240" w:lineRule="auto"/>
        <w:ind w:left="3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498978pt;margin-top:4.678808pt;width:7.1891pt;height:14.3782pt;mso-position-horizontal-relative:page;mso-position-vertical-relative:paragraph;z-index:-2667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319382pt;margin-top:3.718344pt;width:7.1891pt;height:14.3782pt;mso-position-horizontal-relative:page;mso-position-vertical-relative:paragraph;z-index:-2655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331" w:lineRule="exact"/>
        <w:ind w:left="327" w:right="-90"/>
        <w:jc w:val="left"/>
        <w:tabs>
          <w:tab w:pos="10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2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92" w:after="0" w:line="240" w:lineRule="auto"/>
        <w:ind w:left="5"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90" w:after="0" w:line="240" w:lineRule="auto"/>
        <w:ind w:right="-20"/>
        <w:jc w:val="left"/>
        <w:tabs>
          <w:tab w:pos="540" w:val="left"/>
          <w:tab w:pos="1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4" w:after="0" w:line="240" w:lineRule="auto"/>
        <w:ind w:right="-20"/>
        <w:jc w:val="left"/>
        <w:tabs>
          <w:tab w:pos="520" w:val="left"/>
          <w:tab w:pos="1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33.690506pt;margin-top:-19.658897pt;width:2.359pt;height:83.959pt;mso-position-horizontal-relative:page;mso-position-vertical-relative:paragraph;z-index:-2674" coordorigin="4674,-393" coordsize="47,1679">
            <v:group style="position:absolute;left:4679;top:-370;width:2;height:1633" coordorigin="4679,-370" coordsize="2,1633">
              <v:shape style="position:absolute;left:4679;top:-370;width:2;height:1633" coordorigin="4679,-370" coordsize="0,1633" path="m4679,-370l4679,1263e" filled="f" stroked="t" strokeweight=".499pt" strokecolor="#000000">
                <v:path arrowok="t"/>
              </v:shape>
            </v:group>
            <v:group style="position:absolute;left:4716;top:-388;width:2;height:1669" coordorigin="4716,-388" coordsize="2,1669">
              <v:shape style="position:absolute;left:4716;top:-388;width:2;height:1669" coordorigin="4716,-388" coordsize="0,1669" path="m4716,-388l4716,1281e" filled="f" stroked="t" strokeweight=".49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3.919998pt;margin-top:-19.409397pt;width:.1pt;height:83.46pt;mso-position-horizontal-relative:page;mso-position-vertical-relative:paragraph;z-index:-2673" coordorigin="5078,-388" coordsize="2,1669">
            <v:shape style="position:absolute;left:5078;top:-388;width:2;height:1669" coordorigin="5078,-388" coordsize="0,1669" path="m5078,-388l5078,1281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580063pt;margin-top:-17.840405pt;width:6.297652pt;height:15.195836pt;mso-position-horizontal-relative:page;mso-position-vertical-relative:paragraph;z-index:-2666" type="#_x0000_t202" filled="f" stroked="f">
            <v:textbox inset="0,0,0,0">
              <w:txbxContent>
                <w:p>
                  <w:pPr>
                    <w:spacing w:before="0" w:after="0" w:line="304" w:lineRule="exact"/>
                    <w:ind w:right="-86"/>
                    <w:jc w:val="left"/>
                    <w:rPr>
                      <w:rFonts w:ascii="Meiryo" w:hAnsi="Meiryo" w:cs="Meiryo" w:eastAsia="Meiryo"/>
                      <w:sz w:val="30"/>
                      <w:szCs w:val="30"/>
                    </w:rPr>
                  </w:pPr>
                  <w:rPr/>
                  <w:r>
                    <w:rPr>
                      <w:rFonts w:ascii="Meiryo" w:hAnsi="Meiryo" w:cs="Meiryo" w:eastAsia="Meiryo"/>
                      <w:sz w:val="30"/>
                      <w:szCs w:val="30"/>
                      <w:spacing w:val="0"/>
                      <w:w w:val="83"/>
                      <w:position w:val="-1"/>
                    </w:rPr>
                    <w:t>ε</w:t>
                  </w:r>
                  <w:r>
                    <w:rPr>
                      <w:rFonts w:ascii="Meiryo" w:hAnsi="Meiryo" w:cs="Meiryo" w:eastAsia="Meiryo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58017pt;margin-top:3.759937pt;width:6.297652pt;height:15.195836pt;mso-position-horizontal-relative:page;mso-position-vertical-relative:paragraph;z-index:-2665" type="#_x0000_t202" filled="f" stroked="f">
            <v:textbox inset="0,0,0,0">
              <w:txbxContent>
                <w:p>
                  <w:pPr>
                    <w:spacing w:before="0" w:after="0" w:line="304" w:lineRule="exact"/>
                    <w:ind w:right="-86"/>
                    <w:jc w:val="left"/>
                    <w:rPr>
                      <w:rFonts w:ascii="Meiryo" w:hAnsi="Meiryo" w:cs="Meiryo" w:eastAsia="Meiryo"/>
                      <w:sz w:val="30"/>
                      <w:szCs w:val="30"/>
                    </w:rPr>
                  </w:pPr>
                  <w:rPr/>
                  <w:r>
                    <w:rPr>
                      <w:rFonts w:ascii="Meiryo" w:hAnsi="Meiryo" w:cs="Meiryo" w:eastAsia="Meiryo"/>
                      <w:sz w:val="30"/>
                      <w:szCs w:val="30"/>
                      <w:spacing w:val="0"/>
                      <w:w w:val="83"/>
                      <w:position w:val="-1"/>
                    </w:rPr>
                    <w:t>ε</w:t>
                  </w:r>
                  <w:r>
                    <w:rPr>
                      <w:rFonts w:ascii="Meiryo" w:hAnsi="Meiryo" w:cs="Meiryo" w:eastAsia="Meiryo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5.279999pt;margin-top:-18.590385pt;width:5.118225pt;height:8.3768pt;mso-position-horizontal-relative:page;mso-position-vertical-relative:paragraph;z-index:-2654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5.279999pt;margin-top:3.01003pt;width:5.118225pt;height:8.3768pt;mso-position-horizontal-relative:page;mso-position-vertical-relative:paragraph;z-index:-2653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Mar w:header="0" w:footer="982" w:top="1400" w:bottom="1180" w:left="1600" w:right="1580"/>
          <w:pgSz w:w="11920" w:h="16840"/>
          <w:cols w:num="3" w:equalWidth="0">
            <w:col w:w="1212" w:space="317"/>
            <w:col w:w="325" w:space="289"/>
            <w:col w:w="6597"/>
          </w:cols>
        </w:sectPr>
      </w:pPr>
      <w:rPr/>
    </w:p>
    <w:p>
      <w:pPr>
        <w:spacing w:before="0" w:after="0" w:line="255" w:lineRule="exact"/>
        <w:ind w:left="282" w:right="-72"/>
        <w:jc w:val="left"/>
        <w:tabs>
          <w:tab w:pos="9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1" w:after="0" w:line="384" w:lineRule="exact"/>
        <w:ind w:left="327" w:right="-93"/>
        <w:jc w:val="left"/>
        <w:tabs>
          <w:tab w:pos="8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498978pt;margin-top:6.950299pt;width:7.1891pt;height:14.3782pt;mso-position-horizontal-relative:page;mso-position-vertical-relative:paragraph;z-index:-2664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6.600174pt;margin-top:5.359393pt;width:5.118225pt;height:8.3768pt;mso-position-horizontal-relative:page;mso-position-vertical-relative:paragraph;z-index:-2652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4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7" w:lineRule="exact"/>
        <w:ind w:left="43" w:right="-6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55" w:lineRule="exact"/>
        <w:ind w:right="-20"/>
        <w:jc w:val="left"/>
        <w:tabs>
          <w:tab w:pos="580" w:val="left"/>
          <w:tab w:pos="11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1" w:after="0" w:line="384" w:lineRule="exact"/>
        <w:ind w:right="-20"/>
        <w:jc w:val="left"/>
        <w:tabs>
          <w:tab w:pos="540" w:val="left"/>
          <w:tab w:pos="1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580002pt;margin-top:6.049573pt;width:6.297652pt;height:15.195836pt;mso-position-horizontal-relative:page;mso-position-vertical-relative:paragraph;z-index:-2663" type="#_x0000_t202" filled="f" stroked="f">
            <v:textbox inset="0,0,0,0">
              <w:txbxContent>
                <w:p>
                  <w:pPr>
                    <w:spacing w:before="0" w:after="0" w:line="304" w:lineRule="exact"/>
                    <w:ind w:right="-86"/>
                    <w:jc w:val="left"/>
                    <w:rPr>
                      <w:rFonts w:ascii="Meiryo" w:hAnsi="Meiryo" w:cs="Meiryo" w:eastAsia="Meiryo"/>
                      <w:sz w:val="30"/>
                      <w:szCs w:val="30"/>
                    </w:rPr>
                  </w:pPr>
                  <w:rPr/>
                  <w:r>
                    <w:rPr>
                      <w:rFonts w:ascii="Meiryo" w:hAnsi="Meiryo" w:cs="Meiryo" w:eastAsia="Meiryo"/>
                      <w:sz w:val="30"/>
                      <w:szCs w:val="30"/>
                      <w:spacing w:val="0"/>
                      <w:w w:val="83"/>
                      <w:position w:val="-1"/>
                    </w:rPr>
                    <w:t>ε</w:t>
                  </w:r>
                  <w:r>
                    <w:rPr>
                      <w:rFonts w:ascii="Meiryo" w:hAnsi="Meiryo" w:cs="Meiryo" w:eastAsia="Meiryo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5.279999pt;margin-top:5.359393pt;width:5.118225pt;height:8.3768pt;mso-position-horizontal-relative:page;mso-position-vertical-relative:paragraph;z-index:-2651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nn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84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3" w:equalWidth="0">
            <w:col w:w="1218" w:space="300"/>
            <w:col w:w="348" w:space="277"/>
            <w:col w:w="6597"/>
          </w:cols>
        </w:sectPr>
      </w:pPr>
      <w:rPr/>
    </w:p>
    <w:p>
      <w:pPr>
        <w:spacing w:before="83" w:after="0" w:line="240" w:lineRule="auto"/>
        <w:ind w:left="580" w:right="84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01.400002pt;margin-top:4.058955pt;width:.1pt;height:83.46pt;mso-position-horizontal-relative:page;mso-position-vertical-relative:paragraph;z-index:-2672" coordorigin="2028,81" coordsize="2,1669">
            <v:shape style="position:absolute;left:2028;top:81;width:2;height:1669" coordorigin="2028,81" coordsize="0,1669" path="m2028,81l2028,1750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19.220001pt;margin-top:4.058955pt;width:.1pt;height:83.46pt;mso-position-horizontal-relative:page;mso-position-vertical-relative:paragraph;z-index:-2671" coordorigin="2384,81" coordsize="2,1669">
            <v:shape style="position:absolute;left:2384;top:81;width:2;height:1669" coordorigin="2384,81" coordsize="0,1669" path="m2384,81l2384,1750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539948pt;margin-top:6.528638pt;width:7.1891pt;height:14.3782pt;mso-position-horizontal-relative:page;mso-position-vertical-relative:paragraph;z-index:-2662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7" w:after="0" w:line="240" w:lineRule="auto"/>
        <w:ind w:left="565" w:right="875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6" w:after="0" w:line="240" w:lineRule="auto"/>
        <w:ind w:left="580" w:right="84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539948pt;margin-top:4.678606pt;width:7.1891pt;height:14.3782pt;mso-position-horizontal-relative:page;mso-position-vertical-relative:paragraph;z-index:-2661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331" w:lineRule="exact"/>
        <w:ind w:left="102" w:right="-88"/>
        <w:jc w:val="left"/>
        <w:tabs>
          <w:tab w:pos="6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3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≠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1"/>
          <w:position w:val="-3"/>
        </w:rPr>
        <w:t>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84" w:after="0" w:line="240" w:lineRule="auto"/>
        <w:ind w:left="5"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4" w:after="0" w:line="240" w:lineRule="auto"/>
        <w:ind w:left="6"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2" w:after="0" w:line="240" w:lineRule="auto"/>
        <w:ind w:right="-20"/>
        <w:jc w:val="left"/>
        <w:tabs>
          <w:tab w:pos="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3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3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i/>
          <w:position w:val="-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517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76.480011pt;margin-top:-17.509050pt;width:.1pt;height:81.66pt;mso-position-horizontal-relative:page;mso-position-vertical-relative:paragraph;z-index:-2669" coordorigin="5530,-350" coordsize="2,1633">
            <v:shape style="position:absolute;left:5530;top:-350;width:2;height:1633" coordorigin="5530,-350" coordsize="0,1633" path="m5530,-350l5530,1283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5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1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i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7"/>
        </w:rPr>
        <w:t>≠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517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609" w:space="128"/>
            <w:col w:w="325" w:space="317"/>
            <w:col w:w="326" w:space="288"/>
            <w:col w:w="5747"/>
          </w:cols>
        </w:sectPr>
      </w:pPr>
      <w:rPr/>
    </w:p>
    <w:p>
      <w:pPr>
        <w:spacing w:before="0" w:after="0" w:line="255" w:lineRule="exact"/>
        <w:ind w:left="520" w:right="98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65.119995pt;margin-top:-46.540115pt;width:.1pt;height:81.66pt;mso-position-horizontal-relative:page;mso-position-vertical-relative:paragraph;z-index:-2670" coordorigin="3302,-931" coordsize="2,1633">
            <v:shape style="position:absolute;left:3302;top:-931;width:2;height:1633" coordorigin="3302,-931" coordsize="0,1633" path="m3302,-931l3302,702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2" w:after="0" w:line="240" w:lineRule="auto"/>
        <w:ind w:left="579" w:right="93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539948pt;margin-top:6.918859pt;width:7.1891pt;height:14.3782pt;mso-position-horizontal-relative:page;mso-position-vertical-relative:paragraph;z-index:-2660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6" w:after="0" w:line="240" w:lineRule="auto"/>
        <w:ind w:left="575" w:right="946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377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4"/>
        </w:rPr>
        <w:t>⎛</w:t>
      </w:r>
      <w:r>
        <w:rPr>
          <w:rFonts w:ascii="Meiryo" w:hAnsi="Meiryo" w:cs="Meiryo" w:eastAsia="Meiryo"/>
          <w:sz w:val="28"/>
          <w:szCs w:val="28"/>
          <w:spacing w:val="-4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9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43" w:lineRule="exact"/>
        <w:ind w:right="35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7" w:lineRule="exact"/>
        <w:ind w:left="3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4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79" w:after="0" w:line="240" w:lineRule="auto"/>
        <w:ind w:left="298"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7" w:lineRule="exact"/>
        <w:ind w:left="44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77" w:after="0" w:line="240" w:lineRule="auto"/>
        <w:ind w:left="272" w:right="-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37" w:lineRule="exact"/>
        <w:ind w:left="-42" w:right="4798"/>
        <w:jc w:val="center"/>
        <w:tabs>
          <w:tab w:pos="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-46" w:right="4780"/>
        <w:jc w:val="center"/>
        <w:tabs>
          <w:tab w:pos="4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7"/>
        </w:rPr>
        <w:t>nn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97" w:lineRule="exact"/>
        <w:ind w:left="148" w:right="4963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b/>
          <w:bCs/>
          <w:i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3" w:lineRule="exact"/>
        <w:ind w:left="593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4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700" w:space="31"/>
            <w:col w:w="614" w:space="23"/>
            <w:col w:w="560" w:space="65"/>
            <w:col w:w="5747"/>
          </w:cols>
        </w:sectPr>
      </w:pPr>
      <w:rPr/>
    </w:p>
    <w:p>
      <w:pPr>
        <w:spacing w:before="0" w:after="0" w:line="365" w:lineRule="exact"/>
        <w:ind w:right="-14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080002pt;margin-top:10.416049pt;width:52.685148pt;height:14.822006pt;mso-position-horizontal-relative:page;mso-position-vertical-relative:paragraph;z-index:-2658" type="#_x0000_t202" filled="f" stroked="f">
            <v:textbox inset="0,0,0,0">
              <w:txbxContent>
                <w:p>
                  <w:pPr>
                    <w:spacing w:before="0" w:after="0" w:line="296" w:lineRule="exact"/>
                    <w:ind w:right="-84"/>
                    <w:jc w:val="left"/>
                    <w:tabs>
                      <w:tab w:pos="880" w:val="left"/>
                    </w:tabs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  <w:spacing w:val="0"/>
                      <w:w w:val="100"/>
                    </w:rPr>
                    <w:t>令</w:t>
                  </w:r>
                  <w:r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  <w:spacing w:val="-14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  <w:b/>
                      <w:bCs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-66"/>
                      <w:w w:val="100"/>
                      <w:b/>
                      <w:bCs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  <w:b/>
                      <w:bCs/>
                      <w:i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  <w:b/>
                      <w:bCs/>
                      <w:i/>
                    </w:rPr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69"/>
                    </w:rPr>
                    <w:t>=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-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621" w:right="-20"/>
        <w:jc w:val="left"/>
        <w:tabs>
          <w:tab w:pos="122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"/>
          <w:w w:val="104"/>
          <w:b/>
          <w:bCs/>
          <w:i/>
          <w:position w:val="2"/>
        </w:rPr>
        <w:t>n</w:t>
      </w:r>
      <w:r>
        <w:rPr>
          <w:rFonts w:ascii="Meiryo" w:hAnsi="Meiryo" w:cs="Meiryo" w:eastAsia="Meiryo"/>
          <w:sz w:val="16"/>
          <w:szCs w:val="16"/>
          <w:spacing w:val="2"/>
          <w:w w:val="71"/>
          <w:position w:val="2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24" w:lineRule="exact"/>
        <w:ind w:right="-5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000061pt;margin-top:8.090012pt;width:5.496778pt;height:14.3519pt;mso-position-horizontal-relative:page;mso-position-vertical-relative:paragraph;z-index:-2659" type="#_x0000_t202" filled="f" stroked="f">
            <v:textbox inset="0,0,0,0">
              <w:txbxContent>
                <w:p>
                  <w:pPr>
                    <w:spacing w:before="0" w:after="0" w:line="287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⎜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5"/>
          <w:w w:val="3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08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"/>
        </w:rPr>
        <w:t>⎝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4"/>
          <w:b/>
          <w:bCs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38" w:lineRule="exact"/>
        <w:ind w:left="12" w:right="-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left="46" w:right="-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06" w:lineRule="exact"/>
        <w:ind w:right="-20"/>
        <w:jc w:val="left"/>
        <w:tabs>
          <w:tab w:pos="5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8" w:lineRule="exact"/>
        <w:ind w:left="946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-49"/>
          <w:w w:val="100"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8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268" w:lineRule="exact"/>
        <w:ind w:right="-20"/>
        <w:jc w:val="left"/>
        <w:tabs>
          <w:tab w:pos="5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68"/>
          <w:position w:val="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60" w:lineRule="exact"/>
        <w:ind w:left="946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9.039993pt;margin-top:.549651pt;width:7.1891pt;height:14.3782pt;mso-position-horizontal-relative:page;mso-position-vertical-relative:paragraph;z-index:-2657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</w:rPr>
      </w:r>
    </w:p>
    <w:p>
      <w:pPr>
        <w:spacing w:before="0" w:after="0" w:line="206" w:lineRule="exact"/>
        <w:ind w:right="-20"/>
        <w:jc w:val="left"/>
        <w:tabs>
          <w:tab w:pos="6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nn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0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712" w:space="300"/>
            <w:col w:w="349" w:space="279"/>
            <w:col w:w="6100"/>
          </w:cols>
        </w:sectPr>
      </w:pPr>
      <w:rPr/>
    </w:p>
    <w:p>
      <w:pPr>
        <w:spacing w:before="0" w:after="0" w:line="273" w:lineRule="exact"/>
        <w:ind w:left="409"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3" w:lineRule="exact"/>
        <w:ind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1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-12"/>
        </w:rPr>
        <w:t>ε</w:t>
      </w:r>
      <w:r>
        <w:rPr>
          <w:rFonts w:ascii="Meiryo" w:hAnsi="Meiryo" w:cs="Meiryo" w:eastAsia="Meiryo"/>
          <w:sz w:val="30"/>
          <w:szCs w:val="30"/>
          <w:spacing w:val="-54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3" w:lineRule="exact"/>
        <w:ind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3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1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-12"/>
        </w:rPr>
        <w:t>ε</w:t>
      </w:r>
      <w:r>
        <w:rPr>
          <w:rFonts w:ascii="Meiryo" w:hAnsi="Meiryo" w:cs="Meiryo" w:eastAsia="Meiryo"/>
          <w:sz w:val="30"/>
          <w:szCs w:val="30"/>
          <w:spacing w:val="-54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0" w:space="532"/>
            <w:col w:w="605" w:space="870"/>
            <w:col w:w="600" w:space="317"/>
            <w:col w:w="4806"/>
          </w:cols>
        </w:sectPr>
      </w:pPr>
      <w:rPr/>
    </w:p>
    <w:p>
      <w:pPr>
        <w:spacing w:before="0" w:after="0" w:line="235" w:lineRule="exact"/>
        <w:ind w:left="409"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37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5" w:lineRule="exact"/>
        <w:ind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33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5" w:lineRule="exact"/>
        <w:ind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36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5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34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0" w:space="532"/>
            <w:col w:w="605" w:space="870"/>
            <w:col w:w="600" w:space="317"/>
            <w:col w:w="4806"/>
          </w:cols>
        </w:sectPr>
      </w:pPr>
      <w:rPr/>
    </w:p>
    <w:p>
      <w:pPr>
        <w:spacing w:before="0" w:after="0" w:line="195" w:lineRule="exact"/>
        <w:ind w:left="409"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95" w:lineRule="exact"/>
        <w:ind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1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-11"/>
        </w:rPr>
        <w:t>ε</w:t>
      </w:r>
      <w:r>
        <w:rPr>
          <w:rFonts w:ascii="Meiryo" w:hAnsi="Meiryo" w:cs="Meiryo" w:eastAsia="Meiryo"/>
          <w:sz w:val="30"/>
          <w:szCs w:val="30"/>
          <w:spacing w:val="-54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95" w:lineRule="exact"/>
        <w:ind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95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1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-11"/>
        </w:rPr>
        <w:t>ε</w:t>
      </w:r>
      <w:r>
        <w:rPr>
          <w:rFonts w:ascii="Meiryo" w:hAnsi="Meiryo" w:cs="Meiryo" w:eastAsia="Meiryo"/>
          <w:sz w:val="30"/>
          <w:szCs w:val="30"/>
          <w:spacing w:val="-54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9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0" w:space="532"/>
            <w:col w:w="605" w:space="870"/>
            <w:col w:w="600" w:space="317"/>
            <w:col w:w="4806"/>
          </w:cols>
        </w:sectPr>
      </w:pPr>
      <w:rPr/>
    </w:p>
    <w:p>
      <w:pPr>
        <w:spacing w:before="0" w:after="0" w:line="323" w:lineRule="exact"/>
        <w:ind w:left="102" w:right="-101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-1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41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  <w:b/>
          <w:bCs/>
          <w:i/>
          <w:position w:val="-1"/>
        </w:rPr>
        <w:t>A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23" w:lineRule="exact"/>
        <w:ind w:right="-101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36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1"/>
          <w:position w:val="-1"/>
        </w:rPr>
        <w:t>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23" w:lineRule="exact"/>
        <w:ind w:right="-102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2"/>
          <w:b/>
          <w:bCs/>
          <w:i/>
          <w:position w:val="-1"/>
        </w:rPr>
        <w:t>A</w:t>
      </w:r>
      <w:r>
        <w:rPr>
          <w:rFonts w:ascii="Meiryo" w:hAnsi="Meiryo" w:cs="Meiryo" w:eastAsia="Meiryo"/>
          <w:sz w:val="16"/>
          <w:szCs w:val="16"/>
          <w:spacing w:val="2"/>
          <w:w w:val="71"/>
          <w:position w:val="1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23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 </w:t>
      </w:r>
      <w:r>
        <w:rPr>
          <w:rFonts w:ascii="Meiryo" w:hAnsi="Meiryo" w:cs="Meiryo" w:eastAsia="Meiryo"/>
          <w:sz w:val="28"/>
          <w:szCs w:val="28"/>
          <w:spacing w:val="7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2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652" w:space="192"/>
            <w:col w:w="659" w:space="106"/>
            <w:col w:w="517" w:space="193"/>
            <w:col w:w="5421"/>
          </w:cols>
        </w:sectPr>
      </w:pPr>
      <w:rPr/>
    </w:p>
    <w:p>
      <w:pPr>
        <w:spacing w:before="0" w:after="0" w:line="262" w:lineRule="exact"/>
        <w:ind w:left="409" w:right="-95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2" w:lineRule="exact"/>
        <w:ind w:right="-95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2" w:lineRule="exact"/>
        <w:ind w:right="-95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</w:t>
      </w:r>
      <w:r>
        <w:rPr>
          <w:rFonts w:ascii="Meiryo" w:hAnsi="Meiryo" w:cs="Meiryo" w:eastAsia="Meiryo"/>
          <w:sz w:val="28"/>
          <w:szCs w:val="28"/>
          <w:spacing w:val="37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0" w:space="532"/>
            <w:col w:w="605" w:space="870"/>
            <w:col w:w="600" w:space="317"/>
            <w:col w:w="4806"/>
          </w:cols>
        </w:sectPr>
      </w:pPr>
      <w:rPr/>
    </w:p>
    <w:p>
      <w:pPr>
        <w:spacing w:before="0" w:after="0" w:line="97" w:lineRule="exact"/>
        <w:ind w:left="409"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 </w:t>
      </w:r>
      <w:r>
        <w:rPr>
          <w:rFonts w:ascii="Meiryo" w:hAnsi="Meiryo" w:cs="Meiryo" w:eastAsia="Meiryo"/>
          <w:sz w:val="28"/>
          <w:szCs w:val="28"/>
          <w:spacing w:val="14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7" w:lineRule="exact"/>
        <w:ind w:right="-83"/>
        <w:jc w:val="left"/>
        <w:tabs>
          <w:tab w:pos="3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7" w:lineRule="exact"/>
        <w:ind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 </w:t>
      </w:r>
      <w:r>
        <w:rPr>
          <w:rFonts w:ascii="Meiryo" w:hAnsi="Meiryo" w:cs="Meiryo" w:eastAsia="Meiryo"/>
          <w:sz w:val="28"/>
          <w:szCs w:val="28"/>
          <w:spacing w:val="14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7" w:lineRule="exact"/>
        <w:ind w:right="-20"/>
        <w:jc w:val="left"/>
        <w:tabs>
          <w:tab w:pos="3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9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0" w:space="532"/>
            <w:col w:w="605" w:space="870"/>
            <w:col w:w="600" w:space="317"/>
            <w:col w:w="4806"/>
          </w:cols>
        </w:sectPr>
      </w:pPr>
      <w:rPr/>
    </w:p>
    <w:p>
      <w:pPr>
        <w:spacing w:before="0" w:after="0" w:line="374" w:lineRule="exact"/>
        <w:ind w:left="409"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96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7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010" w:space="532"/>
            <w:col w:w="605" w:space="870"/>
            <w:col w:w="600" w:space="317"/>
            <w:col w:w="4806"/>
          </w:cols>
        </w:sectPr>
      </w:pPr>
      <w:rPr/>
    </w:p>
    <w:p>
      <w:pPr>
        <w:spacing w:before="0" w:after="0" w:line="425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5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46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7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都能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9"/>
          <w:position w:val="5"/>
        </w:rPr>
        <w:t>线性表示</w:t>
      </w:r>
      <w:r>
        <w:rPr>
          <w:rFonts w:ascii="Microsoft JhengHei" w:hAnsi="Microsoft JhengHei" w:cs="Microsoft JhengHei" w:eastAsia="Microsoft JhengHei"/>
          <w:sz w:val="28"/>
          <w:szCs w:val="28"/>
          <w:spacing w:val="-16"/>
          <w:w w:val="99"/>
          <w:position w:val="5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9"/>
          <w:position w:val="5"/>
        </w:rPr>
        <w:t>因为任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一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维向量能由单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76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位向量线性表示，故任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一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维向量都可以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1" w:lineRule="exact"/>
        <w:ind w:left="134" w:right="-20"/>
        <w:jc w:val="left"/>
        <w:rPr>
          <w:rFonts w:ascii="Microsoft JhengHei" w:hAnsi="Microsoft JhengHei" w:cs="Microsoft JhengHei" w:eastAsia="Microsoft JhengHei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16"/>
          <w:szCs w:val="16"/>
          <w:spacing w:val="1"/>
          <w:w w:val="104"/>
          <w:position w:val="-1"/>
        </w:rPr>
        <w:t>充分性</w:t>
      </w:r>
      <w:r>
        <w:rPr>
          <w:rFonts w:ascii="Microsoft JhengHei" w:hAnsi="Microsoft JhengHei" w:cs="Microsoft JhengHei" w:eastAsia="Microsoft JhengHei"/>
          <w:sz w:val="16"/>
          <w:szCs w:val="16"/>
          <w:spacing w:val="0"/>
          <w:w w:val="100"/>
          <w:position w:val="0"/>
        </w:rPr>
      </w:r>
    </w:p>
    <w:p>
      <w:pPr>
        <w:spacing w:before="0" w:after="0" w:line="356" w:lineRule="exact"/>
        <w:ind w:left="199" w:right="80"/>
        <w:jc w:val="center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100"/>
          <w:position w:val="5"/>
        </w:rPr>
        <w:t>⇐</w:t>
      </w:r>
      <w:r>
        <w:rPr>
          <w:rFonts w:ascii="Meiryo" w:hAnsi="Meiryo" w:cs="Meiryo" w:eastAsia="Meiryo"/>
          <w:sz w:val="28"/>
          <w:szCs w:val="28"/>
          <w:spacing w:val="60"/>
          <w:w w:val="100"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已知任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一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维向量都可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线性表示，则单位向量组：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12" w:lineRule="exact"/>
        <w:ind w:left="124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30"/>
          <w:szCs w:val="3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7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3"/>
          <w:position w:val="5"/>
        </w:rPr>
        <w:t>ε</w:t>
      </w:r>
      <w:r>
        <w:rPr>
          <w:rFonts w:ascii="Meiryo" w:hAnsi="Meiryo" w:cs="Meiryo" w:eastAsia="Meiryo"/>
          <w:sz w:val="30"/>
          <w:szCs w:val="30"/>
          <w:spacing w:val="-6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8"/>
          <w:position w:val="5"/>
        </w:rPr>
        <w:t>线性表示</w:t>
      </w:r>
      <w:r>
        <w:rPr>
          <w:rFonts w:ascii="Microsoft JhengHei" w:hAnsi="Microsoft JhengHei" w:cs="Microsoft JhengHei" w:eastAsia="Microsoft JhengHei"/>
          <w:sz w:val="28"/>
          <w:szCs w:val="28"/>
          <w:spacing w:val="-136"/>
          <w:w w:val="98"/>
          <w:position w:val="5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8"/>
          <w:position w:val="5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13"/>
          <w:w w:val="98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b/>
          <w:bCs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题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5"/>
        </w:rPr>
        <w:t>线性无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10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．设向量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0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23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秩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69" w:lineRule="exact"/>
        <w:ind w:left="102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</w:rPr>
        <w:t>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9"/>
          <w:szCs w:val="29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0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秩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证明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322" w:space="171"/>
            <w:col w:w="7247"/>
          </w:cols>
        </w:sectPr>
      </w:pPr>
      <w:rPr/>
    </w:p>
    <w:p>
      <w:pPr>
        <w:spacing w:before="0" w:after="0" w:line="400" w:lineRule="exact"/>
        <w:ind w:left="1111"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max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2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}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≤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≤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400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2" w:equalWidth="0">
            <w:col w:w="2882" w:space="103"/>
            <w:col w:w="5755"/>
          </w:cols>
        </w:sectPr>
      </w:pPr>
      <w:rPr/>
    </w:p>
    <w:p>
      <w:pPr>
        <w:spacing w:before="0" w:after="0" w:line="402" w:lineRule="exact"/>
        <w:ind w:left="102" w:right="-20"/>
        <w:jc w:val="left"/>
        <w:tabs>
          <w:tab w:pos="94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的最大线性无关组分别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0"/>
          <w:w w:val="9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2"/>
        </w:rPr>
        <w:t>A</w:t>
      </w:r>
      <w:r>
        <w:rPr>
          <w:rFonts w:ascii="Meiryo" w:hAnsi="Meiryo" w:cs="Meiryo" w:eastAsia="Meiryo"/>
          <w:sz w:val="28"/>
          <w:szCs w:val="28"/>
          <w:spacing w:val="6"/>
          <w:w w:val="100"/>
          <w:position w:val="4"/>
        </w:rPr>
        <w:t>′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2"/>
          <w:b/>
          <w:bCs/>
          <w:i/>
          <w:position w:val="2"/>
        </w:rPr>
        <w:t>B</w:t>
      </w:r>
      <w:r>
        <w:rPr>
          <w:rFonts w:ascii="Meiryo" w:hAnsi="Meiryo" w:cs="Meiryo" w:eastAsia="Meiryo"/>
          <w:sz w:val="28"/>
          <w:szCs w:val="28"/>
          <w:spacing w:val="6"/>
          <w:w w:val="97"/>
          <w:position w:val="4"/>
        </w:rPr>
        <w:t>′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7"/>
          <w:position w:val="4"/>
        </w:rPr>
        <w:t>′</w:t>
      </w:r>
      <w:r>
        <w:rPr>
          <w:rFonts w:ascii="Meiryo" w:hAnsi="Meiryo" w:cs="Meiryo" w:eastAsia="Meiryo"/>
          <w:sz w:val="28"/>
          <w:szCs w:val="28"/>
          <w:spacing w:val="-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含有的向量个数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83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  <w:position w:val="3"/>
        </w:rPr>
        <w:t>(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分别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分别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与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3"/>
        </w:rPr>
        <w:t>A</w:t>
      </w:r>
      <w:r>
        <w:rPr>
          <w:rFonts w:ascii="Meiryo" w:hAnsi="Meiryo" w:cs="Meiryo" w:eastAsia="Meiryo"/>
          <w:sz w:val="28"/>
          <w:szCs w:val="28"/>
          <w:spacing w:val="6"/>
          <w:w w:val="100"/>
          <w:position w:val="5"/>
        </w:rPr>
        <w:t>′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2"/>
          <w:b/>
          <w:bCs/>
          <w:i/>
          <w:position w:val="3"/>
        </w:rPr>
        <w:t>B</w:t>
      </w:r>
      <w:r>
        <w:rPr>
          <w:rFonts w:ascii="Meiryo" w:hAnsi="Meiryo" w:cs="Meiryo" w:eastAsia="Meiryo"/>
          <w:sz w:val="28"/>
          <w:szCs w:val="28"/>
          <w:spacing w:val="6"/>
          <w:w w:val="97"/>
          <w:position w:val="5"/>
        </w:rPr>
        <w:t>′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7"/>
          <w:position w:val="5"/>
        </w:rPr>
        <w:t>′</w:t>
      </w:r>
      <w:r>
        <w:rPr>
          <w:rFonts w:ascii="Meiryo" w:hAnsi="Meiryo" w:cs="Meiryo" w:eastAsia="Meiryo"/>
          <w:sz w:val="28"/>
          <w:szCs w:val="28"/>
          <w:spacing w:val="-51"/>
          <w:w w:val="100"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等价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易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均可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1" w:lineRule="exact"/>
        <w:ind w:left="10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则秩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≥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8"/>
          <w:position w:val="4"/>
        </w:rPr>
        <w:t>≥</w:t>
      </w:r>
      <w:r>
        <w:rPr>
          <w:rFonts w:ascii="Meiryo" w:hAnsi="Meiryo" w:cs="Meiryo" w:eastAsia="Meiryo"/>
          <w:sz w:val="28"/>
          <w:szCs w:val="28"/>
          <w:spacing w:val="-41"/>
          <w:w w:val="100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-28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max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4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}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≤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36" w:lineRule="exact"/>
        <w:ind w:left="663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-1"/>
        </w:rPr>
        <w:t>A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"/>
        </w:rPr>
        <w:t>′</w:t>
      </w:r>
      <w:r>
        <w:rPr>
          <w:rFonts w:ascii="Meiryo" w:hAnsi="Meiryo" w:cs="Meiryo" w:eastAsia="Meiryo"/>
          <w:sz w:val="28"/>
          <w:szCs w:val="28"/>
          <w:spacing w:val="-36"/>
          <w:w w:val="100"/>
          <w:position w:val="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与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  <w:i/>
          <w:position w:val="-1"/>
        </w:rPr>
        <w:t>B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"/>
        </w:rPr>
        <w:t>′</w:t>
      </w:r>
      <w:r>
        <w:rPr>
          <w:rFonts w:ascii="Meiryo" w:hAnsi="Meiryo" w:cs="Meiryo" w:eastAsia="Meiryo"/>
          <w:sz w:val="28"/>
          <w:szCs w:val="28"/>
          <w:spacing w:val="-36"/>
          <w:w w:val="100"/>
          <w:position w:val="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5"/>
          <w:w w:val="99"/>
          <w:position w:val="-1"/>
        </w:rPr>
        <w:t>中的向量共同构成向量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1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4"/>
          <w:w w:val="9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position w:val="-1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4"/>
          <w:w w:val="100"/>
          <w:position w:val="-1"/>
        </w:rPr>
        <w:t>均可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5"/>
          <w:w w:val="100"/>
          <w:position w:val="-1"/>
        </w:rPr>
        <w:t>线性表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96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-1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4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1"/>
        </w:rPr>
        <w:t>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1"/>
        </w:rPr>
        <w:t>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1"/>
        </w:rPr>
        <w:t>而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8"/>
          <w:position w:val="0"/>
        </w:rPr>
        <w:t>′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1"/>
        </w:rPr>
        <w:t>线性表示，所以秩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8"/>
          <w:position w:val="0"/>
        </w:rPr>
        <w:t>′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≥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4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31" w:lineRule="exact"/>
        <w:ind w:left="151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阶矩阵，所以秩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99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≤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1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.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</w:rPr>
        <w:t>R</w:t>
      </w:r>
      <w:r>
        <w:rPr>
          <w:rFonts w:ascii="Meiryo" w:hAnsi="Meiryo" w:cs="Meiryo" w:eastAsia="Meiryo"/>
          <w:sz w:val="38"/>
          <w:szCs w:val="38"/>
          <w:spacing w:val="22"/>
          <w:w w:val="58"/>
          <w:position w:val="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17"/>
          <w:w w:val="7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38"/>
          <w:szCs w:val="38"/>
          <w:spacing w:val="0"/>
          <w:w w:val="58"/>
          <w:position w:val="1"/>
        </w:rPr>
        <w:t>)</w:t>
      </w:r>
      <w:r>
        <w:rPr>
          <w:rFonts w:ascii="Meiryo" w:hAnsi="Meiryo" w:cs="Meiryo" w:eastAsia="Meiryo"/>
          <w:sz w:val="38"/>
          <w:szCs w:val="38"/>
          <w:spacing w:val="-76"/>
          <w:w w:val="100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≤</w:t>
      </w:r>
      <w:r>
        <w:rPr>
          <w:rFonts w:ascii="Meiryo" w:hAnsi="Meiryo" w:cs="Meiryo" w:eastAsia="Meiryo"/>
          <w:sz w:val="28"/>
          <w:szCs w:val="28"/>
          <w:spacing w:val="32"/>
          <w:w w:val="7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0"/>
        </w:rPr>
        <w:t>R</w:t>
      </w:r>
      <w:r>
        <w:rPr>
          <w:rFonts w:ascii="Meiryo" w:hAnsi="Meiryo" w:cs="Meiryo" w:eastAsia="Meiryo"/>
          <w:sz w:val="38"/>
          <w:szCs w:val="38"/>
          <w:spacing w:val="22"/>
          <w:w w:val="58"/>
          <w:position w:val="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0"/>
        </w:rPr>
        <w:t>A</w:t>
      </w:r>
      <w:r>
        <w:rPr>
          <w:rFonts w:ascii="Meiryo" w:hAnsi="Meiryo" w:cs="Meiryo" w:eastAsia="Meiryo"/>
          <w:sz w:val="38"/>
          <w:szCs w:val="38"/>
          <w:spacing w:val="0"/>
          <w:w w:val="58"/>
          <w:position w:val="1"/>
        </w:rPr>
        <w:t>)</w:t>
      </w:r>
      <w:r>
        <w:rPr>
          <w:rFonts w:ascii="Meiryo" w:hAnsi="Meiryo" w:cs="Meiryo" w:eastAsia="Meiryo"/>
          <w:sz w:val="38"/>
          <w:szCs w:val="38"/>
          <w:spacing w:val="-87"/>
          <w:w w:val="100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7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0"/>
        </w:rPr>
        <w:t>R</w:t>
      </w:r>
      <w:r>
        <w:rPr>
          <w:rFonts w:ascii="Meiryo" w:hAnsi="Meiryo" w:cs="Meiryo" w:eastAsia="Meiryo"/>
          <w:sz w:val="38"/>
          <w:szCs w:val="38"/>
          <w:spacing w:val="8"/>
          <w:w w:val="58"/>
          <w:position w:val="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38"/>
          <w:szCs w:val="38"/>
          <w:spacing w:val="30"/>
          <w:w w:val="58"/>
          <w:position w:val="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31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≤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31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5375" w:space="102"/>
            <w:col w:w="3263"/>
          </w:cols>
        </w:sectPr>
      </w:pPr>
      <w:rPr/>
    </w:p>
    <w:p>
      <w:pPr>
        <w:spacing w:before="0" w:after="0" w:line="297" w:lineRule="exact"/>
        <w:ind w:left="122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2"/>
        </w:rPr>
        <w:t>证明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: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position w:val="-1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80" w:after="0" w:line="217" w:lineRule="exact"/>
        <w:ind w:right="-9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-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  <w:b/>
          <w:bCs/>
          <w:position w:val="-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97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position w:val="-1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80" w:after="0" w:line="217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-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  <w:b/>
          <w:bCs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  <w:b/>
          <w:bCs/>
          <w:position w:val="-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217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Mar w:header="0" w:footer="982" w:top="1380" w:bottom="1180" w:left="1580" w:right="1580"/>
          <w:pgSz w:w="11920" w:h="16840"/>
          <w:cols w:num="4" w:equalWidth="0">
            <w:col w:w="2227" w:space="132"/>
            <w:col w:w="994" w:space="392"/>
            <w:col w:w="1108" w:space="114"/>
            <w:col w:w="3793"/>
          </w:cols>
        </w:sectPr>
      </w:pPr>
      <w:rPr/>
    </w:p>
    <w:p>
      <w:pPr>
        <w:spacing w:before="0" w:after="0" w:line="169" w:lineRule="exact"/>
        <w:ind w:left="1859" w:right="-65"/>
        <w:jc w:val="left"/>
        <w:tabs>
          <w:tab w:pos="2220" w:val="left"/>
          <w:tab w:pos="30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69" w:lineRule="exact"/>
        <w:ind w:right="-20"/>
        <w:jc w:val="left"/>
        <w:tabs>
          <w:tab w:pos="360" w:val="left"/>
          <w:tab w:pos="11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line="169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580" w:right="1580"/>
          <w:cols w:num="2" w:equalWidth="0">
            <w:col w:w="3112" w:space="1372"/>
            <w:col w:w="4276"/>
          </w:cols>
        </w:sectPr>
      </w:pPr>
      <w:rPr/>
    </w:p>
    <w:p>
      <w:pPr>
        <w:spacing w:before="0" w:after="0" w:line="251" w:lineRule="exact"/>
        <w:ind w:left="122" w:right="-9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1"/>
        </w:rPr>
        <w:t>且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-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00"/>
          <w:b/>
          <w:bCs/>
          <w:i/>
          <w:position w:val="-1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11"/>
        </w:rPr>
        <w:t>行向量组的最大无关组分别</w:t>
      </w:r>
      <w:r>
        <w:rPr>
          <w:rFonts w:ascii="Microsoft JhengHei" w:hAnsi="Microsoft JhengHei" w:cs="Microsoft JhengHei" w:eastAsia="Microsoft JhengHei"/>
          <w:sz w:val="28"/>
          <w:szCs w:val="28"/>
          <w:spacing w:val="10"/>
          <w:w w:val="99"/>
          <w:position w:val="-11"/>
        </w:rPr>
        <w:t>为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-11"/>
        </w:rPr>
        <w:t>α</w:t>
      </w:r>
      <w:r>
        <w:rPr>
          <w:rFonts w:ascii="Meiryo" w:hAnsi="Meiryo" w:cs="Meiryo" w:eastAsia="Meiryo"/>
          <w:sz w:val="30"/>
          <w:szCs w:val="30"/>
          <w:spacing w:val="-59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-11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-11"/>
        </w:rPr>
        <w:t>α</w:t>
      </w:r>
      <w:r>
        <w:rPr>
          <w:rFonts w:ascii="Meiryo" w:hAnsi="Meiryo" w:cs="Meiryo" w:eastAsia="Meiryo"/>
          <w:sz w:val="30"/>
          <w:szCs w:val="30"/>
          <w:spacing w:val="-59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-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-11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-11"/>
        </w:rPr>
        <w:t>α</w:t>
      </w:r>
      <w:r>
        <w:rPr>
          <w:rFonts w:ascii="Meiryo" w:hAnsi="Meiryo" w:cs="Meiryo" w:eastAsia="Meiryo"/>
          <w:sz w:val="30"/>
          <w:szCs w:val="30"/>
          <w:spacing w:val="-59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51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Meiryo" w:hAnsi="Meiryo" w:cs="Meiryo" w:eastAsia="Meiryo"/>
          <w:sz w:val="25"/>
          <w:szCs w:val="25"/>
          <w:spacing w:val="0"/>
          <w:w w:val="100"/>
          <w:position w:val="-13"/>
        </w:rPr>
        <w:t>β</w:t>
      </w:r>
      <w:r>
        <w:rPr>
          <w:rFonts w:ascii="Meiryo" w:hAnsi="Meiryo" w:cs="Meiryo" w:eastAsia="Meiryo"/>
          <w:sz w:val="25"/>
          <w:szCs w:val="25"/>
          <w:spacing w:val="-27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3"/>
        </w:rPr>
        <w:t> </w:t>
      </w:r>
      <w:r>
        <w:rPr>
          <w:rFonts w:ascii="Meiryo" w:hAnsi="Meiryo" w:cs="Meiryo" w:eastAsia="Meiryo"/>
          <w:sz w:val="25"/>
          <w:szCs w:val="25"/>
          <w:spacing w:val="0"/>
          <w:w w:val="100"/>
          <w:position w:val="-13"/>
        </w:rPr>
        <w:t>β</w:t>
      </w:r>
      <w:r>
        <w:rPr>
          <w:rFonts w:ascii="Meiryo" w:hAnsi="Meiryo" w:cs="Meiryo" w:eastAsia="Meiryo"/>
          <w:sz w:val="25"/>
          <w:szCs w:val="25"/>
          <w:spacing w:val="-27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-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62"/>
          <w:position w:val="-1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62"/>
          <w:position w:val="-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3"/>
        </w:rPr>
        <w:t> </w:t>
      </w:r>
      <w:r>
        <w:rPr>
          <w:rFonts w:ascii="Meiryo" w:hAnsi="Meiryo" w:cs="Meiryo" w:eastAsia="Meiryo"/>
          <w:sz w:val="25"/>
          <w:szCs w:val="25"/>
          <w:spacing w:val="0"/>
          <w:w w:val="100"/>
          <w:position w:val="-13"/>
        </w:rPr>
        <w:t>β</w:t>
      </w:r>
      <w:r>
        <w:rPr>
          <w:rFonts w:ascii="Meiryo" w:hAnsi="Meiryo" w:cs="Meiryo" w:eastAsia="Meiryo"/>
          <w:sz w:val="25"/>
          <w:szCs w:val="25"/>
          <w:spacing w:val="-27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line="25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580" w:bottom="1180" w:left="1580" w:right="1580"/>
          <w:cols w:num="2" w:equalWidth="0">
            <w:col w:w="6320" w:space="377"/>
            <w:col w:w="2063"/>
          </w:cols>
        </w:sectPr>
      </w:pPr>
      <w:rPr/>
    </w:p>
    <w:p>
      <w:pPr>
        <w:spacing w:before="25" w:after="0" w:line="496" w:lineRule="exact"/>
        <w:ind w:left="122" w:right="-87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4"/>
        </w:rPr>
        <w:t>显然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4"/>
        </w:rPr>
        <w:t>存在矩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4"/>
        </w:rPr>
        <w:t>阵</w:t>
      </w:r>
      <w:r>
        <w:rPr>
          <w:rFonts w:ascii="Microsoft JhengHei" w:hAnsi="Microsoft JhengHei" w:cs="Microsoft JhengHei" w:eastAsia="Microsoft JhengHei"/>
          <w:sz w:val="28"/>
          <w:szCs w:val="28"/>
          <w:spacing w:val="-2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-4"/>
        </w:rPr>
        <w:t>A</w:t>
      </w:r>
      <w:r>
        <w:rPr>
          <w:rFonts w:ascii="Meiryo" w:hAnsi="Meiryo" w:cs="Meiryo" w:eastAsia="Meiryo"/>
          <w:sz w:val="28"/>
          <w:szCs w:val="28"/>
          <w:spacing w:val="6"/>
          <w:w w:val="100"/>
          <w:position w:val="-2"/>
        </w:rPr>
        <w:t>′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2"/>
          <w:b/>
          <w:bCs/>
          <w:i/>
          <w:position w:val="-4"/>
        </w:rPr>
        <w:t>B</w:t>
      </w:r>
      <w:r>
        <w:rPr>
          <w:rFonts w:ascii="Meiryo" w:hAnsi="Meiryo" w:cs="Meiryo" w:eastAsia="Meiryo"/>
          <w:sz w:val="28"/>
          <w:szCs w:val="28"/>
          <w:spacing w:val="0"/>
          <w:w w:val="98"/>
          <w:position w:val="-2"/>
        </w:rPr>
        <w:t>′</w:t>
      </w:r>
      <w:r>
        <w:rPr>
          <w:rFonts w:ascii="Meiryo" w:hAnsi="Meiryo" w:cs="Meiryo" w:eastAsia="Meiryo"/>
          <w:sz w:val="28"/>
          <w:szCs w:val="28"/>
          <w:spacing w:val="-5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4"/>
        </w:rPr>
        <w:t>使得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173" w:lineRule="exact"/>
        <w:ind w:right="-20"/>
        <w:jc w:val="left"/>
        <w:tabs>
          <w:tab w:pos="460" w:val="left"/>
          <w:tab w:pos="1340" w:val="left"/>
          <w:tab w:pos="2000" w:val="left"/>
          <w:tab w:pos="2500" w:val="left"/>
          <w:tab w:pos="33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3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line="17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580" w:bottom="1180" w:left="1580" w:right="1580"/>
          <w:cols w:num="2" w:equalWidth="0">
            <w:col w:w="3267" w:space="1597"/>
            <w:col w:w="3896"/>
          </w:cols>
        </w:sectPr>
      </w:pPr>
      <w:rPr/>
    </w:p>
    <w:p>
      <w:pPr>
        <w:spacing w:before="0" w:after="0" w:line="305" w:lineRule="exact"/>
        <w:ind w:left="148"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5" w:lineRule="exact"/>
        <w:ind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6"/>
          <w:w w:val="39"/>
          <w:position w:val="-11"/>
        </w:rPr>
        <w:t>⎛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-13"/>
        </w:rPr>
        <w:t>α</w:t>
      </w:r>
      <w:r>
        <w:rPr>
          <w:rFonts w:ascii="Meiryo" w:hAnsi="Meiryo" w:cs="Meiryo" w:eastAsia="Meiryo"/>
          <w:sz w:val="30"/>
          <w:szCs w:val="30"/>
          <w:spacing w:val="-60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5" w:lineRule="exact"/>
        <w:ind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i/>
          <w:position w:val="-13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5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-1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-13"/>
        </w:rPr>
        <w:t>β</w:t>
      </w:r>
      <w:r>
        <w:rPr>
          <w:rFonts w:ascii="Meiryo" w:hAnsi="Meiryo" w:cs="Meiryo" w:eastAsia="Meiryo"/>
          <w:sz w:val="30"/>
          <w:szCs w:val="30"/>
          <w:spacing w:val="-48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0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749" w:space="606"/>
            <w:col w:w="641" w:space="141"/>
            <w:col w:w="592" w:space="606"/>
            <w:col w:w="5425"/>
          </w:cols>
        </w:sectPr>
      </w:pPr>
      <w:rPr/>
    </w:p>
    <w:p>
      <w:pPr>
        <w:spacing w:before="0" w:after="0" w:line="236" w:lineRule="exact"/>
        <w:ind w:left="148"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37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6" w:lineRule="exact"/>
        <w:ind w:right="-83"/>
        <w:jc w:val="left"/>
        <w:tabs>
          <w:tab w:pos="3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20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6" w:lineRule="exact"/>
        <w:ind w:right="-20"/>
        <w:jc w:val="left"/>
        <w:tabs>
          <w:tab w:pos="3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749" w:space="606"/>
            <w:col w:w="1374" w:space="606"/>
            <w:col w:w="5425"/>
          </w:cols>
        </w:sectPr>
      </w:pPr>
      <w:rPr/>
    </w:p>
    <w:p>
      <w:pPr>
        <w:spacing w:before="0" w:after="0" w:line="200" w:lineRule="exact"/>
        <w:ind w:left="148"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-1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ind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6"/>
          <w:w w:val="39"/>
          <w:position w:val="-12"/>
        </w:rPr>
        <w:t>⎜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-10"/>
        </w:rPr>
        <w:t>α</w:t>
      </w:r>
      <w:r>
        <w:rPr>
          <w:rFonts w:ascii="Meiryo" w:hAnsi="Meiryo" w:cs="Meiryo" w:eastAsia="Meiryo"/>
          <w:sz w:val="30"/>
          <w:szCs w:val="30"/>
          <w:spacing w:val="-6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ind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i/>
          <w:position w:val="-1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-1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-10"/>
        </w:rPr>
        <w:t>β</w:t>
      </w:r>
      <w:r>
        <w:rPr>
          <w:rFonts w:ascii="Meiryo" w:hAnsi="Meiryo" w:cs="Meiryo" w:eastAsia="Meiryo"/>
          <w:sz w:val="30"/>
          <w:szCs w:val="30"/>
          <w:spacing w:val="-48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00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749" w:space="606"/>
            <w:col w:w="641" w:space="141"/>
            <w:col w:w="592" w:space="606"/>
            <w:col w:w="5425"/>
          </w:cols>
        </w:sectPr>
      </w:pPr>
      <w:rPr/>
    </w:p>
    <w:p>
      <w:pPr>
        <w:spacing w:before="0" w:after="0" w:line="318" w:lineRule="exact"/>
        <w:ind w:left="148" w:right="-101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18" w:lineRule="exact"/>
        <w:ind w:right="-10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i/>
          <w:position w:val="-1"/>
        </w:rPr>
        <w:t>A</w:t>
      </w:r>
      <w:r>
        <w:rPr>
          <w:rFonts w:ascii="Meiryo" w:hAnsi="Meiryo" w:cs="Meiryo" w:eastAsia="Meiryo"/>
          <w:sz w:val="28"/>
          <w:szCs w:val="28"/>
          <w:spacing w:val="1"/>
          <w:w w:val="98"/>
          <w:position w:val="1"/>
        </w:rPr>
        <w:t>′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18" w:lineRule="exact"/>
        <w:ind w:right="-101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-49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18" w:lineRule="exact"/>
        <w:ind w:right="-20"/>
        <w:jc w:val="left"/>
        <w:tabs>
          <w:tab w:pos="12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27"/>
          <w:w w:val="7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2"/>
          <w:b/>
          <w:bCs/>
          <w:i/>
          <w:position w:val="-1"/>
        </w:rPr>
        <w:t>B</w:t>
      </w:r>
      <w:r>
        <w:rPr>
          <w:rFonts w:ascii="Meiryo" w:hAnsi="Meiryo" w:cs="Meiryo" w:eastAsia="Meiryo"/>
          <w:sz w:val="28"/>
          <w:szCs w:val="28"/>
          <w:spacing w:val="1"/>
          <w:w w:val="98"/>
          <w:position w:val="1"/>
        </w:rPr>
        <w:t>′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1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990" w:space="106"/>
            <w:col w:w="370" w:space="228"/>
            <w:col w:w="555" w:space="177"/>
            <w:col w:w="6334"/>
          </w:cols>
        </w:sectPr>
      </w:pPr>
      <w:rPr/>
    </w:p>
    <w:p>
      <w:pPr>
        <w:spacing w:before="0" w:after="0" w:line="261" w:lineRule="exact"/>
        <w:ind w:left="148" w:right="-95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1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1" w:lineRule="exact"/>
        <w:ind w:right="-95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20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</w:t>
      </w:r>
      <w:r>
        <w:rPr>
          <w:rFonts w:ascii="Meiryo" w:hAnsi="Meiryo" w:cs="Meiryo" w:eastAsia="Meiryo"/>
          <w:sz w:val="28"/>
          <w:szCs w:val="28"/>
          <w:spacing w:val="33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1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 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749" w:space="606"/>
            <w:col w:w="1374" w:space="606"/>
            <w:col w:w="5425"/>
          </w:cols>
        </w:sectPr>
      </w:pPr>
      <w:rPr/>
    </w:p>
    <w:p>
      <w:pPr>
        <w:spacing w:before="0" w:after="0" w:line="97" w:lineRule="exact"/>
        <w:ind w:left="148" w:right="-8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 </w:t>
      </w:r>
      <w:r>
        <w:rPr>
          <w:rFonts w:ascii="Meiryo" w:hAnsi="Meiryo" w:cs="Meiryo" w:eastAsia="Meiryo"/>
          <w:sz w:val="28"/>
          <w:szCs w:val="28"/>
          <w:spacing w:val="14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7" w:lineRule="exact"/>
        <w:ind w:right="-83"/>
        <w:jc w:val="left"/>
        <w:tabs>
          <w:tab w:pos="3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1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 </w:t>
      </w:r>
      <w:r>
        <w:rPr>
          <w:rFonts w:ascii="Meiryo" w:hAnsi="Meiryo" w:cs="Meiryo" w:eastAsia="Meiryo"/>
          <w:sz w:val="28"/>
          <w:szCs w:val="28"/>
          <w:spacing w:val="5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7" w:lineRule="exact"/>
        <w:ind w:right="-20"/>
        <w:jc w:val="left"/>
        <w:tabs>
          <w:tab w:pos="3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9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749" w:space="606"/>
            <w:col w:w="1374" w:space="606"/>
            <w:col w:w="5425"/>
          </w:cols>
        </w:sectPr>
      </w:pPr>
      <w:rPr/>
    </w:p>
    <w:p>
      <w:pPr>
        <w:spacing w:before="0" w:after="0" w:line="374" w:lineRule="exact"/>
        <w:ind w:left="148"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96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6"/>
          <w:w w:val="39"/>
          <w:position w:val="-2"/>
        </w:rPr>
        <w:t>⎝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-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5"/>
        </w:rPr>
        <w:t>β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7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749" w:space="606"/>
            <w:col w:w="641" w:space="141"/>
            <w:col w:w="592" w:space="606"/>
            <w:col w:w="5425"/>
          </w:cols>
        </w:sectPr>
      </w:pPr>
      <w:rPr/>
    </w:p>
    <w:p>
      <w:pPr>
        <w:spacing w:before="0" w:after="0" w:line="274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74" w:lineRule="exact"/>
        <w:ind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2"/>
        </w:rPr>
        <w:t>+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  <w:i/>
          <w:position w:val="-1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4" w:lineRule="exact"/>
        <w:ind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6"/>
          <w:w w:val="39"/>
          <w:position w:val="-11"/>
        </w:rPr>
        <w:t>⎛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-12"/>
        </w:rPr>
        <w:t>α</w:t>
      </w:r>
      <w:r>
        <w:rPr>
          <w:rFonts w:ascii="Meiryo" w:hAnsi="Meiryo" w:cs="Meiryo" w:eastAsia="Meiryo"/>
          <w:sz w:val="30"/>
          <w:szCs w:val="30"/>
          <w:spacing w:val="-6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4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-1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-12"/>
        </w:rPr>
        <w:t>β</w:t>
      </w:r>
      <w:r>
        <w:rPr>
          <w:rFonts w:ascii="Meiryo" w:hAnsi="Meiryo" w:cs="Meiryo" w:eastAsia="Meiryo"/>
          <w:sz w:val="30"/>
          <w:szCs w:val="30"/>
          <w:spacing w:val="-5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832" w:space="113"/>
            <w:col w:w="670" w:space="606"/>
            <w:col w:w="641" w:space="580"/>
            <w:col w:w="4318"/>
          </w:cols>
        </w:sectPr>
      </w:pPr>
      <w:rPr/>
    </w:p>
    <w:p>
      <w:pPr>
        <w:spacing w:before="0" w:after="0" w:line="236" w:lineRule="exact"/>
        <w:ind w:left="1420" w:right="-83"/>
        <w:jc w:val="left"/>
        <w:tabs>
          <w:tab w:pos="23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   </w:t>
      </w:r>
      <w:r>
        <w:rPr>
          <w:rFonts w:ascii="Meiryo" w:hAnsi="Meiryo" w:cs="Meiryo" w:eastAsia="Meiryo"/>
          <w:sz w:val="28"/>
          <w:szCs w:val="28"/>
          <w:spacing w:val="35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6" w:lineRule="exact"/>
        <w:ind w:right="-83"/>
        <w:jc w:val="left"/>
        <w:tabs>
          <w:tab w:pos="3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6" w:lineRule="exact"/>
        <w:ind w:right="-20"/>
        <w:jc w:val="left"/>
        <w:tabs>
          <w:tab w:pos="3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2616" w:space="606"/>
            <w:col w:w="641" w:space="580"/>
            <w:col w:w="4317"/>
          </w:cols>
        </w:sectPr>
      </w:pPr>
      <w:rPr/>
    </w:p>
    <w:p>
      <w:pPr>
        <w:spacing w:before="0" w:after="0" w:line="200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ind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0"/>
        </w:rPr>
        <w:t>+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  <w:i/>
          <w:position w:val="-1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ind w:right="-8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6"/>
          <w:w w:val="39"/>
          <w:position w:val="-12"/>
        </w:rPr>
        <w:t>⎜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-10"/>
        </w:rPr>
        <w:t>α</w:t>
      </w:r>
      <w:r>
        <w:rPr>
          <w:rFonts w:ascii="Meiryo" w:hAnsi="Meiryo" w:cs="Meiryo" w:eastAsia="Meiryo"/>
          <w:sz w:val="30"/>
          <w:szCs w:val="30"/>
          <w:spacing w:val="-6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-1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-10"/>
        </w:rPr>
        <w:t>β</w:t>
      </w:r>
      <w:r>
        <w:rPr>
          <w:rFonts w:ascii="Meiryo" w:hAnsi="Meiryo" w:cs="Meiryo" w:eastAsia="Meiryo"/>
          <w:sz w:val="30"/>
          <w:szCs w:val="30"/>
          <w:spacing w:val="-5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00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832" w:space="113"/>
            <w:col w:w="670" w:space="606"/>
            <w:col w:w="641" w:space="580"/>
            <w:col w:w="4318"/>
          </w:cols>
        </w:sectPr>
      </w:pPr>
      <w:rPr/>
    </w:p>
    <w:p>
      <w:pPr>
        <w:spacing w:before="0" w:after="0" w:line="318" w:lineRule="exact"/>
        <w:ind w:left="112" w:right="-10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88"/>
          <w:position w:val="-1"/>
        </w:rPr>
        <w:t>∴</w:t>
      </w:r>
      <w:r>
        <w:rPr>
          <w:rFonts w:ascii="Meiryo" w:hAnsi="Meiryo" w:cs="Meiryo" w:eastAsia="Meiryo"/>
          <w:sz w:val="28"/>
          <w:szCs w:val="28"/>
          <w:spacing w:val="-18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+</w:t>
      </w:r>
      <w:r>
        <w:rPr>
          <w:rFonts w:ascii="Meiryo" w:hAnsi="Meiryo" w:cs="Meiryo" w:eastAsia="Meiryo"/>
          <w:sz w:val="28"/>
          <w:szCs w:val="28"/>
          <w:spacing w:val="17"/>
          <w:w w:val="7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18" w:lineRule="exact"/>
        <w:ind w:right="-101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18" w:lineRule="exact"/>
        <w:ind w:right="-10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i/>
          <w:position w:val="-1"/>
        </w:rPr>
        <w:t>A</w:t>
      </w:r>
      <w:r>
        <w:rPr>
          <w:rFonts w:ascii="Meiryo" w:hAnsi="Meiryo" w:cs="Meiryo" w:eastAsia="Meiryo"/>
          <w:sz w:val="28"/>
          <w:szCs w:val="28"/>
          <w:spacing w:val="1"/>
          <w:w w:val="98"/>
          <w:position w:val="1"/>
        </w:rPr>
        <w:t>′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18" w:lineRule="exact"/>
        <w:ind w:right="-20"/>
        <w:jc w:val="left"/>
        <w:tabs>
          <w:tab w:pos="12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30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+</w:t>
      </w:r>
      <w:r>
        <w:rPr>
          <w:rFonts w:ascii="Meiryo" w:hAnsi="Meiryo" w:cs="Meiryo" w:eastAsia="Meiryo"/>
          <w:sz w:val="28"/>
          <w:szCs w:val="28"/>
          <w:spacing w:val="17"/>
          <w:w w:val="7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2"/>
          <w:b/>
          <w:bCs/>
          <w:i/>
          <w:position w:val="-1"/>
        </w:rPr>
        <w:t>B</w:t>
      </w:r>
      <w:r>
        <w:rPr>
          <w:rFonts w:ascii="Meiryo" w:hAnsi="Meiryo" w:cs="Meiryo" w:eastAsia="Meiryo"/>
          <w:sz w:val="28"/>
          <w:szCs w:val="28"/>
          <w:spacing w:val="1"/>
          <w:w w:val="98"/>
          <w:position w:val="1"/>
        </w:rPr>
        <w:t>′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1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809" w:space="503"/>
            <w:col w:w="545" w:space="106"/>
            <w:col w:w="370" w:space="228"/>
            <w:col w:w="5199"/>
          </w:cols>
        </w:sectPr>
      </w:pPr>
      <w:rPr/>
    </w:p>
    <w:p>
      <w:pPr>
        <w:spacing w:before="0" w:after="0" w:line="261" w:lineRule="exact"/>
        <w:ind w:left="1420" w:right="-95"/>
        <w:jc w:val="left"/>
        <w:tabs>
          <w:tab w:pos="1960" w:val="left"/>
          <w:tab w:pos="25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1" w:lineRule="exact"/>
        <w:ind w:right="-95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20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1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3"/>
        </w:rPr>
        <w:t>    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2616" w:space="606"/>
            <w:col w:w="641" w:space="580"/>
            <w:col w:w="4317"/>
          </w:cols>
        </w:sectPr>
      </w:pPr>
      <w:rPr/>
    </w:p>
    <w:p>
      <w:pPr>
        <w:spacing w:before="0" w:after="0" w:line="97" w:lineRule="exact"/>
        <w:ind w:left="1420" w:right="-83"/>
        <w:jc w:val="left"/>
        <w:tabs>
          <w:tab w:pos="232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    </w:t>
      </w:r>
      <w:r>
        <w:rPr>
          <w:rFonts w:ascii="Meiryo" w:hAnsi="Meiryo" w:cs="Meiryo" w:eastAsia="Meiryo"/>
          <w:sz w:val="28"/>
          <w:szCs w:val="28"/>
          <w:spacing w:val="14"/>
          <w:w w:val="39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6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7" w:lineRule="exact"/>
        <w:ind w:right="-83"/>
        <w:jc w:val="left"/>
        <w:tabs>
          <w:tab w:pos="3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7" w:lineRule="exact"/>
        <w:ind w:right="-20"/>
        <w:jc w:val="left"/>
        <w:tabs>
          <w:tab w:pos="3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6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9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2616" w:space="606"/>
            <w:col w:w="641" w:space="580"/>
            <w:col w:w="4317"/>
          </w:cols>
        </w:sectPr>
      </w:pPr>
      <w:rPr/>
    </w:p>
    <w:p>
      <w:pPr>
        <w:spacing w:before="0" w:after="0" w:line="349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4"/>
        </w:rPr>
        <w:t>⎝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49" w:lineRule="exact"/>
        <w:ind w:right="-94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96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6"/>
          <w:w w:val="39"/>
          <w:position w:val="-4"/>
        </w:rPr>
        <w:t>⎝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4"/>
        </w:rPr>
        <w:t>⎝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-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3"/>
        </w:rPr>
        <w:t>β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4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818" w:space="127"/>
            <w:col w:w="670" w:space="606"/>
            <w:col w:w="641" w:space="580"/>
            <w:col w:w="4318"/>
          </w:cols>
        </w:sectPr>
      </w:pPr>
      <w:rPr/>
    </w:p>
    <w:p>
      <w:pPr>
        <w:spacing w:before="0" w:after="0" w:line="379" w:lineRule="exact"/>
        <w:ind w:left="122" w:right="-20"/>
        <w:jc w:val="left"/>
        <w:tabs>
          <w:tab w:pos="1000" w:val="left"/>
        </w:tabs>
        <w:rPr>
          <w:rFonts w:ascii="Meiryo" w:hAnsi="Meiryo" w:cs="Meiryo" w:eastAsia="Meiryo"/>
          <w:sz w:val="38"/>
          <w:szCs w:val="3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因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此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-2"/>
        </w:rPr>
        <w:t>R</w:t>
      </w:r>
      <w:r>
        <w:rPr>
          <w:rFonts w:ascii="Meiryo" w:hAnsi="Meiryo" w:cs="Meiryo" w:eastAsia="Meiryo"/>
          <w:sz w:val="38"/>
          <w:szCs w:val="38"/>
          <w:spacing w:val="22"/>
          <w:w w:val="58"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+</w:t>
      </w:r>
      <w:r>
        <w:rPr>
          <w:rFonts w:ascii="Meiryo" w:hAnsi="Meiryo" w:cs="Meiryo" w:eastAsia="Meiryo"/>
          <w:sz w:val="28"/>
          <w:szCs w:val="28"/>
          <w:spacing w:val="17"/>
          <w:w w:val="7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38"/>
          <w:szCs w:val="38"/>
          <w:spacing w:val="0"/>
          <w:w w:val="58"/>
          <w:position w:val="-1"/>
        </w:rPr>
        <w:t>)</w:t>
      </w:r>
      <w:r>
        <w:rPr>
          <w:rFonts w:ascii="Meiryo" w:hAnsi="Meiryo" w:cs="Meiryo" w:eastAsia="Meiryo"/>
          <w:sz w:val="38"/>
          <w:szCs w:val="38"/>
          <w:spacing w:val="-76"/>
          <w:w w:val="100"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≤</w:t>
      </w:r>
      <w:r>
        <w:rPr>
          <w:rFonts w:ascii="Meiryo" w:hAnsi="Meiryo" w:cs="Meiryo" w:eastAsia="Meiryo"/>
          <w:sz w:val="28"/>
          <w:szCs w:val="28"/>
          <w:spacing w:val="32"/>
          <w:w w:val="7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-2"/>
        </w:rPr>
        <w:t>R</w:t>
      </w:r>
      <w:r>
        <w:rPr>
          <w:rFonts w:ascii="Meiryo" w:hAnsi="Meiryo" w:cs="Meiryo" w:eastAsia="Meiryo"/>
          <w:sz w:val="38"/>
          <w:szCs w:val="38"/>
          <w:spacing w:val="22"/>
          <w:w w:val="58"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-2"/>
        </w:rPr>
        <w:t>A</w:t>
      </w:r>
      <w:r>
        <w:rPr>
          <w:rFonts w:ascii="Meiryo" w:hAnsi="Meiryo" w:cs="Meiryo" w:eastAsia="Meiryo"/>
          <w:sz w:val="38"/>
          <w:szCs w:val="38"/>
          <w:spacing w:val="0"/>
          <w:w w:val="58"/>
          <w:position w:val="-1"/>
        </w:rPr>
        <w:t>)</w:t>
      </w:r>
      <w:r>
        <w:rPr>
          <w:rFonts w:ascii="Meiryo" w:hAnsi="Meiryo" w:cs="Meiryo" w:eastAsia="Meiryo"/>
          <w:sz w:val="38"/>
          <w:szCs w:val="38"/>
          <w:spacing w:val="-87"/>
          <w:w w:val="100"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7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-2"/>
        </w:rPr>
        <w:t>R</w:t>
      </w:r>
      <w:r>
        <w:rPr>
          <w:rFonts w:ascii="Meiryo" w:hAnsi="Meiryo" w:cs="Meiryo" w:eastAsia="Meiryo"/>
          <w:sz w:val="38"/>
          <w:szCs w:val="38"/>
          <w:spacing w:val="8"/>
          <w:w w:val="58"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38"/>
          <w:szCs w:val="38"/>
          <w:spacing w:val="0"/>
          <w:w w:val="58"/>
          <w:position w:val="-1"/>
        </w:rPr>
        <w:t>)</w:t>
      </w:r>
      <w:r>
        <w:rPr>
          <w:rFonts w:ascii="Meiryo" w:hAnsi="Meiryo" w:cs="Meiryo" w:eastAsia="Meiryo"/>
          <w:sz w:val="38"/>
          <w:szCs w:val="38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5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2"/>
        </w:rPr>
        <w:t>12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．设向量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20"/>
          <w:w w:val="9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能由向量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线性表示为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21" w:lineRule="exact"/>
        <w:ind w:left="1835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1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4"/>
        </w:rPr>
        <w:t>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中</w:t>
      </w:r>
      <w:r>
        <w:rPr>
          <w:rFonts w:ascii="Microsoft JhengHei" w:hAnsi="Microsoft JhengHei" w:cs="Microsoft JhengHei" w:eastAsia="Microsoft JhengHei"/>
          <w:sz w:val="28"/>
          <w:szCs w:val="28"/>
          <w:spacing w:val="-2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2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×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4"/>
        </w:rPr>
        <w:t>矩阵，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且</w:t>
      </w:r>
      <w:r>
        <w:rPr>
          <w:rFonts w:ascii="Microsoft JhengHei" w:hAnsi="Microsoft JhengHei" w:cs="Microsoft JhengHei" w:eastAsia="Microsoft JhengHei"/>
          <w:sz w:val="28"/>
          <w:szCs w:val="28"/>
          <w:spacing w:val="-2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9"/>
          <w:position w:val="4"/>
        </w:rPr>
        <w:t>组线性无关。证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-24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4"/>
        </w:rPr>
        <w:t>组线性无关的充分必要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12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>条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16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件是矩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阵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秩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34" w:lineRule="exact"/>
        <w:ind w:left="122" w:right="-20"/>
        <w:jc w:val="left"/>
        <w:tabs>
          <w:tab w:pos="98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</w:r>
      <w:r>
        <w:rPr>
          <w:rFonts w:ascii="Meiryo" w:hAnsi="Meiryo" w:cs="Meiryo" w:eastAsia="Meiryo"/>
          <w:sz w:val="28"/>
          <w:szCs w:val="28"/>
          <w:spacing w:val="0"/>
          <w:w w:val="99"/>
          <w:position w:val="-1"/>
        </w:rPr>
        <w:t>⇒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若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-26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组线性无关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34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20" w:lineRule="exact"/>
        <w:ind w:left="122" w:right="-93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令</w:t>
      </w:r>
      <w:r>
        <w:rPr>
          <w:rFonts w:ascii="Microsoft JhengHei" w:hAnsi="Microsoft JhengHei" w:cs="Microsoft JhengHei" w:eastAsia="Microsoft JhengHei"/>
          <w:sz w:val="28"/>
          <w:szCs w:val="28"/>
          <w:spacing w:val="-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6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0"/>
          <w:w w:val="67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9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3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20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0"/>
          <w:w w:val="67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9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3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40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有</w:t>
      </w:r>
      <w:r>
        <w:rPr>
          <w:rFonts w:ascii="Microsoft JhengHei" w:hAnsi="Microsoft JhengHei" w:cs="Microsoft JhengHei" w:eastAsia="Microsoft JhengHei"/>
          <w:sz w:val="28"/>
          <w:szCs w:val="28"/>
          <w:spacing w:val="-23"/>
          <w:w w:val="99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39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AK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20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2" w:equalWidth="0">
            <w:col w:w="2159" w:space="302"/>
            <w:col w:w="6299"/>
          </w:cols>
        </w:sectPr>
      </w:pPr>
      <w:rPr/>
    </w:p>
    <w:p>
      <w:pPr>
        <w:spacing w:before="0" w:after="0" w:line="414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由定理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32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AK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≤</w:t>
      </w:r>
      <w:r>
        <w:rPr>
          <w:rFonts w:ascii="Meiryo" w:hAnsi="Meiryo" w:cs="Meiryo" w:eastAsia="Meiryo"/>
          <w:sz w:val="28"/>
          <w:szCs w:val="28"/>
          <w:spacing w:val="9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min{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),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)}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≤</w:t>
      </w:r>
      <w:r>
        <w:rPr>
          <w:rFonts w:ascii="Meiryo" w:hAnsi="Meiryo" w:cs="Meiryo" w:eastAsia="Meiryo"/>
          <w:sz w:val="28"/>
          <w:szCs w:val="28"/>
          <w:spacing w:val="32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6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-26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3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4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线性无关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≥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2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又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2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×</w:t>
      </w:r>
      <w:r>
        <w:rPr>
          <w:rFonts w:ascii="Meiryo" w:hAnsi="Meiryo" w:cs="Meiryo" w:eastAsia="Meiryo"/>
          <w:sz w:val="28"/>
          <w:szCs w:val="28"/>
          <w:spacing w:val="-3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阶矩阵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≤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min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position w:val="4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2"/>
          <w:b/>
          <w:bCs/>
          <w:i/>
          <w:position w:val="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}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89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30"/>
          <w:w w:val="100"/>
          <w:position w:val="3"/>
        </w:rPr>
        <w:t>由于向量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30"/>
          <w:w w:val="100"/>
          <w:position w:val="3"/>
        </w:rPr>
        <w:t>能由向量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-12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7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30"/>
          <w:w w:val="99"/>
          <w:position w:val="3"/>
        </w:rPr>
        <w:t>线性表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示</w:t>
      </w:r>
      <w:r>
        <w:rPr>
          <w:rFonts w:ascii="Microsoft JhengHei" w:hAnsi="Microsoft JhengHei" w:cs="Microsoft JhengHei" w:eastAsia="Microsoft JhengHei"/>
          <w:sz w:val="28"/>
          <w:szCs w:val="28"/>
          <w:spacing w:val="-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78" w:lineRule="exact"/>
        <w:ind w:left="71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spacing w:val="18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3"/>
        </w:rPr>
        <w:t>≤</w:t>
      </w:r>
      <w:r>
        <w:rPr>
          <w:rFonts w:ascii="Meiryo" w:hAnsi="Meiryo" w:cs="Meiryo" w:eastAsia="Meiryo"/>
          <w:sz w:val="29"/>
          <w:szCs w:val="29"/>
          <w:spacing w:val="26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1"/>
          <w:b/>
          <w:bCs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45" w:lineRule="exact"/>
        <w:ind w:left="39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86"/>
          <w:position w:val="6"/>
        </w:rPr>
        <w:t>∴</w:t>
      </w:r>
      <w:r>
        <w:rPr>
          <w:rFonts w:ascii="Meiryo" w:hAnsi="Meiryo" w:cs="Meiryo" w:eastAsia="Meiryo"/>
          <w:sz w:val="29"/>
          <w:szCs w:val="29"/>
          <w:spacing w:val="-6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min</w:t>
      </w:r>
      <w:r>
        <w:rPr>
          <w:rFonts w:ascii="Times New Roman" w:hAnsi="Times New Roman" w:cs="Times New Roman" w:eastAsia="Times New Roman"/>
          <w:sz w:val="29"/>
          <w:szCs w:val="29"/>
          <w:spacing w:val="5"/>
          <w:w w:val="100"/>
          <w:b/>
          <w:bCs/>
          <w:position w:val="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6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spacing w:val="-52"/>
          <w:w w:val="100"/>
          <w:b/>
          <w:bCs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22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8"/>
          <w:w w:val="100"/>
          <w:b/>
          <w:bCs/>
          <w:i/>
          <w:position w:val="6"/>
        </w:rPr>
        <w:t>s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-12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6"/>
        </w:rPr>
        <w:t>=</w:t>
      </w:r>
      <w:r>
        <w:rPr>
          <w:rFonts w:ascii="Meiryo" w:hAnsi="Meiryo" w:cs="Meiryo" w:eastAsia="Meiryo"/>
          <w:sz w:val="29"/>
          <w:szCs w:val="29"/>
          <w:spacing w:val="17"/>
          <w:w w:val="68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6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81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综上所述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≤</w:t>
      </w:r>
      <w:r>
        <w:rPr>
          <w:rFonts w:ascii="Meiryo" w:hAnsi="Meiryo" w:cs="Meiryo" w:eastAsia="Meiryo"/>
          <w:sz w:val="28"/>
          <w:szCs w:val="28"/>
          <w:spacing w:val="32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≤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2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35" w:lineRule="exact"/>
        <w:ind w:left="714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99"/>
          <w:position w:val="-1"/>
        </w:rPr>
        <w:t>⇐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若</w:t>
      </w:r>
      <w:r>
        <w:rPr>
          <w:rFonts w:ascii="Microsoft JhengHei" w:hAnsi="Microsoft JhengHei" w:cs="Microsoft JhengHei" w:eastAsia="Microsoft JhengHei"/>
          <w:sz w:val="28"/>
          <w:szCs w:val="28"/>
          <w:spacing w:val="-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2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17"/>
          <w:w w:val="7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35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60" w:lineRule="exact"/>
        <w:ind w:left="122" w:right="-93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令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28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31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-5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4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9"/>
          <w:w w:val="100"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81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-16"/>
          <w:w w:val="81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81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81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460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13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34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中</w:t>
      </w:r>
      <w:r>
        <w:rPr>
          <w:rFonts w:ascii="Microsoft JhengHei" w:hAnsi="Microsoft JhengHei" w:cs="Microsoft JhengHei" w:eastAsia="Microsoft JhengHei"/>
          <w:sz w:val="28"/>
          <w:szCs w:val="28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8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为实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数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i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-2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2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2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64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60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2" w:equalWidth="0">
            <w:col w:w="3057" w:space="120"/>
            <w:col w:w="5583"/>
          </w:cols>
        </w:sectPr>
      </w:pPr>
      <w:rPr/>
    </w:p>
    <w:p>
      <w:pPr>
        <w:spacing w:before="0" w:after="0" w:line="357" w:lineRule="exact"/>
        <w:ind w:left="2276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3"/>
        </w:rPr>
        <w:t>⎛</w:t>
      </w:r>
      <w:r>
        <w:rPr>
          <w:rFonts w:ascii="Meiryo" w:hAnsi="Meiryo" w:cs="Meiryo" w:eastAsia="Meiryo"/>
          <w:sz w:val="29"/>
          <w:szCs w:val="29"/>
          <w:spacing w:val="32"/>
          <w:w w:val="38"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-1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3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37" w:lineRule="exact"/>
        <w:ind w:left="2276" w:right="-20"/>
        <w:jc w:val="left"/>
        <w:tabs>
          <w:tab w:pos="274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137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368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有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98"/>
          <w:b/>
          <w:bCs/>
          <w:position w:val="6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98"/>
          <w:b/>
          <w:bCs/>
          <w:i/>
          <w:position w:val="6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98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4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i/>
          <w:position w:val="6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11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99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7"/>
          <w:w w:val="162"/>
          <w:position w:val="6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4"/>
          <w:w w:val="100"/>
          <w:b/>
          <w:bCs/>
          <w:i/>
          <w:position w:val="6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99"/>
          <w:b/>
          <w:bCs/>
          <w:position w:val="6"/>
        </w:rPr>
        <w:t>)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70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67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6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6"/>
        </w:rPr>
        <w:t>  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37"/>
          <w:position w:val="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7"/>
          <w:position w:val="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7"/>
          <w:position w:val="1"/>
        </w:rPr>
        <w:t> </w:t>
      </w:r>
      <w:r>
        <w:rPr>
          <w:rFonts w:ascii="Meiryo" w:hAnsi="Meiryo" w:cs="Meiryo" w:eastAsia="Meiryo"/>
          <w:sz w:val="29"/>
          <w:szCs w:val="29"/>
          <w:spacing w:val="13"/>
          <w:w w:val="37"/>
          <w:position w:val="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6"/>
        </w:rPr>
        <w:t>=</w:t>
      </w:r>
      <w:r>
        <w:rPr>
          <w:rFonts w:ascii="Meiryo" w:hAnsi="Meiryo" w:cs="Meiryo" w:eastAsia="Meiryo"/>
          <w:sz w:val="29"/>
          <w:szCs w:val="29"/>
          <w:spacing w:val="15"/>
          <w:w w:val="67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72" w:lineRule="exact"/>
        <w:ind w:left="220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7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2" w:equalWidth="0">
            <w:col w:w="2387" w:space="136"/>
            <w:col w:w="6237"/>
          </w:cols>
        </w:sectPr>
      </w:pPr>
      <w:rPr/>
    </w:p>
    <w:p>
      <w:pPr>
        <w:spacing w:before="0" w:after="0" w:line="432" w:lineRule="exact"/>
        <w:ind w:left="2276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⎝</w:t>
      </w:r>
      <w:r>
        <w:rPr>
          <w:rFonts w:ascii="Meiryo" w:hAnsi="Meiryo" w:cs="Meiryo" w:eastAsia="Meiryo"/>
          <w:sz w:val="29"/>
          <w:szCs w:val="29"/>
          <w:spacing w:val="27"/>
          <w:w w:val="3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2"/>
          <w:w w:val="100"/>
          <w:b/>
          <w:bCs/>
          <w:i/>
          <w:position w:val="11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43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388" w:lineRule="exact"/>
        <w:ind w:left="5295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⎛</w:t>
      </w:r>
      <w:r>
        <w:rPr>
          <w:rFonts w:ascii="Meiryo" w:hAnsi="Meiryo" w:cs="Meiryo" w:eastAsia="Meiryo"/>
          <w:sz w:val="29"/>
          <w:szCs w:val="29"/>
          <w:spacing w:val="32"/>
          <w:w w:val="38"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37" w:lineRule="exact"/>
        <w:ind w:left="5295" w:right="-20"/>
        <w:jc w:val="left"/>
        <w:tabs>
          <w:tab w:pos="576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137" w:lineRule="exact" w:after="0"/>
        <w:jc w:val="left"/>
        <w:rPr>
          <w:rFonts w:ascii="Meiryo" w:hAnsi="Meiryo" w:cs="Meiryo" w:eastAsia="Meiryo"/>
          <w:sz w:val="29"/>
          <w:szCs w:val="29"/>
        </w:rPr>
        <w:sectPr>
          <w:pgMar w:header="0" w:footer="982" w:top="1400" w:bottom="1180" w:left="1600" w:right="1580"/>
          <w:pgSz w:w="11920" w:h="16840"/>
        </w:sectPr>
      </w:pPr>
      <w:rPr/>
    </w:p>
    <w:p>
      <w:pPr>
        <w:spacing w:before="0" w:after="0" w:line="368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5"/>
        </w:rPr>
        <w:t>又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position w:val="6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2"/>
          <w:w w:val="100"/>
          <w:b/>
          <w:bCs/>
          <w:i/>
          <w:position w:val="6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9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6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00"/>
          <w:b/>
          <w:bCs/>
          <w:i/>
          <w:position w:val="6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7"/>
          <w:w w:val="99"/>
          <w:b/>
          <w:bCs/>
          <w:position w:val="6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i/>
          <w:position w:val="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70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67" w:lineRule="exact"/>
        <w:ind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6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7"/>
          <w:position w:val="6"/>
        </w:rPr>
        <w:t>   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37"/>
          <w:position w:val="6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7"/>
          <w:position w:val="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7"/>
          <w:position w:val="1"/>
        </w:rPr>
        <w:t> </w:t>
      </w:r>
      <w:r>
        <w:rPr>
          <w:rFonts w:ascii="Meiryo" w:hAnsi="Meiryo" w:cs="Meiryo" w:eastAsia="Meiryo"/>
          <w:sz w:val="29"/>
          <w:szCs w:val="29"/>
          <w:spacing w:val="13"/>
          <w:w w:val="37"/>
          <w:position w:val="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6"/>
        </w:rPr>
        <w:t>=</w:t>
      </w:r>
      <w:r>
        <w:rPr>
          <w:rFonts w:ascii="Meiryo" w:hAnsi="Meiryo" w:cs="Meiryo" w:eastAsia="Meiryo"/>
          <w:sz w:val="29"/>
          <w:szCs w:val="29"/>
          <w:spacing w:val="15"/>
          <w:w w:val="67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72" w:lineRule="exact"/>
        <w:ind w:left="220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7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5406" w:space="136"/>
            <w:col w:w="3198"/>
          </w:cols>
        </w:sectPr>
      </w:pPr>
      <w:rPr/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72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6"/>
        </w:rPr>
        <w:t>⎛</w:t>
      </w:r>
      <w:r>
        <w:rPr>
          <w:rFonts w:ascii="Meiryo" w:hAnsi="Meiryo" w:cs="Meiryo" w:eastAsia="Meiryo"/>
          <w:sz w:val="29"/>
          <w:szCs w:val="29"/>
          <w:spacing w:val="33"/>
          <w:w w:val="38"/>
          <w:position w:val="-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6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44" w:lineRule="exact"/>
        <w:ind w:right="-20"/>
        <w:jc w:val="right"/>
        <w:tabs>
          <w:tab w:pos="46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38"/>
          <w:position w:val="-3"/>
        </w:rPr>
        <w:t>⎜</w:t>
      </w:r>
      <w:r>
        <w:rPr>
          <w:rFonts w:ascii="Meiryo" w:hAnsi="Meiryo" w:cs="Meiryo" w:eastAsia="Meiryo"/>
          <w:sz w:val="29"/>
          <w:szCs w:val="29"/>
          <w:w w:val="100"/>
          <w:position w:val="-3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32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⎝</w:t>
      </w:r>
      <w:r>
        <w:rPr>
          <w:rFonts w:ascii="Meiryo" w:hAnsi="Meiryo" w:cs="Meiryo" w:eastAsia="Meiryo"/>
          <w:sz w:val="29"/>
          <w:szCs w:val="29"/>
          <w:spacing w:val="26"/>
          <w:w w:val="3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11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43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4907" w:space="388"/>
            <w:col w:w="3445"/>
          </w:cols>
        </w:sectPr>
      </w:pPr>
      <w:rPr/>
    </w:p>
    <w:p>
      <w:pPr>
        <w:spacing w:before="0" w:after="0" w:line="214" w:lineRule="exact"/>
        <w:ind w:left="4276" w:right="3753"/>
        <w:jc w:val="center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⎜</w:t>
      </w:r>
      <w:r>
        <w:rPr>
          <w:rFonts w:ascii="Meiryo" w:hAnsi="Meiryo" w:cs="Meiryo" w:eastAsia="Meiryo"/>
          <w:sz w:val="29"/>
          <w:szCs w:val="29"/>
          <w:spacing w:val="26"/>
          <w:w w:val="38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14" w:lineRule="exact" w:after="0"/>
        <w:jc w:val="center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34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1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10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"/>
          <w:w w:val="100"/>
          <w:b/>
          <w:bCs/>
          <w:i/>
          <w:position w:val="1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1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1"/>
          <w:w w:val="100"/>
          <w:b/>
          <w:bCs/>
          <w:i/>
          <w:position w:val="1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position w:val="1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10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1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7"/>
          <w:w w:val="100"/>
          <w:b/>
          <w:bCs/>
          <w:i/>
          <w:position w:val="1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10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  <w:position w:val="10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10"/>
        </w:rPr>
        <w:t>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10"/>
        </w:rPr>
        <w:t>以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1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11"/>
        </w:rPr>
        <w:t>K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71"/>
          <w:position w:val="11"/>
        </w:rPr>
        <w:t>⋅</w:t>
      </w:r>
      <w:r>
        <w:rPr>
          <w:rFonts w:ascii="Meiryo" w:hAnsi="Meiryo" w:cs="Meiryo" w:eastAsia="Meiryo"/>
          <w:sz w:val="29"/>
          <w:szCs w:val="29"/>
          <w:spacing w:val="-51"/>
          <w:w w:val="100"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0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15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0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2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77" w:lineRule="exact"/>
        <w:ind w:left="22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7"/>
          <w:w w:val="38"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6"/>
        </w:rPr>
        <w:t>=</w:t>
      </w:r>
      <w:r>
        <w:rPr>
          <w:rFonts w:ascii="Meiryo" w:hAnsi="Meiryo" w:cs="Meiryo" w:eastAsia="Meiryo"/>
          <w:sz w:val="29"/>
          <w:szCs w:val="29"/>
          <w:spacing w:val="13"/>
          <w:w w:val="68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70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38"/>
          <w:position w:val="14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38"/>
          <w:position w:val="14"/>
        </w:rPr>
        <w:t>  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38"/>
          <w:position w:val="1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2" w:lineRule="exact"/>
        <w:ind w:left="223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1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2" w:equalWidth="0">
            <w:col w:w="4434" w:space="138"/>
            <w:col w:w="4168"/>
          </w:cols>
        </w:sectPr>
      </w:pPr>
      <w:rPr/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81" w:lineRule="exact"/>
        <w:ind w:left="840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1.980003pt;margin-top:24.041336pt;width:7.085936pt;height:14.344pt;mso-position-horizontal-relative:page;mso-position-vertical-relative:paragraph;z-index:-2644" type="#_x0000_t202" filled="f" stroked="f">
            <v:textbox inset="0,0,0,0">
              <w:txbxContent>
                <w:p>
                  <w:pPr>
                    <w:spacing w:before="0" w:after="0" w:line="287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⎪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23"/>
          <w:w w:val="50"/>
          <w:position w:val="-6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-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1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-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+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-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67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-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3" w:lineRule="exact"/>
        <w:ind w:left="240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⎝</w:t>
      </w:r>
      <w:r>
        <w:rPr>
          <w:rFonts w:ascii="Meiryo" w:hAnsi="Meiryo" w:cs="Meiryo" w:eastAsia="Meiryo"/>
          <w:sz w:val="29"/>
          <w:szCs w:val="29"/>
          <w:spacing w:val="29"/>
          <w:w w:val="3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0"/>
          <w:w w:val="100"/>
          <w:b/>
          <w:bCs/>
          <w:i/>
          <w:position w:val="11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96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line="296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971" w:space="111"/>
            <w:col w:w="4658"/>
          </w:cols>
        </w:sectPr>
      </w:pPr>
      <w:rPr/>
    </w:p>
    <w:p>
      <w:pPr>
        <w:spacing w:before="90" w:after="0" w:line="462" w:lineRule="exact"/>
        <w:ind w:left="840" w:right="-10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9.599762pt;margin-top:6.910202pt;width:7.172pt;height:14.344pt;mso-position-horizontal-relative:page;mso-position-vertical-relative:paragraph;z-index:-2646" type="#_x0000_t202" filled="f" stroked="f">
            <v:textbox inset="0,0,0,0">
              <w:txbxContent>
                <w:p>
                  <w:pPr>
                    <w:spacing w:before="0" w:after="0" w:line="287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5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5"/>
        </w:rPr>
        <w:t>  </w:t>
      </w:r>
      <w:r>
        <w:rPr>
          <w:rFonts w:ascii="Meiryo" w:hAnsi="Meiryo" w:cs="Meiryo" w:eastAsia="Meiryo"/>
          <w:sz w:val="28"/>
          <w:szCs w:val="28"/>
          <w:spacing w:val="17"/>
          <w:w w:val="50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2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9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93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93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67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i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93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581" w:space="91"/>
            <w:col w:w="844" w:space="97"/>
            <w:col w:w="6127"/>
          </w:cols>
        </w:sectPr>
      </w:pPr>
      <w:rPr/>
    </w:p>
    <w:p>
      <w:pPr>
        <w:spacing w:before="0" w:after="0" w:line="316" w:lineRule="exact"/>
        <w:ind w:left="840" w:right="-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080002pt;margin-top:10.978239pt;width:13.98pt;height:13.98pt;mso-position-horizontal-relative:page;mso-position-vertical-relative:paragraph;z-index:-2643" type="#_x0000_t202" filled="f" stroked="f">
            <v:textbox inset="0,0,0,0">
              <w:txbxContent>
                <w:p>
                  <w:pPr>
                    <w:spacing w:before="0" w:after="0" w:line="280" w:lineRule="exact"/>
                    <w:ind w:right="-82"/>
                    <w:jc w:val="left"/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</w:rPr>
                  </w:pPr>
                  <w:rPr/>
                  <w:r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  <w:spacing w:val="0"/>
                      <w:w w:val="100"/>
                      <w:position w:val="-2"/>
                    </w:rPr>
                    <w:t>即</w:t>
                  </w:r>
                  <w:r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11"/>
          <w:w w:val="5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26" w:lineRule="exact"/>
        <w:ind w:left="840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9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49" w:after="0" w:line="39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0"/>
        </w:rPr>
        <w:t>（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0"/>
        </w:rPr>
        <w:t>1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0"/>
        </w:rPr>
        <w:t>）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9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4361" w:space="2252"/>
            <w:col w:w="2127"/>
          </w:cols>
        </w:sectPr>
      </w:pPr>
      <w:rPr/>
    </w:p>
    <w:p>
      <w:pPr>
        <w:spacing w:before="0" w:after="0" w:line="383" w:lineRule="exact"/>
        <w:ind w:left="84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21"/>
          <w:w w:val="50"/>
          <w:position w:val="-4"/>
        </w:rPr>
        <w:t>⎪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4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rr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7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16" w:lineRule="exact"/>
        <w:ind w:left="84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10"/>
          <w:w w:val="5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-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61" w:lineRule="exact"/>
        <w:ind w:left="840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7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59" w:lineRule="exact"/>
        <w:ind w:left="84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-2"/>
        </w:rPr>
        <w:t>⎩</w:t>
      </w:r>
      <w:r>
        <w:rPr>
          <w:rFonts w:ascii="Meiryo" w:hAnsi="Meiryo" w:cs="Meiryo" w:eastAsia="Meiryo"/>
          <w:sz w:val="28"/>
          <w:szCs w:val="28"/>
          <w:spacing w:val="-6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3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rs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5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(1)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式等价于下列方程组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506" w:lineRule="exact"/>
        <w:ind w:left="8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1.980003pt;margin-top:20.992016pt;width:7.13178pt;height:14.4368pt;mso-position-horizontal-relative:page;mso-position-vertical-relative:paragraph;z-index:-2645" type="#_x0000_t202" filled="f" stroked="f">
            <v:textbox inset="0,0,0,0">
              <w:txbxContent>
                <w:p>
                  <w:pPr>
                    <w:spacing w:before="0" w:after="0" w:line="289" w:lineRule="exact"/>
                    <w:ind w:right="-83"/>
                    <w:jc w:val="left"/>
                    <w:rPr>
                      <w:rFonts w:ascii="Meiryo" w:hAnsi="Meiryo" w:cs="Meiryo" w:eastAsia="Meiryo"/>
                      <w:sz w:val="29"/>
                      <w:szCs w:val="29"/>
                    </w:rPr>
                  </w:pPr>
                  <w:rPr/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49"/>
                      <w:position w:val="-1"/>
                    </w:rPr>
                    <w:t>⎪</w:t>
                  </w:r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9"/>
          <w:szCs w:val="29"/>
          <w:spacing w:val="22"/>
          <w:w w:val="49"/>
          <w:position w:val="3"/>
        </w:rPr>
        <w:t>⎧</w:t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99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  <w:b/>
          <w:bCs/>
          <w:position w:val="-3"/>
        </w:rPr>
        <w:t>11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11"/>
          <w:w w:val="67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5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5"/>
        </w:rPr>
        <w:t>+</w:t>
      </w:r>
      <w:r>
        <w:rPr>
          <w:rFonts w:ascii="Meiryo" w:hAnsi="Meiryo" w:cs="Meiryo" w:eastAsia="Meiryo"/>
          <w:sz w:val="29"/>
          <w:szCs w:val="29"/>
          <w:spacing w:val="11"/>
          <w:w w:val="67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99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-28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5"/>
        </w:rPr>
        <w:t>=</w:t>
      </w:r>
      <w:r>
        <w:rPr>
          <w:rFonts w:ascii="Meiryo" w:hAnsi="Meiryo" w:cs="Meiryo" w:eastAsia="Meiryo"/>
          <w:sz w:val="29"/>
          <w:szCs w:val="29"/>
          <w:spacing w:val="2"/>
          <w:w w:val="67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87" w:lineRule="exact"/>
        <w:ind w:left="8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10"/>
          <w:w w:val="49"/>
          <w:position w:val="-2"/>
        </w:rPr>
        <w:t>⎪</w:t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99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  <w:b/>
          <w:bCs/>
          <w:position w:val="-5"/>
        </w:rPr>
        <w:t>12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11"/>
          <w:w w:val="67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-4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2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2"/>
          <w:w w:val="100"/>
          <w:position w:val="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2"/>
        </w:rPr>
        <w:t>+</w:t>
      </w:r>
      <w:r>
        <w:rPr>
          <w:rFonts w:ascii="Meiryo" w:hAnsi="Meiryo" w:cs="Meiryo" w:eastAsia="Meiryo"/>
          <w:sz w:val="29"/>
          <w:szCs w:val="29"/>
          <w:spacing w:val="11"/>
          <w:w w:val="67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98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98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b/>
          <w:bCs/>
          <w:i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3"/>
          <w:w w:val="67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153" w:lineRule="exact"/>
        <w:ind w:left="840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49"/>
          <w:position w:val="-4"/>
        </w:rPr>
        <w:t>⎨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25" w:lineRule="exact"/>
        <w:ind w:left="8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49"/>
          <w:position w:val="-2"/>
        </w:rPr>
        <w:t>⎪</w:t>
      </w:r>
      <w:r>
        <w:rPr>
          <w:rFonts w:ascii="Meiryo" w:hAnsi="Meiryo" w:cs="Meiryo" w:eastAsia="Meiryo"/>
          <w:sz w:val="29"/>
          <w:szCs w:val="29"/>
          <w:spacing w:val="0"/>
          <w:w w:val="49"/>
          <w:position w:val="-2"/>
        </w:rPr>
        <w:t> </w:t>
      </w:r>
      <w:r>
        <w:rPr>
          <w:rFonts w:ascii="Meiryo" w:hAnsi="Meiryo" w:cs="Meiryo" w:eastAsia="Meiryo"/>
          <w:sz w:val="29"/>
          <w:szCs w:val="29"/>
          <w:spacing w:val="8"/>
          <w:w w:val="49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18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8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08" w:lineRule="exact"/>
        <w:ind w:left="8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-143"/>
          <w:w w:val="49"/>
          <w:position w:val="9"/>
        </w:rPr>
        <w:t>⎪</w:t>
      </w:r>
      <w:r>
        <w:rPr>
          <w:rFonts w:ascii="Meiryo" w:hAnsi="Meiryo" w:cs="Meiryo" w:eastAsia="Meiryo"/>
          <w:sz w:val="29"/>
          <w:szCs w:val="29"/>
          <w:spacing w:val="21"/>
          <w:w w:val="49"/>
          <w:position w:val="-3"/>
        </w:rPr>
        <w:t>⎩</w:t>
      </w:r>
      <w:r>
        <w:rPr>
          <w:rFonts w:ascii="Times New Roman" w:hAnsi="Times New Roman" w:cs="Times New Roman" w:eastAsia="Times New Roman"/>
          <w:sz w:val="29"/>
          <w:szCs w:val="29"/>
          <w:spacing w:val="4"/>
          <w:w w:val="99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98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11"/>
          <w:w w:val="67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99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3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-4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2"/>
          <w:position w:val="4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-31"/>
          <w:w w:val="100"/>
          <w:position w:val="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4"/>
        </w:rPr>
        <w:t>+</w:t>
      </w:r>
      <w:r>
        <w:rPr>
          <w:rFonts w:ascii="Meiryo" w:hAnsi="Meiryo" w:cs="Meiryo" w:eastAsia="Meiryo"/>
          <w:sz w:val="29"/>
          <w:szCs w:val="29"/>
          <w:spacing w:val="11"/>
          <w:w w:val="67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rr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3"/>
          <w:w w:val="67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line="408" w:lineRule="exact" w:after="0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45" w:after="0" w:line="240" w:lineRule="auto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15.440002pt;margin-top:3.040625pt;width:.1pt;height:81.48pt;mso-position-horizontal-relative:page;mso-position-vertical-relative:paragraph;z-index:-2650" coordorigin="2309,61" coordsize="2,1630">
            <v:shape style="position:absolute;left:2309;top:61;width:2;height:1630" coordorigin="2309,61" coordsize="0,1630" path="m2309,61l2309,1690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60" w:lineRule="exact"/>
        <w:ind w:right="154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5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70" w:lineRule="exact"/>
        <w:ind w:right="-18"/>
        <w:jc w:val="right"/>
        <w:tabs>
          <w:tab w:pos="7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4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3" w:lineRule="exact"/>
        <w:ind w:right="77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5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5" w:after="0" w:line="240" w:lineRule="auto"/>
        <w:ind w:left="-41" w:right="-6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left="-41" w:right="-6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4" w:after="0" w:line="240" w:lineRule="auto"/>
        <w:ind w:left="91" w:right="4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-45" w:right="-5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7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240" w:lineRule="auto"/>
        <w:ind w:right="-20"/>
        <w:jc w:val="left"/>
        <w:tabs>
          <w:tab w:pos="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6" w:after="0" w:line="555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24.399994pt;margin-top:-17.407085pt;width:.1pt;height:81.48pt;mso-position-horizontal-relative:page;mso-position-vertical-relative:paragraph;z-index:-2649" coordorigin="4488,-348" coordsize="2,1630">
            <v:shape style="position:absolute;left:4488;top:-348;width:2;height:1630" coordorigin="4488,-348" coordsize="0,1630" path="m4488,-348l4488,1281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1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8"/>
        </w:rPr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  <w:b/>
          <w:bCs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≠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98" w:lineRule="exact"/>
        <w:ind w:left="629" w:right="592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38"/>
          <w:position w:val="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tabs>
          <w:tab w:pos="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7"/>
        </w:rPr>
        <w:t>rr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3" w:equalWidth="0">
            <w:col w:w="1054" w:space="304"/>
            <w:col w:w="331" w:space="279"/>
            <w:col w:w="6772"/>
          </w:cols>
        </w:sectPr>
      </w:pPr>
      <w:rPr/>
    </w:p>
    <w:p>
      <w:pPr>
        <w:spacing w:before="0" w:after="0" w:line="434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所以方程组只有零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-10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4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49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证毕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13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．设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53" w:after="0" w:line="31" w:lineRule="exact"/>
        <w:ind w:right="374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40pt;margin-top:2.558633pt;width:.1pt;height:20.34pt;mso-position-horizontal-relative:page;mso-position-vertical-relative:paragraph;z-index:-2648" coordorigin="4800,51" coordsize="2,407">
            <v:shape style="position:absolute;left:4800;top:51;width:2;height:407" coordorigin="4800,51" coordsize="0,407" path="m4800,51l4800,458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4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-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3"/>
          <w:w w:val="167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4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4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.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以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6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4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6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34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3524" w:space="107"/>
            <w:col w:w="1044" w:space="120"/>
            <w:col w:w="3945"/>
          </w:cols>
        </w:sectPr>
      </w:pPr>
      <w:rPr/>
    </w:p>
    <w:p>
      <w:pPr>
        <w:spacing w:before="0" w:after="0" w:line="370" w:lineRule="exact"/>
        <w:ind w:left="10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40.720001pt;margin-top:23.253963pt;width:.1pt;height:20.34pt;mso-position-horizontal-relative:page;mso-position-vertical-relative:paragraph;z-index:-2647" coordorigin="4814,465" coordsize="2,407">
            <v:shape style="position:absolute;left:4814;top:465;width:2;height:407" coordorigin="4814,465" coordsize="0,407" path="m4814,465l4814,872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5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85" w:lineRule="exact"/>
        <w:ind w:left="10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2.1409pt;margin-top:5.592952pt;width:5.108877pt;height:8.3615pt;mso-position-horizontal-relative:page;mso-position-vertical-relative:paragraph;z-index:-2642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70" w:lineRule="exact"/>
        <w:ind w:right="-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5"/>
        </w:rPr>
        <w:t>∈</w:t>
      </w:r>
      <w:r>
        <w:rPr>
          <w:rFonts w:ascii="Meiryo" w:hAnsi="Meiryo" w:cs="Meiryo" w:eastAsia="Meiryo"/>
          <w:sz w:val="28"/>
          <w:szCs w:val="28"/>
          <w:spacing w:val="-15"/>
          <w:w w:val="9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5"/>
        </w:rPr>
        <w:t>R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5"/>
        </w:rPr>
        <w:t>满</w:t>
      </w:r>
      <w:r>
        <w:rPr>
          <w:rFonts w:ascii="Microsoft JhengHei" w:hAnsi="Microsoft JhengHei" w:cs="Microsoft JhengHei" w:eastAsia="Microsoft JhengHei"/>
          <w:sz w:val="28"/>
          <w:szCs w:val="28"/>
          <w:spacing w:val="8"/>
          <w:w w:val="100"/>
          <w:position w:val="5"/>
        </w:rPr>
        <w:t>足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85" w:lineRule="exact"/>
        <w:ind w:left="14" w:right="-9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i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1"/>
        </w:rPr>
        <w:t>∈</w:t>
      </w:r>
      <w:r>
        <w:rPr>
          <w:rFonts w:ascii="Meiryo" w:hAnsi="Meiryo" w:cs="Meiryo" w:eastAsia="Meiryo"/>
          <w:sz w:val="28"/>
          <w:szCs w:val="28"/>
          <w:spacing w:val="-16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1"/>
        </w:rPr>
        <w:t>R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满</w:t>
      </w:r>
      <w:r>
        <w:rPr>
          <w:rFonts w:ascii="Microsoft JhengHei" w:hAnsi="Microsoft JhengHei" w:cs="Microsoft JhengHei" w:eastAsia="Microsoft JhengHei"/>
          <w:sz w:val="28"/>
          <w:szCs w:val="28"/>
          <w:spacing w:val="8"/>
          <w:w w:val="100"/>
          <w:position w:val="1"/>
        </w:rPr>
        <w:t>足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32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32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7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0}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85" w:lineRule="exact"/>
        <w:ind w:left="14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}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85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3145" w:space="105"/>
            <w:col w:w="4121" w:space="94"/>
            <w:col w:w="1275"/>
          </w:cols>
        </w:sectPr>
      </w:pPr>
      <w:rPr/>
    </w:p>
    <w:p>
      <w:pPr>
        <w:spacing w:before="0" w:after="0" w:line="456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0"/>
          <w:position w:val="1"/>
        </w:rPr>
        <w:t>问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是不是向量空间？为什么？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83" w:after="0" w:line="124" w:lineRule="auto"/>
        <w:ind w:left="102" w:right="3021"/>
        <w:jc w:val="left"/>
        <w:tabs>
          <w:tab w:pos="1080" w:val="left"/>
        </w:tabs>
        <w:rPr>
          <w:rFonts w:ascii="Times New Roman" w:hAnsi="Times New Roman" w:cs="Times New Roman" w:eastAsia="Times New Roman"/>
          <w:sz w:val="35"/>
          <w:szCs w:val="35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集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0"/>
        </w:rPr>
        <w:t>合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i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成为向量空间只需满足条件：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0"/>
          <w:w w:val="100"/>
        </w:rPr>
        <w:t>若</w:t>
      </w:r>
      <w:r>
        <w:rPr>
          <w:rFonts w:ascii="Meiryo" w:hAnsi="Meiryo" w:cs="Meiryo" w:eastAsia="Meiryo"/>
          <w:sz w:val="30"/>
          <w:szCs w:val="30"/>
          <w:spacing w:val="0"/>
          <w:w w:val="100"/>
        </w:rPr>
        <w:t>α</w:t>
      </w:r>
      <w:r>
        <w:rPr>
          <w:rFonts w:ascii="Meiryo" w:hAnsi="Meiryo" w:cs="Meiryo" w:eastAsia="Meiryo"/>
          <w:sz w:val="30"/>
          <w:szCs w:val="30"/>
          <w:spacing w:val="-27"/>
          <w:w w:val="10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</w:rPr>
        <w:t>∈</w:t>
      </w:r>
      <w:r>
        <w:rPr>
          <w:rFonts w:ascii="Meiryo" w:hAnsi="Meiryo" w:cs="Meiryo" w:eastAsia="Meiryo"/>
          <w:sz w:val="28"/>
          <w:szCs w:val="28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</w:rPr>
        <w:t>β</w:t>
      </w:r>
      <w:r>
        <w:rPr>
          <w:rFonts w:ascii="Meiryo" w:hAnsi="Meiryo" w:cs="Meiryo" w:eastAsia="Meiryo"/>
          <w:sz w:val="30"/>
          <w:szCs w:val="30"/>
          <w:spacing w:val="-38"/>
          <w:w w:val="10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</w:rPr>
        <w:t>∈</w:t>
      </w:r>
      <w:r>
        <w:rPr>
          <w:rFonts w:ascii="Meiryo" w:hAnsi="Meiryo" w:cs="Meiryo" w:eastAsia="Meiryo"/>
          <w:sz w:val="28"/>
          <w:szCs w:val="28"/>
          <w:spacing w:val="-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  <w:b/>
          <w:bCs/>
          <w:i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10"/>
          <w:w w:val="99"/>
        </w:rPr>
        <w:t>则</w:t>
      </w:r>
      <w:r>
        <w:rPr>
          <w:rFonts w:ascii="Meiryo" w:hAnsi="Meiryo" w:cs="Meiryo" w:eastAsia="Meiryo"/>
          <w:sz w:val="37"/>
          <w:szCs w:val="37"/>
          <w:spacing w:val="0"/>
          <w:w w:val="97"/>
          <w:position w:val="3"/>
        </w:rPr>
        <w:t>α</w:t>
      </w:r>
      <w:r>
        <w:rPr>
          <w:rFonts w:ascii="Meiryo" w:hAnsi="Meiryo" w:cs="Meiryo" w:eastAsia="Meiryo"/>
          <w:sz w:val="37"/>
          <w:szCs w:val="37"/>
          <w:spacing w:val="-66"/>
          <w:w w:val="100"/>
          <w:position w:val="3"/>
        </w:rPr>
        <w:t> </w:t>
      </w:r>
      <w:r>
        <w:rPr>
          <w:rFonts w:ascii="Meiryo" w:hAnsi="Meiryo" w:cs="Meiryo" w:eastAsia="Meiryo"/>
          <w:sz w:val="35"/>
          <w:szCs w:val="35"/>
          <w:spacing w:val="0"/>
          <w:w w:val="68"/>
          <w:position w:val="3"/>
        </w:rPr>
        <w:t>+</w:t>
      </w:r>
      <w:r>
        <w:rPr>
          <w:rFonts w:ascii="Meiryo" w:hAnsi="Meiryo" w:cs="Meiryo" w:eastAsia="Meiryo"/>
          <w:sz w:val="35"/>
          <w:szCs w:val="35"/>
          <w:spacing w:val="-68"/>
          <w:w w:val="100"/>
          <w:position w:val="3"/>
        </w:rPr>
        <w:t> </w:t>
      </w:r>
      <w:r>
        <w:rPr>
          <w:rFonts w:ascii="Meiryo" w:hAnsi="Meiryo" w:cs="Meiryo" w:eastAsia="Meiryo"/>
          <w:sz w:val="37"/>
          <w:szCs w:val="37"/>
          <w:spacing w:val="0"/>
          <w:w w:val="85"/>
          <w:position w:val="3"/>
        </w:rPr>
        <w:t>β</w:t>
      </w:r>
      <w:r>
        <w:rPr>
          <w:rFonts w:ascii="Meiryo" w:hAnsi="Meiryo" w:cs="Meiryo" w:eastAsia="Meiryo"/>
          <w:sz w:val="37"/>
          <w:szCs w:val="37"/>
          <w:spacing w:val="-82"/>
          <w:w w:val="100"/>
          <w:position w:val="3"/>
        </w:rPr>
        <w:t> </w:t>
      </w:r>
      <w:r>
        <w:rPr>
          <w:rFonts w:ascii="Meiryo" w:hAnsi="Meiryo" w:cs="Meiryo" w:eastAsia="Meiryo"/>
          <w:sz w:val="35"/>
          <w:szCs w:val="35"/>
          <w:spacing w:val="-33"/>
          <w:w w:val="100"/>
          <w:position w:val="3"/>
        </w:rPr>
        <w:t>∈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  <w:position w:val="0"/>
        </w:rPr>
      </w:r>
    </w:p>
    <w:p>
      <w:pPr>
        <w:spacing w:before="6" w:after="0" w:line="174" w:lineRule="auto"/>
        <w:ind w:left="106" w:right="5230" w:firstLine="-5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0"/>
          <w:w w:val="100"/>
        </w:rPr>
        <w:t>若</w:t>
      </w:r>
      <w:r>
        <w:rPr>
          <w:rFonts w:ascii="Meiryo" w:hAnsi="Meiryo" w:cs="Meiryo" w:eastAsia="Meiryo"/>
          <w:sz w:val="30"/>
          <w:szCs w:val="30"/>
          <w:spacing w:val="0"/>
          <w:w w:val="100"/>
        </w:rPr>
        <w:t>α</w:t>
      </w:r>
      <w:r>
        <w:rPr>
          <w:rFonts w:ascii="Meiryo" w:hAnsi="Meiryo" w:cs="Meiryo" w:eastAsia="Meiryo"/>
          <w:sz w:val="30"/>
          <w:szCs w:val="30"/>
          <w:spacing w:val="-28"/>
          <w:w w:val="10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</w:rPr>
        <w:t>∈</w:t>
      </w:r>
      <w:r>
        <w:rPr>
          <w:rFonts w:ascii="Meiryo" w:hAnsi="Meiryo" w:cs="Meiryo" w:eastAsia="Meiryo"/>
          <w:sz w:val="28"/>
          <w:szCs w:val="28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1"/>
        </w:rPr>
        <w:t>λ</w:t>
      </w:r>
      <w:r>
        <w:rPr>
          <w:rFonts w:ascii="Meiryo" w:hAnsi="Meiryo" w:cs="Meiryo" w:eastAsia="Meiryo"/>
          <w:sz w:val="30"/>
          <w:szCs w:val="30"/>
          <w:spacing w:val="-17"/>
          <w:w w:val="9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1"/>
        </w:rPr>
        <w:t>∈</w:t>
      </w:r>
      <w:r>
        <w:rPr>
          <w:rFonts w:ascii="Meiryo" w:hAnsi="Meiryo" w:cs="Meiryo" w:eastAsia="Meiryo"/>
          <w:sz w:val="28"/>
          <w:szCs w:val="28"/>
          <w:spacing w:val="-20"/>
          <w:w w:val="9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i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</w:rPr>
        <w:t>λα</w:t>
      </w:r>
      <w:r>
        <w:rPr>
          <w:rFonts w:ascii="Meiryo" w:hAnsi="Meiryo" w:cs="Meiryo" w:eastAsia="Meiryo"/>
          <w:sz w:val="30"/>
          <w:szCs w:val="30"/>
          <w:spacing w:val="-33"/>
          <w:w w:val="10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</w:rPr>
        <w:t>∈</w:t>
      </w:r>
      <w:r>
        <w:rPr>
          <w:rFonts w:ascii="Meiryo" w:hAnsi="Meiryo" w:cs="Meiryo" w:eastAsia="Meiryo"/>
          <w:sz w:val="28"/>
          <w:szCs w:val="28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是向量空间，因为：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174" w:lineRule="auto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92" w:lineRule="exact"/>
        <w:ind w:left="11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5.540314pt;margin-top:4.791633pt;width:5.108877pt;height:8.3615pt;mso-position-horizontal-relative:page;mso-position-vertical-relative:paragraph;z-index:-2631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4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3"/>
        </w:rPr>
        <w:t>(</w:t>
      </w:r>
      <w:r>
        <w:rPr>
          <w:rFonts w:ascii="Meiryo" w:hAnsi="Meiryo" w:cs="Meiryo" w:eastAsia="Meiryo"/>
          <w:sz w:val="30"/>
          <w:szCs w:val="30"/>
          <w:spacing w:val="23"/>
          <w:w w:val="100"/>
          <w:position w:val="3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" w:after="0" w:line="30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9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30"/>
          <w:szCs w:val="30"/>
          <w:spacing w:val="23"/>
          <w:w w:val="100"/>
          <w:position w:val="3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67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9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Mar w:header="0" w:footer="982" w:top="1380" w:bottom="1180" w:left="1600" w:right="1580"/>
          <w:pgSz w:w="11920" w:h="16840"/>
          <w:cols w:num="2" w:equalWidth="0">
            <w:col w:w="2467" w:space="255"/>
            <w:col w:w="6018"/>
          </w:cols>
        </w:sectPr>
      </w:pPr>
      <w:rPr/>
    </w:p>
    <w:p>
      <w:pPr>
        <w:spacing w:before="0" w:after="0" w:line="381" w:lineRule="exact"/>
        <w:ind w:left="146" w:right="-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30"/>
          <w:szCs w:val="30"/>
          <w:spacing w:val="0"/>
          <w:w w:val="100"/>
          <w:position w:val="6"/>
        </w:rPr>
        <w:t>β</w:t>
      </w:r>
      <w:r>
        <w:rPr>
          <w:rFonts w:ascii="Meiryo" w:hAnsi="Meiryo" w:cs="Meiryo" w:eastAsia="Meiryo"/>
          <w:sz w:val="30"/>
          <w:szCs w:val="30"/>
          <w:spacing w:val="-18"/>
          <w:w w:val="100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30"/>
          <w:szCs w:val="30"/>
          <w:spacing w:val="19"/>
          <w:w w:val="92"/>
          <w:position w:val="6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92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6"/>
        </w:rPr>
        <w:t>β</w:t>
      </w:r>
      <w:r>
        <w:rPr>
          <w:rFonts w:ascii="Meiryo" w:hAnsi="Meiryo" w:cs="Meiryo" w:eastAsia="Meiryo"/>
          <w:sz w:val="30"/>
          <w:szCs w:val="30"/>
          <w:spacing w:val="-7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67"/>
          <w:position w:val="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6"/>
        </w:rPr>
        <w:t>β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81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30"/>
          <w:szCs w:val="30"/>
          <w:spacing w:val="21"/>
          <w:w w:val="100"/>
          <w:position w:val="6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6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6"/>
        </w:rPr>
        <w:t>β</w:t>
      </w:r>
      <w:r>
        <w:rPr>
          <w:rFonts w:ascii="Meiryo" w:hAnsi="Meiryo" w:cs="Meiryo" w:eastAsia="Meiryo"/>
          <w:sz w:val="30"/>
          <w:szCs w:val="30"/>
          <w:spacing w:val="-7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6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6"/>
        </w:rPr>
        <w:t>β</w:t>
      </w:r>
      <w:r>
        <w:rPr>
          <w:rFonts w:ascii="Meiryo" w:hAnsi="Meiryo" w:cs="Meiryo" w:eastAsia="Meiryo"/>
          <w:sz w:val="30"/>
          <w:szCs w:val="30"/>
          <w:spacing w:val="-7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" w:after="0" w:line="30" w:lineRule="exact"/>
        <w:ind w:left="184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0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2" w:equalWidth="0">
            <w:col w:w="2362" w:space="451"/>
            <w:col w:w="5927"/>
          </w:cols>
        </w:sectPr>
      </w:pPr>
      <w:rPr/>
    </w:p>
    <w:p>
      <w:pPr>
        <w:spacing w:before="0" w:after="0" w:line="360" w:lineRule="exact"/>
        <w:ind w:left="110" w:right="-86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α</w:t>
      </w:r>
      <w:r>
        <w:rPr>
          <w:rFonts w:ascii="Meiryo" w:hAnsi="Meiryo" w:cs="Meiryo" w:eastAsia="Meiryo"/>
          <w:sz w:val="30"/>
          <w:szCs w:val="30"/>
          <w:spacing w:val="-4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β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-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4"/>
        </w:rPr>
        <w:t>(</w:t>
      </w:r>
      <w:r>
        <w:rPr>
          <w:rFonts w:ascii="Meiryo" w:hAnsi="Meiryo" w:cs="Meiryo" w:eastAsia="Meiryo"/>
          <w:sz w:val="30"/>
          <w:szCs w:val="30"/>
          <w:spacing w:val="22"/>
          <w:w w:val="100"/>
          <w:position w:val="4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19"/>
          <w:w w:val="92"/>
          <w:position w:val="4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92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4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4"/>
        </w:rPr>
        <w:t>β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67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4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4"/>
        </w:rPr>
        <w:t>β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792" w:space="108"/>
            <w:col w:w="7840"/>
          </w:cols>
        </w:sectPr>
      </w:pPr>
      <w:rPr/>
    </w:p>
    <w:p>
      <w:pPr>
        <w:spacing w:before="0" w:after="0" w:line="423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5"/>
        </w:rPr>
        <w:t>且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23"/>
          <w:w w:val="100"/>
          <w:position w:val="5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2"/>
          <w:w w:val="92"/>
          <w:position w:val="5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92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2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5"/>
        </w:rPr>
        <w:t>β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2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5"/>
        </w:rPr>
        <w:t>β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81" w:lineRule="exact"/>
        <w:ind w:left="138" w:right="-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3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3"/>
        </w:rPr>
        <w:t>β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3"/>
        </w:rPr>
        <w:t>β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3"/>
        </w:rPr>
        <w:t>(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3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56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0"/>
          <w:w w:val="100"/>
        </w:rPr>
        <w:t>故</w:t>
      </w:r>
      <w:r>
        <w:rPr>
          <w:rFonts w:ascii="Meiryo" w:hAnsi="Meiryo" w:cs="Meiryo" w:eastAsia="Meiryo"/>
          <w:sz w:val="30"/>
          <w:szCs w:val="30"/>
          <w:spacing w:val="0"/>
          <w:w w:val="100"/>
        </w:rPr>
        <w:t>α</w:t>
      </w:r>
      <w:r>
        <w:rPr>
          <w:rFonts w:ascii="Meiryo" w:hAnsi="Meiryo" w:cs="Meiryo" w:eastAsia="Meiryo"/>
          <w:sz w:val="30"/>
          <w:szCs w:val="30"/>
          <w:spacing w:val="-7"/>
          <w:w w:val="10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7"/>
        </w:rPr>
        <w:t>+</w:t>
      </w:r>
      <w:r>
        <w:rPr>
          <w:rFonts w:ascii="Meiryo" w:hAnsi="Meiryo" w:cs="Meiryo" w:eastAsia="Meiryo"/>
          <w:sz w:val="28"/>
          <w:szCs w:val="28"/>
          <w:spacing w:val="-5"/>
          <w:w w:val="77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77"/>
        </w:rPr>
        <w:t>β</w:t>
      </w:r>
      <w:r>
        <w:rPr>
          <w:rFonts w:ascii="Meiryo" w:hAnsi="Meiryo" w:cs="Meiryo" w:eastAsia="Meiryo"/>
          <w:sz w:val="30"/>
          <w:szCs w:val="30"/>
          <w:spacing w:val="16"/>
          <w:w w:val="77"/>
        </w:rPr>
        <w:t> </w:t>
      </w:r>
      <w:r>
        <w:rPr>
          <w:rFonts w:ascii="Meiryo" w:hAnsi="Meiryo" w:cs="Meiryo" w:eastAsia="Meiryo"/>
          <w:sz w:val="28"/>
          <w:szCs w:val="28"/>
          <w:spacing w:val="13"/>
          <w:w w:val="100"/>
        </w:rPr>
        <w:t>∈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560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2" w:equalWidth="0">
            <w:col w:w="5454" w:space="308"/>
            <w:col w:w="2978"/>
          </w:cols>
        </w:sectPr>
      </w:pPr>
      <w:rPr/>
    </w:p>
    <w:p>
      <w:pPr>
        <w:spacing w:before="0" w:after="0" w:line="400" w:lineRule="exact"/>
        <w:ind w:left="133" w:right="-86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eiryo" w:hAnsi="Meiryo" w:cs="Meiryo" w:eastAsia="Meiryo"/>
          <w:sz w:val="30"/>
          <w:szCs w:val="30"/>
          <w:spacing w:val="0"/>
          <w:w w:val="91"/>
          <w:position w:val="3"/>
        </w:rPr>
        <w:t>λ</w:t>
      </w:r>
      <w:r>
        <w:rPr>
          <w:rFonts w:ascii="Meiryo" w:hAnsi="Meiryo" w:cs="Meiryo" w:eastAsia="Meiryo"/>
          <w:sz w:val="30"/>
          <w:szCs w:val="30"/>
          <w:spacing w:val="-17"/>
          <w:w w:val="91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1"/>
          <w:position w:val="3"/>
        </w:rPr>
        <w:t>∈</w:t>
      </w:r>
      <w:r>
        <w:rPr>
          <w:rFonts w:ascii="Meiryo" w:hAnsi="Meiryo" w:cs="Meiryo" w:eastAsia="Meiryo"/>
          <w:sz w:val="28"/>
          <w:szCs w:val="28"/>
          <w:spacing w:val="-20"/>
          <w:w w:val="91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0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3"/>
        </w:rPr>
        <w:t>(</w:t>
      </w:r>
      <w:r>
        <w:rPr>
          <w:rFonts w:ascii="Meiryo" w:hAnsi="Meiryo" w:cs="Meiryo" w:eastAsia="Meiryo"/>
          <w:sz w:val="30"/>
          <w:szCs w:val="30"/>
          <w:spacing w:val="20"/>
          <w:w w:val="100"/>
          <w:position w:val="3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282" w:space="114"/>
            <w:col w:w="7344"/>
          </w:cols>
        </w:sectPr>
      </w:pPr>
      <w:rPr/>
    </w:p>
    <w:p>
      <w:pPr>
        <w:spacing w:before="0" w:after="0" w:line="425" w:lineRule="exact"/>
        <w:ind w:left="13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30"/>
          <w:szCs w:val="30"/>
          <w:w w:val="96"/>
          <w:position w:val="5"/>
        </w:rPr>
        <w:t>λα</w:t>
      </w:r>
      <w:r>
        <w:rPr>
          <w:rFonts w:ascii="Meiryo" w:hAnsi="Meiryo" w:cs="Meiryo" w:eastAsia="Meiryo"/>
          <w:sz w:val="30"/>
          <w:szCs w:val="30"/>
          <w:spacing w:val="-7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6"/>
          <w:position w:val="5"/>
        </w:rPr>
        <w:t>λα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6"/>
          <w:position w:val="5"/>
        </w:rPr>
        <w:t>λα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5"/>
        </w:rPr>
        <w:t>λ</w:t>
      </w:r>
      <w:r>
        <w:rPr>
          <w:rFonts w:ascii="Meiryo" w:hAnsi="Meiryo" w:cs="Meiryo" w:eastAsia="Meiryo"/>
          <w:sz w:val="30"/>
          <w:szCs w:val="30"/>
          <w:spacing w:val="-7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23"/>
          <w:w w:val="100"/>
          <w:position w:val="5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5"/>
        </w:rPr>
        <w:t>λ</w:t>
      </w:r>
      <w:r>
        <w:rPr>
          <w:rFonts w:ascii="Meiryo" w:hAnsi="Meiryo" w:cs="Meiryo" w:eastAsia="Meiryo"/>
          <w:sz w:val="30"/>
          <w:szCs w:val="30"/>
          <w:spacing w:val="-36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3"/>
          <w:position w:val="5"/>
        </w:rPr>
        <w:t>⋅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5"/>
        </w:rPr>
        <w:t>λα</w:t>
      </w:r>
      <w:r>
        <w:rPr>
          <w:rFonts w:ascii="Meiryo" w:hAnsi="Meiryo" w:cs="Meiryo" w:eastAsia="Meiryo"/>
          <w:sz w:val="30"/>
          <w:szCs w:val="30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5"/>
        </w:rPr>
        <w:t>∈</w:t>
      </w:r>
      <w:r>
        <w:rPr>
          <w:rFonts w:ascii="Meiryo" w:hAnsi="Meiryo" w:cs="Meiryo" w:eastAsia="Meiryo"/>
          <w:sz w:val="28"/>
          <w:szCs w:val="28"/>
          <w:spacing w:val="-7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  <w:b/>
          <w:bCs/>
          <w:i/>
          <w:position w:val="5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75" w:lineRule="exact"/>
        <w:ind w:left="106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不是向量空间，因为：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27" w:lineRule="exact"/>
        <w:ind w:left="12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23"/>
          <w:w w:val="100"/>
          <w:position w:val="5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2"/>
          <w:w w:val="92"/>
          <w:position w:val="5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92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2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5"/>
        </w:rPr>
        <w:t>β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2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5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5"/>
        </w:rPr>
        <w:t>β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81" w:lineRule="exact"/>
        <w:ind w:left="13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20"/>
          <w:w w:val="100"/>
          <w:position w:val="3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3"/>
        </w:rPr>
        <w:t>β</w:t>
      </w:r>
      <w:r>
        <w:rPr>
          <w:rFonts w:ascii="Meiryo" w:hAnsi="Meiryo" w:cs="Meiryo" w:eastAsia="Meiryo"/>
          <w:sz w:val="30"/>
          <w:szCs w:val="30"/>
          <w:spacing w:val="-7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3"/>
        </w:rPr>
        <w:t>β</w:t>
      </w:r>
      <w:r>
        <w:rPr>
          <w:rFonts w:ascii="Meiryo" w:hAnsi="Meiryo" w:cs="Meiryo" w:eastAsia="Meiryo"/>
          <w:sz w:val="30"/>
          <w:szCs w:val="30"/>
          <w:spacing w:val="-7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3"/>
        </w:rPr>
        <w:t>(</w:t>
      </w:r>
      <w:r>
        <w:rPr>
          <w:rFonts w:ascii="Meiryo" w:hAnsi="Meiryo" w:cs="Meiryo" w:eastAsia="Meiryo"/>
          <w:sz w:val="30"/>
          <w:szCs w:val="30"/>
          <w:spacing w:val="22"/>
          <w:w w:val="100"/>
          <w:position w:val="3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1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0"/>
          <w:w w:val="100"/>
          <w:position w:val="3"/>
        </w:rPr>
        <w:t>故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7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5"/>
          <w:w w:val="77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77"/>
          <w:position w:val="3"/>
        </w:rPr>
        <w:t>β</w:t>
      </w:r>
      <w:r>
        <w:rPr>
          <w:rFonts w:ascii="Meiryo" w:hAnsi="Meiryo" w:cs="Meiryo" w:eastAsia="Meiryo"/>
          <w:sz w:val="30"/>
          <w:szCs w:val="30"/>
          <w:spacing w:val="14"/>
          <w:w w:val="77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14"/>
          <w:w w:val="100"/>
          <w:position w:val="3"/>
        </w:rPr>
        <w:t>∉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81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00" w:lineRule="exact"/>
        <w:ind w:left="133" w:right="-86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eiryo" w:hAnsi="Meiryo" w:cs="Meiryo" w:eastAsia="Meiryo"/>
          <w:sz w:val="30"/>
          <w:szCs w:val="30"/>
          <w:spacing w:val="0"/>
          <w:w w:val="91"/>
          <w:position w:val="3"/>
        </w:rPr>
        <w:t>λ</w:t>
      </w:r>
      <w:r>
        <w:rPr>
          <w:rFonts w:ascii="Meiryo" w:hAnsi="Meiryo" w:cs="Meiryo" w:eastAsia="Meiryo"/>
          <w:sz w:val="30"/>
          <w:szCs w:val="30"/>
          <w:spacing w:val="-17"/>
          <w:w w:val="91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1"/>
          <w:position w:val="3"/>
        </w:rPr>
        <w:t>∈</w:t>
      </w:r>
      <w:r>
        <w:rPr>
          <w:rFonts w:ascii="Meiryo" w:hAnsi="Meiryo" w:cs="Meiryo" w:eastAsia="Meiryo"/>
          <w:sz w:val="28"/>
          <w:szCs w:val="28"/>
          <w:spacing w:val="-20"/>
          <w:w w:val="91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0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98"/>
          <w:b/>
          <w:bCs/>
          <w:position w:val="3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98"/>
          <w:position w:val="3"/>
        </w:rPr>
        <w:t>λ</w:t>
      </w:r>
      <w:r>
        <w:rPr>
          <w:rFonts w:ascii="Meiryo" w:hAnsi="Meiryo" w:cs="Meiryo" w:eastAsia="Meiryo"/>
          <w:sz w:val="30"/>
          <w:szCs w:val="30"/>
          <w:spacing w:val="24"/>
          <w:w w:val="98"/>
          <w:position w:val="3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98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6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6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282" w:space="114"/>
            <w:col w:w="7344"/>
          </w:cols>
        </w:sectPr>
      </w:pPr>
      <w:rPr/>
    </w:p>
    <w:p>
      <w:pPr>
        <w:spacing w:before="0" w:after="0" w:line="401" w:lineRule="exact"/>
        <w:ind w:left="133"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eiryo" w:hAnsi="Meiryo" w:cs="Meiryo" w:eastAsia="Meiryo"/>
          <w:sz w:val="30"/>
          <w:szCs w:val="30"/>
          <w:w w:val="96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-7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6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6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-6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3"/>
        </w:rPr>
        <w:t>λ</w:t>
      </w:r>
      <w:r>
        <w:rPr>
          <w:rFonts w:ascii="Meiryo" w:hAnsi="Meiryo" w:cs="Meiryo" w:eastAsia="Meiryo"/>
          <w:sz w:val="30"/>
          <w:szCs w:val="30"/>
          <w:spacing w:val="-7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3"/>
        </w:rPr>
        <w:t>(</w:t>
      </w:r>
      <w:r>
        <w:rPr>
          <w:rFonts w:ascii="Meiryo" w:hAnsi="Meiryo" w:cs="Meiryo" w:eastAsia="Meiryo"/>
          <w:sz w:val="30"/>
          <w:szCs w:val="30"/>
          <w:spacing w:val="23"/>
          <w:w w:val="100"/>
          <w:position w:val="3"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67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9"/>
          <w:position w:val="3"/>
        </w:rPr>
        <w:t>α</w:t>
      </w:r>
      <w:r>
        <w:rPr>
          <w:rFonts w:ascii="Meiryo" w:hAnsi="Meiryo" w:cs="Meiryo" w:eastAsia="Meiryo"/>
          <w:sz w:val="30"/>
          <w:szCs w:val="30"/>
          <w:spacing w:val="-6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λ</w:t>
      </w:r>
      <w:r>
        <w:rPr>
          <w:rFonts w:ascii="Meiryo" w:hAnsi="Meiryo" w:cs="Meiryo" w:eastAsia="Meiryo"/>
          <w:sz w:val="30"/>
          <w:szCs w:val="30"/>
          <w:spacing w:val="-36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3"/>
          <w:position w:val="3"/>
        </w:rPr>
        <w:t>⋅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λ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line="401" w:lineRule="exact" w:after="0"/>
        <w:jc w:val="left"/>
        <w:rPr>
          <w:rFonts w:ascii="Meiryo" w:hAnsi="Meiryo" w:cs="Meiryo" w:eastAsia="Meiryo"/>
          <w:sz w:val="30"/>
          <w:szCs w:val="30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96" w:lineRule="exact"/>
        <w:ind w:left="102" w:right="-86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600296pt;margin-top:48.583256pt;width:4.18075pt;height:8.3615pt;mso-position-horizontal-relative:page;mso-position-vertical-relative:paragraph;z-index:-2630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8.920013pt;margin-top:48.583256pt;width:4.18075pt;height:8.3615pt;mso-position-horizontal-relative:page;mso-position-vertical-relative:paragraph;z-index:-2629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当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λ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96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≠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3"/>
        </w:rPr>
        <w:t>λα</w:t>
      </w:r>
      <w:r>
        <w:rPr>
          <w:rFonts w:ascii="Meiryo" w:hAnsi="Meiryo" w:cs="Meiryo" w:eastAsia="Meiryo"/>
          <w:sz w:val="30"/>
          <w:szCs w:val="30"/>
          <w:spacing w:val="-34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3"/>
        </w:rPr>
        <w:t>∉</w:t>
      </w:r>
      <w:r>
        <w:rPr>
          <w:rFonts w:ascii="Meiryo" w:hAnsi="Meiryo" w:cs="Meiryo" w:eastAsia="Meiryo"/>
          <w:sz w:val="28"/>
          <w:szCs w:val="28"/>
          <w:spacing w:val="-6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96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2" w:equalWidth="0">
            <w:col w:w="853" w:space="102"/>
            <w:col w:w="7785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29" w:lineRule="exact"/>
        <w:ind w:left="102" w:right="-11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b/>
          <w:bCs/>
          <w:position w:val="2"/>
        </w:rPr>
        <w:t>4</w:t>
      </w:r>
      <w:r>
        <w:rPr>
          <w:rFonts w:ascii="Microsoft JhengHei" w:hAnsi="Microsoft JhengHei" w:cs="Microsoft JhengHei" w:eastAsia="Microsoft JhengHei"/>
          <w:sz w:val="28"/>
          <w:szCs w:val="28"/>
          <w:spacing w:val="7"/>
          <w:w w:val="99"/>
          <w:position w:val="2"/>
        </w:rPr>
        <w:t>．试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9"/>
          <w:position w:val="2"/>
        </w:rPr>
        <w:t>证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position w:val="2"/>
        </w:rPr>
        <w:t>: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67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365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是</w:t>
      </w:r>
      <w:r>
        <w:rPr>
          <w:rFonts w:ascii="Microsoft JhengHei" w:hAnsi="Microsoft JhengHei" w:cs="Microsoft JhengHei" w:eastAsia="Microsoft JhengHei"/>
          <w:sz w:val="28"/>
          <w:szCs w:val="28"/>
          <w:spacing w:val="-2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47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47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,0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47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i/>
          <w:position w:val="1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7"/>
          <w:w w:val="100"/>
          <w:position w:val="3"/>
        </w:rPr>
        <w:t>所生成的向量空间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47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895" w:space="102"/>
            <w:col w:w="1480" w:space="107"/>
            <w:col w:w="1480" w:space="107"/>
            <w:col w:w="3569"/>
          </w:cols>
        </w:sectPr>
      </w:pPr>
      <w:rPr/>
    </w:p>
    <w:p>
      <w:pPr>
        <w:spacing w:before="0" w:after="0" w:line="413" w:lineRule="exact"/>
        <w:ind w:left="102" w:right="-20"/>
        <w:jc w:val="left"/>
        <w:tabs>
          <w:tab w:pos="10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13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43" w:after="0" w:line="240" w:lineRule="auto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68.470505pt;margin-top:2.732238pt;width:2.419pt;height:60.439pt;mso-position-horizontal-relative:page;mso-position-vertical-relative:paragraph;z-index:-2638" coordorigin="3369,55" coordsize="48,1209">
            <v:group style="position:absolute;left:3374;top:488;width:2;height:341" coordorigin="3374,488" coordsize="2,341">
              <v:shape style="position:absolute;left:3374;top:488;width:2;height:341" coordorigin="3374,488" coordsize="0,341" path="m3374,488l3374,829e" filled="f" stroked="t" strokeweight=".499pt" strokecolor="#000000">
                <v:path arrowok="t"/>
              </v:shape>
            </v:group>
            <v:group style="position:absolute;left:3413;top:60;width:2;height:1199" coordorigin="3413,60" coordsize="2,1199">
              <v:shape style="position:absolute;left:3413;top:60;width:2;height:1199" coordorigin="3413,60" coordsize="0,1199" path="m3413,60l3413,1258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93" w:lineRule="exact"/>
        <w:ind w:right="-19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87.360001pt;margin-top:6.273106pt;width:.1pt;height:16.8pt;mso-position-horizontal-relative:page;mso-position-vertical-relative:paragraph;z-index:-2641" coordorigin="1747,125" coordsize="2,336">
            <v:shape style="position:absolute;left:1747;top:125;width:2;height:336" coordorigin="1747,125" coordsize="0,336" path="m1747,125l1747,461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00.019997pt;margin-top:6.273106pt;width:.1pt;height:16.8pt;mso-position-horizontal-relative:page;mso-position-vertical-relative:paragraph;z-index:-2640" coordorigin="2000,125" coordsize="2,336">
            <v:shape style="position:absolute;left:2000;top:125;width:2;height:336" coordorigin="2000,125" coordsize="0,336" path="m2000,125l2000,461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16.220001pt;margin-top:6.153105pt;width:.1pt;height:17.04pt;mso-position-horizontal-relative:page;mso-position-vertical-relative:paragraph;z-index:-2639" coordorigin="2324,123" coordsize="2,341">
            <v:shape style="position:absolute;left:2324;top:123;width:2;height:341" coordorigin="2324,123" coordsize="0,341" path="m2324,123l2324,464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42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6" w:after="0" w:line="318" w:lineRule="exact"/>
        <w:ind w:right="-19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3" w:after="0" w:line="240" w:lineRule="auto"/>
        <w:ind w:right="-82"/>
        <w:jc w:val="left"/>
        <w:tabs>
          <w:tab w:pos="400" w:val="left"/>
          <w:tab w:pos="1640" w:val="left"/>
          <w:tab w:pos="20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93" w:lineRule="exact"/>
        <w:ind w:left="2" w:right="-88"/>
        <w:jc w:val="left"/>
        <w:tabs>
          <w:tab w:pos="400" w:val="left"/>
          <w:tab w:pos="20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20.619995pt;margin-top:-15.266894pt;width:.1pt;height:59.94pt;mso-position-horizontal-relative:page;mso-position-vertical-relative:paragraph;z-index:-2637" coordorigin="4412,-305" coordsize="2,1199">
            <v:shape style="position:absolute;left:4412;top:-305;width:2;height:1199" coordorigin="4412,-305" coordsize="0,1199" path="m4412,-305l4412,893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74.019989pt;margin-top:-15.266894pt;width:.1pt;height:59.94pt;mso-position-horizontal-relative:page;mso-position-vertical-relative:paragraph;z-index:-2636" coordorigin="5480,-305" coordsize="2,1199">
            <v:shape style="position:absolute;left:5480;top:-305;width:2;height:1199" coordorigin="5480,-305" coordsize="0,1199" path="m5480,-305l5480,893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2"/>
          <w:b/>
          <w:bCs/>
          <w:position w:val="2"/>
        </w:rPr>
        <w:t>(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position w:val="2"/>
        </w:rPr>
        <w:t>)</w:t>
      </w:r>
      <w:r>
        <w:rPr>
          <w:rFonts w:ascii="Meiryo" w:hAnsi="Meiryo" w:cs="Meiryo" w:eastAsia="Meiryo"/>
          <w:sz w:val="16"/>
          <w:szCs w:val="16"/>
          <w:spacing w:val="3"/>
          <w:w w:val="71"/>
          <w:position w:val="1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6" w:after="0" w:line="318" w:lineRule="exact"/>
        <w:ind w:right="-82"/>
        <w:jc w:val="left"/>
        <w:tabs>
          <w:tab w:pos="400" w:val="left"/>
          <w:tab w:pos="1660" w:val="left"/>
          <w:tab w:pos="20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3" w:after="0" w:line="240" w:lineRule="auto"/>
        <w:ind w:left="1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93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24pt;margin-top:-15.267444pt;width:.1pt;height:59.94pt;mso-position-horizontal-relative:page;mso-position-vertical-relative:paragraph;z-index:-2635" coordorigin="6480,-305" coordsize="2,1199">
            <v:shape style="position:absolute;left:6480;top:-305;width:2;height:1199" coordorigin="6480,-305" coordsize="0,1199" path="m6480,-305l6480,893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≠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6" w:after="0" w:line="318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18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981" w:space="262"/>
            <w:col w:w="2214" w:space="264"/>
            <w:col w:w="4019"/>
          </w:cols>
        </w:sectPr>
      </w:pPr>
      <w:rPr/>
    </w:p>
    <w:p>
      <w:pPr>
        <w:spacing w:before="0" w:after="0" w:line="498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是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故线性无关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.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均为三维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且秩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3,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12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以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为此三维空间的一组基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30"/>
          <w:szCs w:val="30"/>
          <w:spacing w:val="-42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4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30"/>
          <w:szCs w:val="30"/>
          <w:spacing w:val="-41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4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所生成的向量空间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66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是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29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  <w:position w:val="2"/>
        </w:rPr>
        <w:t>15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7" w:lineRule="exact"/>
        <w:ind w:left="-44" w:right="-6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2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,0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8" w:after="0" w:line="39" w:lineRule="exact"/>
        <w:ind w:left="509" w:right="59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2" w:after="0" w:line="240" w:lineRule="auto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7" w:lineRule="exact"/>
        <w:ind w:right="-8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2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,0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8" w:after="0" w:line="39" w:lineRule="exact"/>
        <w:ind w:right="268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9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0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所生成的向量空间记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9"/>
          <w:position w:val="2"/>
        </w:rPr>
        <w:t>作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99"/>
          <w:b/>
          <w:bCs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99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29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1206" w:space="102"/>
            <w:col w:w="1289" w:space="56"/>
            <w:col w:w="349" w:space="108"/>
            <w:col w:w="1267" w:space="56"/>
            <w:col w:w="4307"/>
          </w:cols>
        </w:sectPr>
      </w:pPr>
      <w:rPr/>
    </w:p>
    <w:p>
      <w:pPr>
        <w:spacing w:before="0" w:after="0" w:line="363" w:lineRule="exact"/>
        <w:ind w:left="133"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5"/>
        </w:rPr>
        <w:t>,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2" w:lineRule="exact"/>
        <w:ind w:left="10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0"/>
        </w:rPr>
        <w:t>=</w:t>
      </w:r>
      <w:r>
        <w:rPr>
          <w:rFonts w:ascii="Meiryo" w:hAnsi="Meiryo" w:cs="Meiryo" w:eastAsia="Meiryo"/>
          <w:sz w:val="28"/>
          <w:szCs w:val="28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5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63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5"/>
        </w:rPr>
        <w:t>,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2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5"/>
        </w:rPr>
        <w:t>,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2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5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所生成的向量空间记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9"/>
          <w:position w:val="4"/>
        </w:rPr>
        <w:t>作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99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99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试证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45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1847" w:space="160"/>
            <w:col w:w="351" w:space="107"/>
            <w:col w:w="1521" w:space="160"/>
            <w:col w:w="4594"/>
          </w:cols>
        </w:sectPr>
      </w:pPr>
      <w:rPr/>
    </w:p>
    <w:p>
      <w:pPr>
        <w:spacing w:before="0" w:after="0" w:line="442" w:lineRule="exact"/>
        <w:ind w:left="102" w:right="-92"/>
        <w:jc w:val="left"/>
        <w:tabs>
          <w:tab w:pos="10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73.359985pt;margin-top:5.497719pt;width:.1pt;height:16.86pt;mso-position-horizontal-relative:page;mso-position-vertical-relative:paragraph;z-index:-2634" coordorigin="5467,110" coordsize="2,337">
            <v:shape style="position:absolute;left:5467;top:110;width:2;height:337" coordorigin="5467,110" coordsize="0,337" path="m5467,110l5467,447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3.360046pt;margin-top:14.592322pt;width:4.1912pt;height:8.3824pt;mso-position-horizontal-relative:page;mso-position-vertical-relative:paragraph;z-index:-2632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5.360291pt;margin-top:14.592322pt;width:4.1912pt;height:8.3824pt;mso-position-horizontal-relative:page;mso-position-vertical-relative:paragraph;z-index:-2628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9"/>
        </w:rPr>
        <w:t>设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</w:rPr>
        <w:t>=</w:t>
      </w:r>
      <w:r>
        <w:rPr>
          <w:rFonts w:ascii="Meiryo" w:hAnsi="Meiryo" w:cs="Meiryo" w:eastAsia="Meiryo"/>
          <w:sz w:val="28"/>
          <w:szCs w:val="28"/>
          <w:spacing w:val="-8"/>
          <w:w w:val="70"/>
        </w:rPr>
        <w:t> </w:t>
      </w:r>
      <w:r>
        <w:rPr>
          <w:rFonts w:ascii="Meiryo" w:hAnsi="Meiryo" w:cs="Meiryo" w:eastAsia="Meiryo"/>
          <w:sz w:val="42"/>
          <w:szCs w:val="42"/>
          <w:spacing w:val="-16"/>
          <w:w w:val="55"/>
          <w:position w:val="1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42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7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93" w:after="0" w:line="348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2" w:lineRule="exact"/>
        <w:ind w:right="-20"/>
        <w:jc w:val="left"/>
        <w:rPr>
          <w:rFonts w:ascii="Meiryo" w:hAnsi="Meiryo" w:cs="Meiryo" w:eastAsia="Meiryo"/>
          <w:sz w:val="42"/>
          <w:szCs w:val="42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91"/>
        </w:rPr>
        <w:t>∈</w:t>
      </w:r>
      <w:r>
        <w:rPr>
          <w:rFonts w:ascii="Meiryo" w:hAnsi="Meiryo" w:cs="Meiryo" w:eastAsia="Meiryo"/>
          <w:sz w:val="28"/>
          <w:szCs w:val="28"/>
          <w:spacing w:val="-28"/>
          <w:w w:val="9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i/>
        </w:rPr>
        <w:t>R</w:t>
      </w:r>
      <w:r>
        <w:rPr>
          <w:rFonts w:ascii="Meiryo" w:hAnsi="Meiryo" w:cs="Meiryo" w:eastAsia="Meiryo"/>
          <w:sz w:val="42"/>
          <w:szCs w:val="42"/>
          <w:spacing w:val="0"/>
          <w:w w:val="55"/>
          <w:position w:val="1"/>
        </w:rPr>
        <w:t>}</w:t>
      </w:r>
      <w:r>
        <w:rPr>
          <w:rFonts w:ascii="Meiryo" w:hAnsi="Meiryo" w:cs="Meiryo" w:eastAsia="Meiryo"/>
          <w:sz w:val="42"/>
          <w:szCs w:val="42"/>
          <w:spacing w:val="0"/>
          <w:w w:val="100"/>
          <w:position w:val="0"/>
        </w:rPr>
      </w:r>
    </w:p>
    <w:p>
      <w:pPr>
        <w:spacing w:line="442" w:lineRule="exact" w:after="0"/>
        <w:jc w:val="left"/>
        <w:rPr>
          <w:rFonts w:ascii="Meiryo" w:hAnsi="Meiryo" w:cs="Meiryo" w:eastAsia="Meiryo"/>
          <w:sz w:val="42"/>
          <w:szCs w:val="42"/>
        </w:rPr>
        <w:sectPr>
          <w:type w:val="continuous"/>
          <w:pgSz w:w="11920" w:h="16840"/>
          <w:pgMar w:top="1580" w:bottom="1180" w:left="1600" w:right="1580"/>
          <w:cols w:num="5" w:equalWidth="0">
            <w:col w:w="1639" w:space="92"/>
            <w:col w:w="1260" w:space="92"/>
            <w:col w:w="734" w:space="79"/>
            <w:col w:w="598" w:space="60"/>
            <w:col w:w="4186"/>
          </w:cols>
        </w:sectPr>
      </w:pPr>
      <w:rPr/>
    </w:p>
    <w:p>
      <w:pPr>
        <w:spacing w:before="0" w:after="0" w:line="458" w:lineRule="exact"/>
        <w:ind w:left="106"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100578pt;margin-top:14.532322pt;width:4.1912pt;height:8.3824pt;mso-position-horizontal-relative:page;mso-position-vertical-relative:paragraph;z-index:-2627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1.320496pt;margin-top:14.532322pt;width:4.1912pt;height:8.3824pt;mso-position-horizontal-relative:page;mso-position-vertical-relative:paragraph;z-index:-2626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5.600754pt;margin-top:14.532322pt;width:4.1912pt;height:8.3824pt;mso-position-horizontal-relative:page;mso-position-vertical-relative:paragraph;z-index:-2625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-7"/>
          <w:w w:val="70"/>
          <w:position w:val="1"/>
        </w:rPr>
        <w:t> </w:t>
      </w:r>
      <w:r>
        <w:rPr>
          <w:rFonts w:ascii="Meiryo" w:hAnsi="Meiryo" w:cs="Meiryo" w:eastAsia="Meiryo"/>
          <w:sz w:val="42"/>
          <w:szCs w:val="42"/>
          <w:spacing w:val="-17"/>
          <w:w w:val="55"/>
          <w:position w:val="2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1"/>
        </w:rPr>
        <w:t>λ</w:t>
      </w:r>
      <w:r>
        <w:rPr>
          <w:rFonts w:ascii="Meiryo" w:hAnsi="Meiryo" w:cs="Meiryo" w:eastAsia="Meiryo"/>
          <w:sz w:val="30"/>
          <w:szCs w:val="30"/>
          <w:spacing w:val="-4"/>
          <w:w w:val="100"/>
          <w:position w:val="1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1"/>
        </w:rPr>
        <w:t>β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58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1"/>
        </w:rPr>
        <w:t> </w:t>
      </w:r>
      <w:r>
        <w:rPr>
          <w:rFonts w:ascii="Meiryo" w:hAnsi="Meiryo" w:cs="Meiryo" w:eastAsia="Meiryo"/>
          <w:sz w:val="30"/>
          <w:szCs w:val="30"/>
          <w:spacing w:val="12"/>
          <w:w w:val="96"/>
          <w:position w:val="1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96"/>
          <w:b/>
          <w:bCs/>
          <w:position w:val="-6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1"/>
        </w:rPr>
        <w:t>β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8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30"/>
          <w:szCs w:val="30"/>
          <w:spacing w:val="4"/>
          <w:w w:val="96"/>
          <w:position w:val="1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96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30"/>
          <w:szCs w:val="30"/>
          <w:spacing w:val="4"/>
          <w:w w:val="100"/>
          <w:position w:val="1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8" w:lineRule="exact"/>
        <w:ind w:right="-20"/>
        <w:jc w:val="left"/>
        <w:rPr>
          <w:rFonts w:ascii="Meiryo" w:hAnsi="Meiryo" w:cs="Meiryo" w:eastAsia="Meiryo"/>
          <w:sz w:val="42"/>
          <w:szCs w:val="42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91"/>
          <w:position w:val="1"/>
        </w:rPr>
        <w:t>∈</w:t>
      </w:r>
      <w:r>
        <w:rPr>
          <w:rFonts w:ascii="Meiryo" w:hAnsi="Meiryo" w:cs="Meiryo" w:eastAsia="Meiryo"/>
          <w:sz w:val="28"/>
          <w:szCs w:val="28"/>
          <w:spacing w:val="-29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2"/>
          <w:b/>
          <w:bCs/>
          <w:i/>
          <w:position w:val="1"/>
        </w:rPr>
        <w:t>R</w:t>
      </w:r>
      <w:r>
        <w:rPr>
          <w:rFonts w:ascii="Meiryo" w:hAnsi="Meiryo" w:cs="Meiryo" w:eastAsia="Meiryo"/>
          <w:sz w:val="42"/>
          <w:szCs w:val="42"/>
          <w:spacing w:val="0"/>
          <w:w w:val="55"/>
          <w:position w:val="2"/>
        </w:rPr>
        <w:t>}</w:t>
      </w:r>
      <w:r>
        <w:rPr>
          <w:rFonts w:ascii="Meiryo" w:hAnsi="Meiryo" w:cs="Meiryo" w:eastAsia="Meiryo"/>
          <w:sz w:val="42"/>
          <w:szCs w:val="42"/>
          <w:spacing w:val="0"/>
          <w:w w:val="100"/>
          <w:position w:val="0"/>
        </w:rPr>
      </w:r>
    </w:p>
    <w:p>
      <w:pPr>
        <w:spacing w:line="458" w:lineRule="exact" w:after="0"/>
        <w:jc w:val="left"/>
        <w:rPr>
          <w:rFonts w:ascii="Meiryo" w:hAnsi="Meiryo" w:cs="Meiryo" w:eastAsia="Meiryo"/>
          <w:sz w:val="42"/>
          <w:szCs w:val="42"/>
        </w:rPr>
        <w:sectPr>
          <w:type w:val="continuous"/>
          <w:pgSz w:w="11920" w:h="16840"/>
          <w:pgMar w:top="1580" w:bottom="1180" w:left="1600" w:right="1580"/>
          <w:cols w:num="4" w:equalWidth="0">
            <w:col w:w="1796" w:space="92"/>
            <w:col w:w="786" w:space="74"/>
            <w:col w:w="620" w:space="60"/>
            <w:col w:w="5312"/>
          </w:cols>
        </w:sectPr>
      </w:pPr>
      <w:rPr/>
    </w:p>
    <w:p>
      <w:pPr>
        <w:spacing w:before="18" w:after="0" w:line="171" w:lineRule="auto"/>
        <w:ind w:left="102" w:right="4169"/>
        <w:jc w:val="both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pict>
          <v:group style="position:absolute;margin-left:216.240005pt;margin-top:-17.491575pt;width:.1pt;height:16.86pt;mso-position-horizontal-relative:page;mso-position-vertical-relative:paragraph;z-index:-2633" coordorigin="4325,-350" coordsize="2,337">
            <v:shape style="position:absolute;left:4325;top:-350;width:2;height:337" coordorigin="4325,-350" coordsize="0,337" path="m4325,-350l4325,-13e" filled="f" stroked="t" strokeweight=".499pt" strokecolor="#000000">
              <v:path arrowok="t"/>
            </v:shape>
          </v:group>
          <w10:wrap type="none"/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任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0"/>
        </w:rPr>
        <w:t>取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中一向量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可写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成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7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12"/>
          <w:w w:val="100"/>
          <w:position w:val="0"/>
        </w:rPr>
        <w:t>∈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从而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0"/>
          <w:position w:val="0"/>
        </w:rPr>
        <w:t>得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1"/>
          <w:position w:val="0"/>
        </w:rPr>
        <w:t>⊆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7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0"/>
        </w:rPr>
        <w:t> </w:t>
      </w:r>
      <w:r>
        <w:rPr>
          <w:rFonts w:ascii="Meiryo" w:hAnsi="Meiryo" w:cs="Meiryo" w:eastAsia="Meiryo"/>
          <w:sz w:val="30"/>
          <w:szCs w:val="30"/>
          <w:spacing w:val="3"/>
          <w:w w:val="93"/>
          <w:position w:val="0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30"/>
          <w:szCs w:val="30"/>
          <w:spacing w:val="22"/>
          <w:w w:val="100"/>
          <w:position w:val="0"/>
        </w:rPr>
        <w:t>β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0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96"/>
          <w:position w:val="0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96"/>
          <w:b/>
          <w:bCs/>
          <w:position w:val="-7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86"/>
          <w:position w:val="0"/>
        </w:rPr>
        <w:t>β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171" w:lineRule="auto" w:after="0"/>
        <w:jc w:val="both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82" w:lineRule="exact"/>
        <w:ind w:left="158" w:right="-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6.878883pt;margin-top:20.010895pt;width:7.107722pt;height:14.3881pt;mso-position-horizontal-relative:page;mso-position-vertical-relative:paragraph;z-index:-2616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⎪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10"/>
          <w:w w:val="50"/>
          <w:position w:val="3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2</w:t>
      </w:r>
      <w:r>
        <w:rPr>
          <w:rFonts w:ascii="Meiryo" w:hAnsi="Meiryo" w:cs="Meiryo" w:eastAsia="Meiryo"/>
          <w:sz w:val="30"/>
          <w:szCs w:val="30"/>
          <w:spacing w:val="3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99" w:lineRule="exact"/>
        <w:ind w:left="15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10"/>
          <w:w w:val="50"/>
          <w:position w:val="-3"/>
        </w:rPr>
        <w:t>⎪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2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100"/>
          <w:position w:val="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2"/>
          <w:w w:val="70"/>
          <w:position w:val="2"/>
        </w:rPr>
        <w:t> </w:t>
      </w:r>
      <w:r>
        <w:rPr>
          <w:rFonts w:ascii="Meiryo" w:hAnsi="Meiryo" w:cs="Meiryo" w:eastAsia="Meiryo"/>
          <w:sz w:val="30"/>
          <w:szCs w:val="30"/>
          <w:spacing w:val="4"/>
          <w:w w:val="100"/>
          <w:position w:val="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89" w:lineRule="exact"/>
        <w:ind w:left="15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33" w:lineRule="exact"/>
        <w:ind w:left="158" w:right="-10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10"/>
          <w:w w:val="50"/>
          <w:position w:val="1"/>
        </w:rPr>
        <w:t>⎪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1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2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3</w:t>
      </w:r>
      <w:r>
        <w:rPr>
          <w:rFonts w:ascii="Meiryo" w:hAnsi="Meiryo" w:cs="Meiryo" w:eastAsia="Meiryo"/>
          <w:sz w:val="30"/>
          <w:szCs w:val="30"/>
          <w:spacing w:val="3"/>
          <w:w w:val="100"/>
          <w:position w:val="1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2"/>
        </w:rPr>
        <w:t>−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12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1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80" w:lineRule="exact"/>
        <w:ind w:left="158" w:right="-10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-142"/>
          <w:w w:val="50"/>
          <w:position w:val="11"/>
        </w:rPr>
        <w:t>⎪</w:t>
      </w:r>
      <w:r>
        <w:rPr>
          <w:rFonts w:ascii="Meiryo" w:hAnsi="Meiryo" w:cs="Meiryo" w:eastAsia="Meiryo"/>
          <w:sz w:val="28"/>
          <w:szCs w:val="28"/>
          <w:spacing w:val="10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3</w:t>
      </w:r>
      <w:r>
        <w:rPr>
          <w:rFonts w:ascii="Meiryo" w:hAnsi="Meiryo" w:cs="Meiryo" w:eastAsia="Meiryo"/>
          <w:sz w:val="30"/>
          <w:szCs w:val="30"/>
          <w:spacing w:val="3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6" w:lineRule="exact"/>
        <w:ind w:left="37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5.919647pt;margin-top:21.66466pt;width:14.978012pt;height:14.3881pt;mso-position-horizontal-relative:page;mso-position-vertical-relative:paragraph;z-index:-2615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6"/>
                      <w:position w:val="-1"/>
                    </w:rPr>
                    <w:t>⇔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10"/>
          <w:w w:val="50"/>
          <w:position w:val="-4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2</w:t>
      </w:r>
      <w:r>
        <w:rPr>
          <w:rFonts w:ascii="Meiryo" w:hAnsi="Meiryo" w:cs="Meiryo" w:eastAsia="Meiryo"/>
          <w:sz w:val="30"/>
          <w:szCs w:val="30"/>
          <w:spacing w:val="3"/>
          <w:w w:val="93"/>
          <w:position w:val="-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7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4" w:lineRule="exact"/>
        <w:ind w:left="374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2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44" w:lineRule="exact"/>
        <w:ind w:left="37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6"/>
          <w:w w:val="59"/>
          <w:position w:val="5"/>
        </w:rPr>
        <w:t>⎩</w:t>
      </w:r>
      <w:r>
        <w:rPr>
          <w:rFonts w:ascii="Meiryo" w:hAnsi="Meiryo" w:cs="Meiryo" w:eastAsia="Meiryo"/>
          <w:sz w:val="28"/>
          <w:szCs w:val="28"/>
          <w:spacing w:val="0"/>
          <w:w w:val="59"/>
          <w:position w:val="12"/>
        </w:rPr>
        <w:t>−</w:t>
      </w:r>
      <w:r>
        <w:rPr>
          <w:rFonts w:ascii="Meiryo" w:hAnsi="Meiryo" w:cs="Meiryo" w:eastAsia="Meiryo"/>
          <w:sz w:val="28"/>
          <w:szCs w:val="28"/>
          <w:spacing w:val="17"/>
          <w:w w:val="59"/>
          <w:position w:val="12"/>
        </w:rPr>
        <w:t> </w:t>
      </w:r>
      <w:r>
        <w:rPr>
          <w:rFonts w:ascii="Meiryo" w:hAnsi="Meiryo" w:cs="Meiryo" w:eastAsia="Meiryo"/>
          <w:sz w:val="30"/>
          <w:szCs w:val="30"/>
          <w:spacing w:val="3"/>
          <w:w w:val="100"/>
          <w:position w:val="1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2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70"/>
          <w:position w:val="12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100"/>
          <w:position w:val="1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2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i/>
          <w:position w:val="1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344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Mar w:header="0" w:footer="982" w:top="1400" w:bottom="1180" w:left="1580" w:right="1580"/>
          <w:pgSz w:w="11920" w:h="16840"/>
          <w:cols w:num="2" w:equalWidth="0">
            <w:col w:w="1843" w:space="96"/>
            <w:col w:w="6821"/>
          </w:cols>
        </w:sectPr>
      </w:pPr>
      <w:rPr/>
    </w:p>
    <w:p>
      <w:pPr>
        <w:spacing w:before="0" w:after="0" w:line="404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上式中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把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看成已知数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把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Meiryo" w:hAnsi="Meiryo" w:cs="Meiryo" w:eastAsia="Meiryo"/>
          <w:sz w:val="30"/>
          <w:szCs w:val="30"/>
          <w:spacing w:val="2"/>
          <w:w w:val="96"/>
          <w:position w:val="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96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100"/>
          <w:position w:val="2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看成未知数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4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43" w:after="0" w:line="279" w:lineRule="exact"/>
        <w:ind w:right="9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18.260002pt;margin-top:2.980295pt;width:.1pt;height:37.92pt;mso-position-horizontal-relative:page;mso-position-vertical-relative:paragraph;z-index:-2624" coordorigin="2365,60" coordsize="2,758">
            <v:shape style="position:absolute;left:2365;top:60;width:2;height:758" coordorigin="2365,60" coordsize="0,758" path="m2365,60l2365,818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69" w:lineRule="exact"/>
        <w:ind w:left="171" w:right="-1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i/>
          <w:position w:val="1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8"/>
        </w:rPr>
        <w:t>=</w:t>
      </w:r>
      <w:r>
        <w:rPr>
          <w:rFonts w:ascii="Meiryo" w:hAnsi="Meiryo" w:cs="Meiryo" w:eastAsia="Meiryo"/>
          <w:sz w:val="28"/>
          <w:szCs w:val="28"/>
          <w:spacing w:val="45"/>
          <w:w w:val="69"/>
          <w:position w:val="1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−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3" w:after="0" w:line="279" w:lineRule="exact"/>
        <w:ind w:left="1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49" w:lineRule="exact"/>
        <w:ind w:left="244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58.220001pt;margin-top:-13.111167pt;width:.1pt;height:37.92pt;mso-position-horizontal-relative:page;mso-position-vertical-relative:paragraph;z-index:-2623" coordorigin="3164,-262" coordsize="2,758">
            <v:shape style="position:absolute;left:3164;top:-262;width:2;height:758" coordorigin="3164,-262" coordsize="0,758" path="m3164,-262l3164,496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≠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9" w:after="0" w:line="240" w:lineRule="auto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100"/>
        </w:rPr>
        <w:t>⇒</w:t>
      </w:r>
      <w:r>
        <w:rPr>
          <w:rFonts w:ascii="Meiryo" w:hAnsi="Meiryo" w:cs="Meiryo" w:eastAsia="Meiryo"/>
          <w:sz w:val="29"/>
          <w:szCs w:val="29"/>
          <w:spacing w:val="-24"/>
          <w:w w:val="100"/>
        </w:rPr>
        <w:t> </w:t>
      </w:r>
      <w:r>
        <w:rPr>
          <w:rFonts w:ascii="Meiryo" w:hAnsi="Meiryo" w:cs="Meiryo" w:eastAsia="Meiryo"/>
          <w:sz w:val="31"/>
          <w:szCs w:val="31"/>
          <w:spacing w:val="-2"/>
          <w:w w:val="95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5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95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31"/>
          <w:szCs w:val="31"/>
          <w:spacing w:val="7"/>
          <w:w w:val="95"/>
          <w:position w:val="0"/>
        </w:rPr>
        <w:t>λ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5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95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有唯一解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1171" w:space="254"/>
            <w:col w:w="1048" w:space="618"/>
            <w:col w:w="5669"/>
          </w:cols>
        </w:sectPr>
      </w:pPr>
      <w:rPr/>
    </w:p>
    <w:p>
      <w:pPr>
        <w:spacing w:before="0" w:after="0" w:line="486" w:lineRule="exact"/>
        <w:ind w:left="11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13"/>
          <w:w w:val="100"/>
          <w:position w:val="3"/>
        </w:rPr>
        <w:t>∴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3"/>
        </w:rPr>
        <w:t>⊆</w:t>
      </w:r>
      <w:r>
        <w:rPr>
          <w:rFonts w:ascii="Meiryo" w:hAnsi="Meiryo" w:cs="Meiryo" w:eastAsia="Meiryo"/>
          <w:sz w:val="28"/>
          <w:szCs w:val="28"/>
          <w:spacing w:val="-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5" w:after="0" w:line="240" w:lineRule="auto"/>
        <w:ind w:left="122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同理可证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0"/>
        </w:rPr>
        <w:t>⊆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9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57.040009pt;margin-top:.830293pt;width:.1pt;height:37.92pt;mso-position-horizontal-relative:page;mso-position-vertical-relative:paragraph;z-index:-2622" coordorigin="5141,17" coordsize="2,758">
            <v:shape style="position:absolute;left:5141;top:17;width:2;height:758" coordorigin="5141,17" coordsize="0,758" path="m5141,17l5141,775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69" w:lineRule="exact"/>
        <w:ind w:left="-97"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18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8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position w:val="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1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8"/>
        </w:rPr>
        <w:t>=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85.480011pt;margin-top:.830293pt;width:.1pt;height:37.92pt;mso-position-horizontal-relative:page;mso-position-vertical-relative:paragraph;z-index:-2621" coordorigin="5710,17" coordsize="2,758">
            <v:shape style="position:absolute;left:5710;top:17;width:2;height:758" coordorigin="5710,17" coordsize="0,758" path="m5710,17l5710,775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49" w:lineRule="exact"/>
        <w:ind w:left="244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≠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0" w:lineRule="exact"/>
        <w:ind w:left="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22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339" w:space="145"/>
            <w:col w:w="905" w:space="170"/>
            <w:col w:w="1158" w:space="253"/>
            <w:col w:w="4790"/>
          </w:cols>
        </w:sectPr>
      </w:pPr>
      <w:rPr/>
    </w:p>
    <w:p>
      <w:pPr>
        <w:spacing w:before="0" w:after="0" w:line="470" w:lineRule="exact"/>
        <w:ind w:left="12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9"/>
          <w:position w:val="1"/>
        </w:rPr>
        <w:t>故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7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-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470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580" w:right="1580"/>
          <w:cols w:num="2" w:equalWidth="0">
            <w:col w:w="675" w:space="103"/>
            <w:col w:w="7982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29" w:lineRule="exact"/>
        <w:ind w:left="12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  <w:position w:val="2"/>
        </w:rPr>
        <w:t>16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．验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2"/>
        </w:rPr>
        <w:t>,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9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i/>
          <w:position w:val="1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1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的一个基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并把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29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507" w:space="102"/>
            <w:col w:w="1659" w:space="107"/>
            <w:col w:w="1510" w:space="107"/>
            <w:col w:w="3768"/>
          </w:cols>
        </w:sectPr>
      </w:pPr>
      <w:rPr/>
    </w:p>
    <w:p>
      <w:pPr>
        <w:spacing w:before="0" w:after="0" w:line="420" w:lineRule="exact"/>
        <w:ind w:left="153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8.139542pt;margin-top:-8.3672pt;width:4.1836pt;height:8.3672pt;mso-position-horizontal-relative:page;mso-position-vertical-relative:paragraph;z-index:-2612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8.959991pt;margin-top:-8.3672pt;width:4.1836pt;height:8.3672pt;mso-position-horizontal-relative:page;mso-position-vertical-relative:paragraph;z-index:-2611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.299782pt;margin-top:12.6328pt;width:4.1836pt;height:8.3672pt;mso-position-horizontal-relative:page;mso-position-vertical-relative:paragraph;z-index:-2610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4.059998pt;margin-top:12.6328pt;width:4.1836pt;height:8.3672pt;mso-position-horizontal-relative:page;mso-position-vertical-relative:paragraph;z-index:-2609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5,0,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  <w:position w:val="2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2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position w:val="2"/>
        </w:rPr>
        <w:t>(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2"/>
        </w:rPr>
        <w:t>,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2"/>
        </w:rPr>
        <w:t>,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b/>
          <w:bCs/>
          <w:i/>
          <w:position w:val="1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用这个基线性表示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2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1985" w:space="107"/>
            <w:col w:w="6668"/>
          </w:cols>
        </w:sectPr>
      </w:pPr>
      <w:rPr/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2" w:right="-92"/>
        <w:jc w:val="left"/>
        <w:tabs>
          <w:tab w:pos="6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43.520004pt;margin-top:8.155262pt;width:.1pt;height:17.04pt;mso-position-horizontal-relative:page;mso-position-vertical-relative:paragraph;z-index:-2620" coordorigin="2870,163" coordsize="2,341">
            <v:shape style="position:absolute;left:2870;top:163;width:2;height:341" coordorigin="2870,163" coordsize="0,341" path="m2870,163l2870,50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196.919998pt;margin-top:8.155262pt;width:.1pt;height:17.04pt;mso-position-horizontal-relative:page;mso-position-vertical-relative:paragraph;z-index:-2619" coordorigin="3938,163" coordsize="2,341">
            <v:shape style="position:absolute;left:3938;top:163;width:2;height:341" coordorigin="3938,163" coordsize="0,341" path="m3938,163l3938,504e" filled="f" stroked="t" strokeweight=".499pt" strokecolor="#000000">
              <v:path arrowok="t"/>
            </v:shape>
          </v:group>
          <w10:wrap type="none"/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240" w:lineRule="auto"/>
        <w:ind w:left="377" w:right="-83"/>
        <w:jc w:val="left"/>
        <w:tabs>
          <w:tab w:pos="8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93" w:lineRule="exact"/>
        <w:ind w:right="-79"/>
        <w:jc w:val="left"/>
        <w:tabs>
          <w:tab w:pos="8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14.259995pt;margin-top:-15.268629pt;width:.1pt;height:59.94pt;mso-position-horizontal-relative:page;mso-position-vertical-relative:paragraph;z-index:-2618" coordorigin="4285,-305" coordsize="2,1199">
            <v:shape style="position:absolute;left:4285;top:-305;width:2;height:1199" coordorigin="4285,-305" coordsize="0,1199" path="m4285,-305l4285,893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58"/>
          <w:w w:val="69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6" w:after="0" w:line="318" w:lineRule="exact"/>
        <w:ind w:left="379" w:right="-83"/>
        <w:jc w:val="left"/>
        <w:tabs>
          <w:tab w:pos="8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3" w:after="0" w:line="240" w:lineRule="auto"/>
        <w:ind w:left="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93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74.920013pt;margin-top:-15.268629pt;width:.1pt;height:59.94pt;mso-position-horizontal-relative:page;mso-position-vertical-relative:paragraph;z-index:-2617" coordorigin="5498,-305" coordsize="2,1199">
            <v:shape style="position:absolute;left:5498;top:-305;width:2;height:1199" coordorigin="5498,-305" coordsize="0,1199" path="m5498,-305l5498,893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≠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46" w:after="0" w:line="318" w:lineRule="exact"/>
        <w:ind w:left="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18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2309" w:space="144"/>
            <w:col w:w="1039" w:space="264"/>
            <w:col w:w="5004"/>
          </w:cols>
        </w:sectPr>
      </w:pPr>
      <w:rPr/>
    </w:p>
    <w:p>
      <w:pPr>
        <w:spacing w:before="0" w:after="0" w:line="481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1"/>
        </w:rPr>
        <w:t>即矩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1"/>
        </w:rPr>
        <w:t>阵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position w:val="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36" w:after="0" w:line="39" w:lineRule="exact"/>
        <w:ind w:left="3655" w:right="492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45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4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线性无关，则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的一个基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45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02" w:lineRule="exact"/>
        <w:ind w:left="12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2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，则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650" w:space="103"/>
            <w:col w:w="8007"/>
          </w:cols>
        </w:sectPr>
      </w:pPr>
      <w:rPr/>
    </w:p>
    <w:p>
      <w:pPr>
        <w:spacing w:before="0" w:after="0" w:line="402" w:lineRule="exact"/>
        <w:ind w:left="158"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11"/>
          <w:w w:val="50"/>
          <w:position w:val="-1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12" w:lineRule="exact"/>
        <w:ind w:left="15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1" w:lineRule="exact"/>
        <w:ind w:left="15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6"/>
          <w:w w:val="59"/>
          <w:position w:val="3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59"/>
          <w:position w:val="8"/>
        </w:rPr>
        <w:t>−</w:t>
      </w:r>
      <w:r>
        <w:rPr>
          <w:rFonts w:ascii="Meiryo" w:hAnsi="Meiryo" w:cs="Meiryo" w:eastAsia="Meiryo"/>
          <w:sz w:val="28"/>
          <w:szCs w:val="28"/>
          <w:spacing w:val="15"/>
          <w:w w:val="5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75" w:lineRule="exact"/>
        <w:ind w:left="15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3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left="36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0"/>
          <w:w w:val="50"/>
          <w:position w:val="-1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11" w:lineRule="exact"/>
        <w:ind w:left="36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4.422729pt;margin-top:5.847188pt;width:33.218021pt;height:14.590081pt;mso-position-horizontal-relative:page;mso-position-vertical-relative:paragraph;z-index:-2614" type="#_x0000_t202" filled="f" stroked="f">
            <v:textbox inset="0,0,0,0">
              <w:txbxContent>
                <w:p>
                  <w:pPr>
                    <w:spacing w:before="0" w:after="0" w:line="292" w:lineRule="exact"/>
                    <w:ind w:right="-84"/>
                    <w:jc w:val="left"/>
                    <w:tabs>
                      <w:tab w:pos="520" w:val="left"/>
                    </w:tabs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</w:rPr>
                    <w:t>⇒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-92"/>
                      <w:w w:val="100"/>
                    </w:rPr>
                    <w:t> 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</w:rPr>
                    <w:tab/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1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1" w:lineRule="exact"/>
        <w:ind w:left="36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3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3"/>
        </w:rPr>
        <w:t>  </w:t>
      </w:r>
      <w:r>
        <w:rPr>
          <w:rFonts w:ascii="Meiryo" w:hAnsi="Meiryo" w:cs="Meiryo" w:eastAsia="Meiryo"/>
          <w:sz w:val="28"/>
          <w:szCs w:val="28"/>
          <w:spacing w:val="25"/>
          <w:w w:val="5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8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75" w:lineRule="exact"/>
        <w:ind w:left="36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3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7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2453" w:space="55"/>
            <w:col w:w="6252"/>
          </w:cols>
        </w:sectPr>
      </w:pPr>
      <w:rPr/>
    </w:p>
    <w:p>
      <w:pPr>
        <w:spacing w:before="0" w:after="0" w:line="362" w:lineRule="exact"/>
        <w:ind w:left="158" w:right="-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11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2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0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5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5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1903" w:space="974"/>
            <w:col w:w="394" w:space="108"/>
            <w:col w:w="5381"/>
          </w:cols>
        </w:sectPr>
      </w:pPr>
      <w:rPr/>
    </w:p>
    <w:p>
      <w:pPr>
        <w:spacing w:before="0" w:after="0" w:line="418" w:lineRule="exact"/>
        <w:ind w:left="12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4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i/>
          <w:position w:val="4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3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84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3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3"/>
          <w:w w:val="100"/>
          <w:position w:val="3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93"/>
          <w:position w:val="3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93"/>
          <w:position w:val="3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，则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84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02" w:lineRule="exact"/>
        <w:ind w:left="158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6"/>
          <w:w w:val="50"/>
          <w:position w:val="-1"/>
        </w:rPr>
        <w:t>⎧</w:t>
      </w:r>
      <w:r>
        <w:rPr>
          <w:rFonts w:ascii="Meiryo" w:hAnsi="Meiryo" w:cs="Meiryo" w:eastAsia="Meiryo"/>
          <w:sz w:val="30"/>
          <w:szCs w:val="30"/>
          <w:spacing w:val="2"/>
          <w:w w:val="93"/>
          <w:position w:val="1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2</w:t>
      </w:r>
      <w:r>
        <w:rPr>
          <w:rFonts w:ascii="Meiryo" w:hAnsi="Meiryo" w:cs="Meiryo" w:eastAsia="Meiryo"/>
          <w:sz w:val="30"/>
          <w:szCs w:val="30"/>
          <w:spacing w:val="13"/>
          <w:w w:val="100"/>
          <w:position w:val="1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3</w:t>
      </w:r>
      <w:r>
        <w:rPr>
          <w:rFonts w:ascii="Meiryo" w:hAnsi="Meiryo" w:cs="Meiryo" w:eastAsia="Meiryo"/>
          <w:sz w:val="30"/>
          <w:szCs w:val="30"/>
          <w:spacing w:val="12"/>
          <w:w w:val="100"/>
          <w:position w:val="1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6" w:lineRule="exact"/>
        <w:ind w:left="15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2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8" w:lineRule="exact"/>
        <w:ind w:left="15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6"/>
          <w:w w:val="59"/>
          <w:position w:val="3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59"/>
          <w:position w:val="7"/>
        </w:rPr>
        <w:t>−</w:t>
      </w:r>
      <w:r>
        <w:rPr>
          <w:rFonts w:ascii="Meiryo" w:hAnsi="Meiryo" w:cs="Meiryo" w:eastAsia="Meiryo"/>
          <w:sz w:val="28"/>
          <w:szCs w:val="28"/>
          <w:spacing w:val="12"/>
          <w:w w:val="59"/>
          <w:position w:val="7"/>
        </w:rPr>
        <w:t> </w:t>
      </w:r>
      <w:r>
        <w:rPr>
          <w:rFonts w:ascii="Meiryo" w:hAnsi="Meiryo" w:cs="Meiryo" w:eastAsia="Meiryo"/>
          <w:sz w:val="30"/>
          <w:szCs w:val="30"/>
          <w:spacing w:val="2"/>
          <w:w w:val="100"/>
          <w:position w:val="7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+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7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100"/>
          <w:position w:val="7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+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7"/>
        </w:rPr>
        <w:t> </w:t>
      </w:r>
      <w:r>
        <w:rPr>
          <w:rFonts w:ascii="Meiryo" w:hAnsi="Meiryo" w:cs="Meiryo" w:eastAsia="Meiryo"/>
          <w:sz w:val="30"/>
          <w:szCs w:val="30"/>
          <w:spacing w:val="13"/>
          <w:w w:val="100"/>
          <w:position w:val="7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64" w:lineRule="exact"/>
        <w:ind w:left="15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35" w:lineRule="exact"/>
        <w:ind w:left="70"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44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3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left="368" w:right="-8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1"/>
          <w:w w:val="50"/>
          <w:position w:val="-1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4" w:lineRule="exact"/>
        <w:ind w:left="36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4.381378pt;margin-top:5.84719pt;width:33.219374pt;height:14.590965pt;mso-position-horizontal-relative:page;mso-position-vertical-relative:paragraph;z-index:-2613" type="#_x0000_t202" filled="f" stroked="f">
            <v:textbox inset="0,0,0,0">
              <w:txbxContent>
                <w:p>
                  <w:pPr>
                    <w:spacing w:before="0" w:after="0" w:line="292" w:lineRule="exact"/>
                    <w:ind w:right="-84"/>
                    <w:jc w:val="left"/>
                    <w:tabs>
                      <w:tab w:pos="520" w:val="left"/>
                    </w:tabs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</w:rPr>
                    <w:t>⇒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-92"/>
                      <w:w w:val="100"/>
                    </w:rPr>
                    <w:t> 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</w:rPr>
                    <w:tab/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</w:rPr>
      </w:r>
    </w:p>
    <w:p>
      <w:pPr>
        <w:spacing w:before="0" w:after="0" w:line="246" w:lineRule="exact"/>
        <w:ind w:left="368" w:right="-8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3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3"/>
        </w:rPr>
        <w:t>  </w:t>
      </w:r>
      <w:r>
        <w:rPr>
          <w:rFonts w:ascii="Meiryo" w:hAnsi="Meiryo" w:cs="Meiryo" w:eastAsia="Meiryo"/>
          <w:sz w:val="28"/>
          <w:szCs w:val="28"/>
          <w:spacing w:val="25"/>
          <w:w w:val="5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66" w:lineRule="exact"/>
        <w:ind w:left="36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38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40" w:lineRule="exact"/>
        <w:ind w:left="1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4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4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988" w:space="38"/>
            <w:col w:w="617" w:space="65"/>
            <w:col w:w="762" w:space="92"/>
            <w:col w:w="5198"/>
          </w:cols>
        </w:sectPr>
      </w:pPr>
      <w:rPr/>
    </w:p>
    <w:p>
      <w:pPr>
        <w:spacing w:before="0" w:after="0" w:line="373" w:lineRule="exact"/>
        <w:ind w:left="158" w:right="-9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10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3</w:t>
      </w:r>
      <w:r>
        <w:rPr>
          <w:rFonts w:ascii="Meiryo" w:hAnsi="Meiryo" w:cs="Meiryo" w:eastAsia="Meiryo"/>
          <w:sz w:val="30"/>
          <w:szCs w:val="30"/>
          <w:spacing w:val="12"/>
          <w:w w:val="93"/>
          <w:position w:val="5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2</w:t>
      </w:r>
      <w:r>
        <w:rPr>
          <w:rFonts w:ascii="Meiryo" w:hAnsi="Meiryo" w:cs="Meiryo" w:eastAsia="Meiryo"/>
          <w:sz w:val="30"/>
          <w:szCs w:val="30"/>
          <w:spacing w:val="13"/>
          <w:w w:val="100"/>
          <w:position w:val="5"/>
        </w:rPr>
        <w:t>λ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73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13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73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1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7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7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1430" w:space="107"/>
            <w:col w:w="691" w:space="849"/>
            <w:col w:w="394" w:space="108"/>
            <w:col w:w="5181"/>
          </w:cols>
        </w:sectPr>
      </w:pPr>
      <w:rPr/>
    </w:p>
    <w:p>
      <w:pPr>
        <w:spacing w:before="0" w:after="0" w:line="365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故线性表示为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396" w:lineRule="exact"/>
        <w:ind w:left="15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position w:val="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2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17．求下列齐次线性方程组的基础解系: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line="37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374" w:lineRule="exact"/>
        <w:ind w:left="562"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-6"/>
        </w:rPr>
        <w:t>⎧</w:t>
      </w:r>
      <w:r>
        <w:rPr>
          <w:rFonts w:ascii="Meiryo" w:hAnsi="Meiryo" w:cs="Meiryo" w:eastAsia="Meiryo"/>
          <w:sz w:val="28"/>
          <w:szCs w:val="28"/>
          <w:spacing w:val="-63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−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+</w:t>
      </w:r>
      <w:r>
        <w:rPr>
          <w:rFonts w:ascii="Meiryo" w:hAnsi="Meiryo" w:cs="Meiryo" w:eastAsia="Meiryo"/>
          <w:sz w:val="28"/>
          <w:szCs w:val="28"/>
          <w:spacing w:val="-8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10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11"/>
          <w:w w:val="50"/>
          <w:position w:val="-6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+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74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Mar w:header="0" w:footer="982" w:top="1400" w:bottom="1180" w:left="1600" w:right="1580"/>
          <w:pgSz w:w="11920" w:h="16840"/>
          <w:cols w:num="2" w:equalWidth="0">
            <w:col w:w="3769" w:space="1085"/>
            <w:col w:w="3886"/>
          </w:cols>
        </w:sectPr>
      </w:pPr>
      <w:rPr/>
    </w:p>
    <w:p>
      <w:pPr>
        <w:spacing w:before="0" w:after="0" w:line="477" w:lineRule="exact"/>
        <w:ind w:left="47" w:right="1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120003pt;margin-top:10.799848pt;width:7.094581pt;height:14.3615pt;mso-position-horizontal-relative:page;mso-position-vertical-relative:paragraph;z-index:-2597" type="#_x0000_t202" filled="f" stroked="f">
            <v:textbox inset="0,0,0,0">
              <w:txbxContent>
                <w:p>
                  <w:pPr>
                    <w:spacing w:before="0" w:after="0" w:line="287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⎨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1.519073pt;margin-top:17.172203pt;width:4.1836pt;height:8.3672pt;mso-position-horizontal-relative:page;mso-position-vertical-relative:paragraph;z-index:-2589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-2"/>
        </w:rPr>
        <w:t>(1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43"/>
          <w:w w:val="10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11"/>
          <w:w w:val="50"/>
          <w:position w:val="15"/>
        </w:rPr>
        <w:t>⎪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36" w:lineRule="exact"/>
        <w:ind w:left="521" w:right="348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529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29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29" w:lineRule="exact"/>
        <w:ind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27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77" w:lineRule="exact"/>
        <w:ind w:left="-55" w:right="1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-2"/>
        </w:rPr>
        <w:t>(2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43"/>
          <w:w w:val="10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11"/>
          <w:w w:val="50"/>
          <w:position w:val="15"/>
        </w:rPr>
        <w:t>⎪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36" w:lineRule="exact"/>
        <w:ind w:left="419" w:right="348"/>
        <w:jc w:val="center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2.679993pt;margin-top:-13.067205pt;width:7.094581pt;height:14.3615pt;mso-position-horizontal-relative:page;mso-position-vertical-relative:paragraph;z-index:-2596" type="#_x0000_t202" filled="f" stroked="f">
            <v:textbox inset="0,0,0,0">
              <w:txbxContent>
                <w:p>
                  <w:pPr>
                    <w:spacing w:before="0" w:after="0" w:line="287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⎨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6.078247pt;margin-top:-6.694851pt;width:4.1836pt;height:8.3672pt;mso-position-horizontal-relative:page;mso-position-vertical-relative:paragraph;z-index:-2588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529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29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2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52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8" w:equalWidth="0">
            <w:col w:w="1115" w:space="87"/>
            <w:col w:w="639" w:space="91"/>
            <w:col w:w="639" w:space="92"/>
            <w:col w:w="976" w:space="755"/>
            <w:col w:w="1013" w:space="87"/>
            <w:col w:w="639" w:space="91"/>
            <w:col w:w="639" w:space="92"/>
            <w:col w:w="1785"/>
          </w:cols>
        </w:sectPr>
      </w:pPr>
      <w:rPr/>
    </w:p>
    <w:p>
      <w:pPr>
        <w:spacing w:before="0" w:after="0" w:line="359" w:lineRule="exact"/>
        <w:ind w:left="562" w:right="-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11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5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6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5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787" w:space="1067"/>
            <w:col w:w="3886"/>
          </w:cols>
        </w:sectPr>
      </w:pPr>
      <w:rPr/>
    </w:p>
    <w:p>
      <w:pPr>
        <w:spacing w:before="0" w:after="0" w:line="406" w:lineRule="exact"/>
        <w:ind w:left="102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3"/>
        </w:rPr>
        <w:t>(3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4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2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6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217"/>
          <w:position w:val="3"/>
        </w:rPr>
        <w:t>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4102" w:space="108"/>
            <w:col w:w="4530"/>
          </w:cols>
        </w:sectPr>
      </w:pPr>
      <w:rPr/>
    </w:p>
    <w:p>
      <w:pPr>
        <w:spacing w:before="0" w:after="0" w:line="280" w:lineRule="exact"/>
        <w:ind w:left="1640" w:right="-86"/>
        <w:jc w:val="left"/>
        <w:tabs>
          <w:tab w:pos="2200" w:val="left"/>
          <w:tab w:pos="2820" w:val="left"/>
          <w:tab w:pos="34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6"/>
        </w:rPr>
        <w:t>⎛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3"/>
        </w:rPr>
        <w:t>−</w:t>
      </w:r>
      <w:r>
        <w:rPr>
          <w:rFonts w:ascii="Meiryo" w:hAnsi="Meiryo" w:cs="Meiryo" w:eastAsia="Meiryo"/>
          <w:sz w:val="28"/>
          <w:szCs w:val="28"/>
          <w:spacing w:val="-1"/>
          <w:w w:val="70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>10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  <w:b/>
          <w:bCs/>
          <w:position w:val="-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6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80" w:lineRule="exact"/>
        <w:ind w:right="-20"/>
        <w:jc w:val="left"/>
        <w:tabs>
          <w:tab w:pos="540" w:val="left"/>
          <w:tab w:pos="1100" w:val="left"/>
          <w:tab w:pos="17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9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80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885" w:space="902"/>
            <w:col w:w="3953"/>
          </w:cols>
        </w:sectPr>
      </w:pPr>
      <w:rPr/>
    </w:p>
    <w:p>
      <w:pPr>
        <w:spacing w:before="0" w:after="0" w:line="162" w:lineRule="exact"/>
        <w:ind w:left="1640" w:right="-90"/>
        <w:jc w:val="left"/>
        <w:tabs>
          <w:tab w:pos="37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15"/>
        </w:rPr>
        <w:t> </w:t>
      </w:r>
      <w:r>
        <w:rPr>
          <w:rFonts w:ascii="Microsoft JhengHei" w:hAnsi="Microsoft JhengHei" w:cs="Microsoft JhengHei" w:eastAsia="Microsoft JhengHei"/>
          <w:sz w:val="16"/>
          <w:szCs w:val="16"/>
          <w:spacing w:val="2"/>
          <w:w w:val="104"/>
          <w:position w:val="-11"/>
        </w:rPr>
        <w:t>初等行变</w:t>
      </w:r>
      <w:r>
        <w:rPr>
          <w:rFonts w:ascii="Microsoft JhengHei" w:hAnsi="Microsoft JhengHei" w:cs="Microsoft JhengHei" w:eastAsia="Microsoft JhengHei"/>
          <w:sz w:val="16"/>
          <w:szCs w:val="16"/>
          <w:spacing w:val="6"/>
          <w:w w:val="104"/>
          <w:position w:val="-11"/>
        </w:rPr>
        <w:t>换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62" w:lineRule="exact"/>
        <w:ind w:right="-20"/>
        <w:jc w:val="left"/>
        <w:tabs>
          <w:tab w:pos="6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position w:val="-2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6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4898" w:space="1107"/>
            <w:col w:w="2735"/>
          </w:cols>
        </w:sectPr>
      </w:pPr>
      <w:rPr/>
    </w:p>
    <w:p>
      <w:pPr>
        <w:spacing w:before="0" w:after="0" w:line="475" w:lineRule="exact"/>
        <w:ind w:left="102" w:right="-91"/>
        <w:jc w:val="left"/>
        <w:tabs>
          <w:tab w:pos="660" w:val="left"/>
          <w:tab w:pos="23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3"/>
        </w:rPr>
        <w:t>(1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6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68" w:lineRule="exact"/>
        <w:ind w:right="688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75" w:lineRule="exact"/>
        <w:ind w:left="-71" w:right="-20"/>
        <w:jc w:val="right"/>
        <w:tabs>
          <w:tab w:pos="4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68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05" w:lineRule="exact"/>
        <w:ind w:right="-20"/>
        <w:jc w:val="left"/>
        <w:tabs>
          <w:tab w:pos="540" w:val="left"/>
          <w:tab w:pos="1080" w:val="left"/>
          <w:tab w:pos="1500" w:val="left"/>
          <w:tab w:pos="2180" w:val="left"/>
          <w:tab w:pos="26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-2"/>
        </w:rPr>
        <w:t>~</w:t>
        <w:tab/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-2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39" w:lineRule="exact"/>
        <w:ind w:left="542" w:right="-20"/>
        <w:jc w:val="left"/>
        <w:tabs>
          <w:tab w:pos="1740" w:val="left"/>
          <w:tab w:pos="24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v:group style="position:absolute;margin-left:379.5pt;margin-top:-6.627373pt;width:8.280pt;height:.1pt;mso-position-horizontal-relative:page;mso-position-vertical-relative:paragraph;z-index:-2608" coordorigin="7590,-133" coordsize="166,2">
            <v:shape style="position:absolute;left:7590;top:-133;width:166;height:2" coordorigin="7590,-133" coordsize="166,0" path="m7590,-133l7756,-133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413.519989pt;margin-top:-6.627373pt;width:8.040000pt;height:.1pt;mso-position-horizontal-relative:page;mso-position-vertical-relative:paragraph;z-index:-2607" coordorigin="8270,-133" coordsize="161,2">
            <v:shape style="position:absolute;left:8270;top:-133;width:161;height:2" coordorigin="8270,-133" coordsize="161,0" path="m8270,-133l8431,-133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3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2459" w:space="444"/>
            <w:col w:w="983" w:space="360"/>
            <w:col w:w="4494"/>
          </w:cols>
        </w:sectPr>
      </w:pPr>
      <w:rPr/>
    </w:p>
    <w:p>
      <w:pPr>
        <w:spacing w:before="0" w:after="0" w:line="429" w:lineRule="exact"/>
        <w:ind w:right="-20"/>
        <w:jc w:val="right"/>
        <w:tabs>
          <w:tab w:pos="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97" w:lineRule="exact"/>
        <w:ind w:left="238" w:right="-6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0" w:after="0" w:line="381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-12"/>
        </w:rPr>
        <w:t>⎧</w:t>
      </w:r>
      <w:r>
        <w:rPr>
          <w:rFonts w:ascii="Meiryo" w:hAnsi="Meiryo" w:cs="Meiryo" w:eastAsia="Meiryo"/>
          <w:sz w:val="28"/>
          <w:szCs w:val="28"/>
          <w:spacing w:val="-63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-1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9" w:lineRule="exact"/>
        <w:ind w:left="163" w:right="33"/>
        <w:jc w:val="center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1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70"/>
          <w:position w:val="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9" w:lineRule="exact"/>
        <w:ind w:left="-46" w:right="-66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70"/>
          <w:position w:val="-7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4"/>
          <w:w w:val="70"/>
          <w:position w:val="-7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-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76" w:lineRule="exact"/>
        <w:ind w:right="-20"/>
        <w:jc w:val="left"/>
        <w:tabs>
          <w:tab w:pos="540" w:val="left"/>
          <w:tab w:pos="1100" w:val="left"/>
          <w:tab w:pos="17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3"/>
        </w:rPr>
        <w:t>⎝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b/>
          <w:bCs/>
          <w:position w:val="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7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2459" w:space="206"/>
            <w:col w:w="405" w:space="102"/>
            <w:col w:w="814" w:space="803"/>
            <w:col w:w="3951"/>
          </w:cols>
        </w:sectPr>
      </w:pPr>
      <w:rPr/>
    </w:p>
    <w:p>
      <w:pPr>
        <w:spacing w:before="0" w:after="0" w:line="410" w:lineRule="exact"/>
        <w:ind w:left="102" w:right="-20"/>
        <w:jc w:val="left"/>
        <w:tabs>
          <w:tab w:pos="3440" w:val="left"/>
          <w:tab w:pos="42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3.240005pt;margin-top:10.799992pt;width:7.103177pt;height:14.3789pt;mso-position-horizontal-relative:page;mso-position-vertical-relative:paragraph;z-index:-2595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⎨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8"/>
        </w:rPr>
        <w:t>所以原方程组等价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8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9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1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512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-142"/>
          <w:w w:val="50"/>
          <w:position w:val="9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4"/>
        </w:rPr>
        <w:t>⎩</w:t>
      </w:r>
      <w:r>
        <w:rPr>
          <w:rFonts w:ascii="Meiryo" w:hAnsi="Meiryo" w:cs="Meiryo" w:eastAsia="Meiryo"/>
          <w:sz w:val="28"/>
          <w:szCs w:val="28"/>
          <w:spacing w:val="-6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1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92" w:lineRule="exact"/>
        <w:ind w:left="-46" w:right="3938"/>
        <w:jc w:val="center"/>
        <w:tabs>
          <w:tab w:pos="440" w:val="left"/>
          <w:tab w:pos="12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218" w:right="4263"/>
        <w:jc w:val="center"/>
        <w:tabs>
          <w:tab w:pos="10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51.639999pt;margin-top:-6.563767pt;width:8.280pt;height:.1pt;mso-position-horizontal-relative:page;mso-position-vertical-relative:paragraph;z-index:-2606" coordorigin="5033,-131" coordsize="166,2">
            <v:shape style="position:absolute;left:5033;top:-131;width:166;height:2" coordorigin="5033,-131" coordsize="166,0" path="m5033,-131l5198,-131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92.260010pt;margin-top:-6.563767pt;width:8.040000pt;height:.1pt;mso-position-horizontal-relative:page;mso-position-vertical-relative:paragraph;z-index:-2605" coordorigin="5845,-131" coordsize="161,2">
            <v:shape style="position:absolute;left:5845;top:-131;width:161;height:2" coordorigin="5845,-131" coordsize="161,0" path="m5845,-131l6006,-131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220" w:lineRule="exact"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079" w:space="108"/>
            <w:col w:w="5553"/>
          </w:cols>
        </w:sectPr>
      </w:pPr>
      <w:rPr/>
    </w:p>
    <w:p>
      <w:pPr>
        <w:spacing w:before="0" w:after="0" w:line="390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91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91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4"/>
          <w:w w:val="70"/>
          <w:position w:val="3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91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3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4,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4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91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680" w:space="108"/>
            <w:col w:w="733" w:space="107"/>
            <w:col w:w="1144" w:space="102"/>
            <w:col w:w="5866"/>
          </w:cols>
        </w:sectPr>
      </w:pPr>
      <w:rPr/>
    </w:p>
    <w:p>
      <w:pPr>
        <w:spacing w:before="0" w:after="0" w:line="402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4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0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4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62" w:lineRule="exact"/>
        <w:ind w:left="124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0"/>
        </w:rPr>
        <w:t>⎛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8"/>
        </w:rPr>
        <w:t>−</w:t>
      </w:r>
      <w:r>
        <w:rPr>
          <w:rFonts w:ascii="Meiryo" w:hAnsi="Meiryo" w:cs="Meiryo" w:eastAsia="Meiryo"/>
          <w:sz w:val="28"/>
          <w:szCs w:val="28"/>
          <w:spacing w:val="-1"/>
          <w:w w:val="70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8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7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3"/>
        </w:rPr>
        <w:t>⎛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6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680" w:space="108"/>
            <w:col w:w="755" w:space="107"/>
            <w:col w:w="982" w:space="102"/>
            <w:col w:w="1234" w:space="239"/>
            <w:col w:w="4533"/>
          </w:cols>
        </w:sectPr>
      </w:pPr>
      <w:rPr/>
    </w:p>
    <w:p>
      <w:pPr>
        <w:spacing w:before="0" w:after="0" w:line="233" w:lineRule="exact"/>
        <w:ind w:left="2857" w:right="-20"/>
        <w:jc w:val="left"/>
        <w:tabs>
          <w:tab w:pos="3400" w:val="left"/>
          <w:tab w:pos="4200" w:val="left"/>
          <w:tab w:pos="45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31" w:after="0" w:line="240" w:lineRule="auto"/>
        <w:ind w:left="10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因此基础解系为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298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0" w:lineRule="exact"/>
        <w:ind w:left="-83" w:right="-20"/>
        <w:jc w:val="right"/>
        <w:tabs>
          <w:tab w:pos="4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1.139908pt;margin-top:-4.625463pt;width:7.879637pt;height:14.3789pt;mso-position-horizontal-relative:page;mso-position-vertical-relative:paragraph;z-index:-2594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70"/>
                      <w:position w:val="-1"/>
                    </w:rPr>
                    <w:t>=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10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2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8" w:lineRule="exact"/>
        <w:ind w:left="1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9" w:lineRule="exact"/>
        <w:ind w:right="-11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11"/>
          <w:w w:val="39"/>
          <w:position w:val="-2"/>
        </w:rPr>
        <w:t>⎟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10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3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9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7"/>
        </w:rPr>
        <w:t>⎜</w:t>
      </w:r>
      <w:r>
        <w:rPr>
          <w:rFonts w:ascii="Meiryo" w:hAnsi="Meiryo" w:cs="Meiryo" w:eastAsia="Meiryo"/>
          <w:sz w:val="28"/>
          <w:szCs w:val="28"/>
          <w:spacing w:val="-6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55" w:lineRule="exact"/>
        <w:ind w:left="234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5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2068" w:space="213"/>
            <w:col w:w="687" w:space="151"/>
            <w:col w:w="745" w:space="108"/>
            <w:col w:w="4768"/>
          </w:cols>
        </w:sectPr>
      </w:pPr>
      <w:rPr/>
    </w:p>
    <w:p>
      <w:pPr>
        <w:spacing w:before="0" w:after="0" w:line="259" w:lineRule="exact"/>
        <w:ind w:left="2857" w:right="-20"/>
        <w:jc w:val="left"/>
        <w:tabs>
          <w:tab w:pos="3400" w:val="left"/>
          <w:tab w:pos="4200" w:val="left"/>
          <w:tab w:pos="45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5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19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10"/>
        </w:rPr>
        <w:t>−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0" w:lineRule="exact"/>
        <w:ind w:left="-46" w:right="451"/>
        <w:jc w:val="center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1" w:lineRule="exact"/>
        <w:ind w:left="240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24" w:lineRule="exact"/>
        <w:ind w:left="240" w:right="-85"/>
        <w:jc w:val="left"/>
        <w:tabs>
          <w:tab w:pos="7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-59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456" w:lineRule="exact"/>
        <w:ind w:right="-20"/>
        <w:jc w:val="left"/>
        <w:tabs>
          <w:tab w:pos="8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9.740479pt;margin-top:17.430193pt;width:7.879637pt;height:14.3789pt;mso-position-horizontal-relative:page;mso-position-vertical-relative:paragraph;z-index:-2587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70"/>
                      <w:position w:val="-1"/>
                    </w:rPr>
                    <w:t>−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17" w:lineRule="exact"/>
        <w:ind w:left="105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pict>
          <v:group style="position:absolute;margin-left:351pt;margin-top:2.645827pt;width:14.58pt;height:.1pt;mso-position-horizontal-relative:page;mso-position-vertical-relative:paragraph;z-index:-2604" coordorigin="7020,53" coordsize="292,2">
            <v:shape style="position:absolute;left:7020;top:53;width:292;height:2" coordorigin="7020,53" coordsize="292,0" path="m7020,53l7312,53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91.5pt;margin-top:2.645827pt;width:14.58pt;height:.1pt;mso-position-horizontal-relative:page;mso-position-vertical-relative:paragraph;z-index:-2603" coordorigin="7830,53" coordsize="292,2">
            <v:shape style="position:absolute;left:7830;top:53;width:292;height:2" coordorigin="7830,53" coordsize="292,0" path="m7830,53l8122,53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1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3512" w:space="693"/>
            <w:col w:w="941" w:space="353"/>
            <w:col w:w="3241"/>
          </w:cols>
        </w:sectPr>
      </w:pPr>
      <w:rPr/>
    </w:p>
    <w:p>
      <w:pPr>
        <w:spacing w:before="0" w:after="0" w:line="227" w:lineRule="exact"/>
        <w:ind w:left="1196" w:right="-86"/>
        <w:jc w:val="left"/>
        <w:tabs>
          <w:tab w:pos="1760" w:val="left"/>
          <w:tab w:pos="2400" w:val="left"/>
          <w:tab w:pos="31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0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8"/>
        </w:rPr>
        <w:t>−</w:t>
      </w:r>
      <w:r>
        <w:rPr>
          <w:rFonts w:ascii="Meiryo" w:hAnsi="Meiryo" w:cs="Meiryo" w:eastAsia="Meiryo"/>
          <w:sz w:val="28"/>
          <w:szCs w:val="28"/>
          <w:spacing w:val="8"/>
          <w:w w:val="70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8"/>
        </w:rPr>
        <w:t>−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27" w:lineRule="exact"/>
        <w:ind w:right="-94"/>
        <w:jc w:val="left"/>
        <w:tabs>
          <w:tab w:pos="9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3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5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27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2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3555" w:space="890"/>
            <w:col w:w="1261" w:space="522"/>
            <w:col w:w="2512"/>
          </w:cols>
        </w:sectPr>
      </w:pPr>
      <w:rPr/>
    </w:p>
    <w:p>
      <w:pPr>
        <w:spacing w:before="0" w:after="0" w:line="222" w:lineRule="exact"/>
        <w:ind w:left="1196" w:right="-101"/>
        <w:jc w:val="left"/>
        <w:tabs>
          <w:tab w:pos="34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v:group style="position:absolute;margin-left:351pt;margin-top:19.294703pt;width:14.58pt;height:.1pt;mso-position-horizontal-relative:page;mso-position-vertical-relative:paragraph;z-index:-2602" coordorigin="7020,386" coordsize="292,2">
            <v:shape style="position:absolute;left:7020;top:386;width:292;height:2" coordorigin="7020,386" coordsize="292,0" path="m7020,386l7312,386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6"/>
        </w:rPr>
        <w:t> </w:t>
      </w:r>
      <w:r>
        <w:rPr>
          <w:rFonts w:ascii="Microsoft JhengHei" w:hAnsi="Microsoft JhengHei" w:cs="Microsoft JhengHei" w:eastAsia="Microsoft JhengHei"/>
          <w:sz w:val="16"/>
          <w:szCs w:val="16"/>
          <w:spacing w:val="2"/>
          <w:w w:val="104"/>
          <w:position w:val="-2"/>
        </w:rPr>
        <w:t>初等行变</w:t>
      </w:r>
      <w:r>
        <w:rPr>
          <w:rFonts w:ascii="Microsoft JhengHei" w:hAnsi="Microsoft JhengHei" w:cs="Microsoft JhengHei" w:eastAsia="Microsoft JhengHei"/>
          <w:sz w:val="16"/>
          <w:szCs w:val="16"/>
          <w:spacing w:val="6"/>
          <w:w w:val="104"/>
          <w:position w:val="-2"/>
        </w:rPr>
        <w:t>换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8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22" w:lineRule="exact"/>
        <w:ind w:right="-20"/>
        <w:jc w:val="left"/>
        <w:tabs>
          <w:tab w:pos="8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0"/>
        </w:rPr>
        <w:t>14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0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18"/>
        </w:rPr>
      </w:r>
      <w:r>
        <w:rPr>
          <w:rFonts w:ascii="Meiryo" w:hAnsi="Meiryo" w:cs="Meiryo" w:eastAsia="Meiryo"/>
          <w:sz w:val="28"/>
          <w:szCs w:val="28"/>
          <w:spacing w:val="-83"/>
          <w:w w:val="70"/>
          <w:u w:val="single" w:color="000000"/>
          <w:position w:val="-18"/>
        </w:rPr>
        <w:t>=</w:t>
      </w:r>
      <w:r>
        <w:rPr>
          <w:rFonts w:ascii="Meiryo" w:hAnsi="Meiryo" w:cs="Meiryo" w:eastAsia="Meiryo"/>
          <w:sz w:val="28"/>
          <w:szCs w:val="28"/>
          <w:spacing w:val="-83"/>
          <w:w w:val="70"/>
          <w:u w:val="single" w:color="000000"/>
          <w:position w:val="-18"/>
        </w:rPr>
      </w:r>
      <w:r>
        <w:rPr>
          <w:rFonts w:ascii="Meiryo" w:hAnsi="Meiryo" w:cs="Meiryo" w:eastAsia="Meiryo"/>
          <w:sz w:val="28"/>
          <w:szCs w:val="28"/>
          <w:spacing w:val="-83"/>
          <w:w w:val="70"/>
          <w:position w:val="-18"/>
        </w:rPr>
      </w:r>
      <w:r>
        <w:rPr>
          <w:rFonts w:ascii="Meiryo" w:hAnsi="Meiryo" w:cs="Meiryo" w:eastAsia="Meiryo"/>
          <w:sz w:val="28"/>
          <w:szCs w:val="28"/>
          <w:spacing w:val="-83"/>
          <w:w w:val="70"/>
          <w:position w:val="-18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0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8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2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4556" w:space="863"/>
            <w:col w:w="3321"/>
          </w:cols>
        </w:sectPr>
      </w:pPr>
      <w:rPr/>
    </w:p>
    <w:p>
      <w:pPr>
        <w:spacing w:before="0" w:after="0" w:line="312" w:lineRule="exact"/>
        <w:ind w:left="10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22"/>
          <w:position w:val="1"/>
        </w:rPr>
        <w:t>(2)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13" w:lineRule="exact"/>
        <w:ind w:right="-91"/>
        <w:jc w:val="left"/>
        <w:tabs>
          <w:tab w:pos="11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i/>
          <w:position w:val="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9"/>
        </w:rPr>
        <w:t>=</w:t>
      </w:r>
      <w:r>
        <w:rPr>
          <w:rFonts w:ascii="Meiryo" w:hAnsi="Meiryo" w:cs="Meiryo" w:eastAsia="Meiryo"/>
          <w:sz w:val="28"/>
          <w:szCs w:val="28"/>
          <w:spacing w:val="-2"/>
          <w:w w:val="70"/>
          <w:position w:val="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9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51" w:lineRule="exact"/>
        <w:ind w:left="470" w:right="-90"/>
        <w:jc w:val="left"/>
        <w:tabs>
          <w:tab w:pos="11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7.301254pt;margin-top:1.317744pt;width:7.18945pt;height:14.3789pt;mso-position-horizontal-relative:page;mso-position-vertical-relative:paragraph;z-index:-2593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9.799789pt;margin-top:-4.613149pt;width:5.507119pt;height:14.3789pt;mso-position-horizontal-relative:page;mso-position-vertical-relative:paragraph;z-index:-2586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⎜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7" w:lineRule="exact"/>
        <w:ind w:right="-91"/>
        <w:jc w:val="left"/>
        <w:tabs>
          <w:tab w:pos="5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7" w:lineRule="exact"/>
        <w:ind w:right="-101"/>
        <w:jc w:val="left"/>
        <w:tabs>
          <w:tab w:pos="5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2.239914pt;margin-top:6.869804pt;width:5.507119pt;height:14.3789pt;mso-position-horizontal-relative:page;mso-position-vertical-relative:paragraph;z-index:-2592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⎠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94" w:lineRule="exact"/>
        <w:ind w:right="-116"/>
        <w:jc w:val="left"/>
        <w:tabs>
          <w:tab w:pos="500" w:val="left"/>
          <w:tab w:pos="1040" w:val="left"/>
          <w:tab w:pos="14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>~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6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80" w:lineRule="exact"/>
        <w:ind w:left="504" w:right="-20"/>
        <w:jc w:val="left"/>
        <w:tabs>
          <w:tab w:pos="1060" w:val="left"/>
          <w:tab w:pos="1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3"/>
        </w:rPr>
        <w:t>⎜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39" w:lineRule="exact"/>
        <w:ind w:left="504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</w:rPr>
      </w:r>
    </w:p>
    <w:p>
      <w:pPr>
        <w:spacing w:before="0" w:after="0" w:line="211" w:lineRule="exact"/>
        <w:ind w:left="504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0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2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23" w:lineRule="exact"/>
        <w:ind w:left="234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8" w:lineRule="exact"/>
        <w:ind w:left="197" w:right="-20"/>
        <w:jc w:val="left"/>
        <w:tabs>
          <w:tab w:pos="5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41" w:lineRule="exact"/>
        <w:ind w:left="563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</w:rPr>
      </w:r>
    </w:p>
    <w:p>
      <w:pPr>
        <w:spacing w:before="0" w:after="0" w:line="211" w:lineRule="exact"/>
        <w:ind w:left="563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1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527" w:space="199"/>
            <w:col w:w="1294" w:space="499"/>
            <w:col w:w="1037" w:space="386"/>
            <w:col w:w="1765" w:space="288"/>
            <w:col w:w="2745"/>
          </w:cols>
        </w:sectPr>
      </w:pPr>
      <w:rPr/>
    </w:p>
    <w:p>
      <w:pPr>
        <w:spacing w:before="0" w:after="0" w:line="423" w:lineRule="exact"/>
        <w:ind w:right="243"/>
        <w:jc w:val="right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1.943573pt;margin-top:13.685781pt;width:7.18945pt;height:14.3789pt;mso-position-horizontal-relative:page;mso-position-vertical-relative:paragraph;z-index:-2591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</w:rPr>
        <w:t>⎧</w:t>
      </w:r>
      <w:r>
        <w:rPr>
          <w:rFonts w:ascii="Meiryo" w:hAnsi="Meiryo" w:cs="Meiryo" w:eastAsia="Meiryo"/>
          <w:sz w:val="28"/>
          <w:szCs w:val="28"/>
          <w:spacing w:val="0"/>
          <w:w w:val="100"/>
        </w:rPr>
      </w:r>
    </w:p>
    <w:p>
      <w:pPr>
        <w:spacing w:before="0" w:after="0" w:line="266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2"/>
        </w:rPr>
        <w:t>  </w:t>
      </w:r>
      <w:r>
        <w:rPr>
          <w:rFonts w:ascii="Meiryo" w:hAnsi="Meiryo" w:cs="Meiryo" w:eastAsia="Meiryo"/>
          <w:sz w:val="28"/>
          <w:szCs w:val="28"/>
          <w:spacing w:val="37"/>
          <w:w w:val="5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8" w:lineRule="exact"/>
        <w:ind w:right="243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5"/>
        </w:rPr>
        <w:t>所以原方程组等价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5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9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63" w:after="0" w:line="47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−</w:t>
      </w:r>
      <w:r>
        <w:rPr>
          <w:rFonts w:ascii="Meiryo" w:hAnsi="Meiryo" w:cs="Meiryo" w:eastAsia="Meiryo"/>
          <w:sz w:val="28"/>
          <w:szCs w:val="28"/>
          <w:spacing w:val="59"/>
          <w:w w:val="7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50" w:lineRule="exact"/>
        <w:ind w:left="433" w:right="-91"/>
        <w:jc w:val="left"/>
        <w:tabs>
          <w:tab w:pos="9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59.799988pt;margin-top:-5.353002pt;width:14.64pt;height:.1pt;mso-position-horizontal-relative:page;mso-position-vertical-relative:paragraph;z-index:-2601" coordorigin="5196,-107" coordsize="293,2">
            <v:shape style="position:absolute;left:5196;top:-107;width:293;height:2" coordorigin="5196,-107" coordsize="293,0" path="m5196,-107l5489,-107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3" w:after="0" w:line="47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22"/>
          <w:w w:val="7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50" w:lineRule="exact"/>
        <w:ind w:left="238" w:right="-20"/>
        <w:jc w:val="left"/>
        <w:tabs>
          <w:tab w:pos="7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06.480011pt;margin-top:-5.353002pt;width:14.64pt;height:.1pt;mso-position-horizontal-relative:page;mso-position-vertical-relative:paragraph;z-index:-2600" coordorigin="6130,-107" coordsize="293,2">
            <v:shape style="position:absolute;left:6130;top:-107;width:293;height:2" coordorigin="6130,-107" coordsize="293,0" path="m6130,-107l6422,-107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6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250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3" w:equalWidth="0">
            <w:col w:w="3071" w:space="91"/>
            <w:col w:w="1032" w:space="97"/>
            <w:col w:w="4449"/>
          </w:cols>
        </w:sectPr>
      </w:pPr>
      <w:rPr/>
    </w:p>
    <w:p>
      <w:pPr>
        <w:spacing w:before="0" w:after="0" w:line="445" w:lineRule="exact"/>
        <w:ind w:right="77"/>
        <w:jc w:val="right"/>
        <w:tabs>
          <w:tab w:pos="5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260.579987pt;margin-top:16.971279pt;width:14.58pt;height:.1pt;mso-position-horizontal-relative:page;mso-position-vertical-relative:paragraph;z-index:-2599" coordorigin="5212,339" coordsize="292,2">
            <v:shape style="position:absolute;left:5212;top:339;width:292;height:2" coordorigin="5212,339" coordsize="292,0" path="m5212,339l5503,339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3.240005pt;margin-top:20.051073pt;width:7.103177pt;height:14.3789pt;mso-position-horizontal-relative:page;mso-position-vertical-relative:paragraph;z-index:-2590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⎩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1.942139pt;margin-top:9.180927pt;width:7.18945pt;height:14.3789pt;mso-position-horizontal-relative:page;mso-position-vertical-relative:paragraph;z-index:-2585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w w:val="50"/>
          <w:position w:val="2"/>
        </w:rPr>
        <w:t>⎪</w:t>
      </w:r>
      <w:r>
        <w:rPr>
          <w:rFonts w:ascii="Meiryo" w:hAnsi="Meiryo" w:cs="Meiryo" w:eastAsia="Meiryo"/>
          <w:sz w:val="28"/>
          <w:szCs w:val="28"/>
          <w:w w:val="100"/>
          <w:position w:val="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=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−</w:t>
      </w:r>
      <w:r>
        <w:rPr>
          <w:rFonts w:ascii="Meiryo" w:hAnsi="Meiryo" w:cs="Meiryo" w:eastAsia="Meiryo"/>
          <w:sz w:val="28"/>
          <w:szCs w:val="28"/>
          <w:spacing w:val="-5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14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45" w:lineRule="exact"/>
        <w:ind w:right="-20"/>
        <w:jc w:val="right"/>
        <w:tabs>
          <w:tab w:pos="600" w:val="left"/>
          <w:tab w:pos="11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04"/>
          <w:b/>
          <w:bCs/>
          <w:position w:val="1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w w:val="100"/>
          <w:b/>
          <w:bCs/>
          <w:position w:val="15"/>
        </w:rPr>
        <w:tab/>
      </w:r>
      <w:r>
        <w:rPr>
          <w:rFonts w:ascii="Times New Roman" w:hAnsi="Times New Roman" w:cs="Times New Roman" w:eastAsia="Times New Roman"/>
          <w:sz w:val="16"/>
          <w:szCs w:val="16"/>
          <w:w w:val="100"/>
          <w:b/>
          <w:bCs/>
          <w:position w:val="15"/>
        </w:rPr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1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5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23"/>
          <w:w w:val="70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6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45" w:lineRule="exact"/>
        <w:ind w:left="238" w:right="-20"/>
        <w:jc w:val="left"/>
        <w:tabs>
          <w:tab w:pos="7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07.260010pt;margin-top:-5.293312pt;width:14.58pt;height:.1pt;mso-position-horizontal-relative:page;mso-position-vertical-relative:paragraph;z-index:-2598" coordorigin="6145,-106" coordsize="292,2">
            <v:shape style="position:absolute;left:6145;top:-106;width:292;height:2" coordorigin="6145,-106" coordsize="292,0" path="m6145,-106l6437,-106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245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  <w:cols w:num="2" w:equalWidth="0">
            <w:col w:w="4209" w:space="96"/>
            <w:col w:w="4435"/>
          </w:cols>
        </w:sectPr>
      </w:pPr>
      <w:rPr/>
    </w:p>
    <w:p>
      <w:pPr>
        <w:spacing w:before="0" w:after="0" w:line="406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6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6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6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4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4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680" w:space="107"/>
            <w:col w:w="733" w:space="108"/>
            <w:col w:w="983" w:space="102"/>
            <w:col w:w="6027"/>
          </w:cols>
        </w:sectPr>
      </w:pPr>
      <w:rPr/>
    </w:p>
    <w:p>
      <w:pPr>
        <w:spacing w:before="0" w:after="0" w:line="402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4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left="38"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6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0"/>
        </w:rPr>
        <w:t>⎛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62" w:lineRule="exact"/>
        <w:ind w:left="205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27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5" w:equalWidth="0">
            <w:col w:w="680" w:space="108"/>
            <w:col w:w="755" w:space="108"/>
            <w:col w:w="1121" w:space="63"/>
            <w:col w:w="774" w:space="107"/>
            <w:col w:w="5024"/>
          </w:cols>
        </w:sectPr>
      </w:pPr>
      <w:rPr/>
    </w:p>
    <w:p>
      <w:pPr>
        <w:spacing w:before="0" w:after="0" w:line="233" w:lineRule="exact"/>
        <w:ind w:left="2835" w:right="-20"/>
        <w:jc w:val="left"/>
        <w:tabs>
          <w:tab w:pos="3140" w:val="left"/>
          <w:tab w:pos="3920" w:val="left"/>
          <w:tab w:pos="43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192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8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9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 </w:t>
      </w:r>
      <w:r>
        <w:rPr>
          <w:rFonts w:ascii="Meiryo" w:hAnsi="Meiryo" w:cs="Meiryo" w:eastAsia="Meiryo"/>
          <w:sz w:val="28"/>
          <w:szCs w:val="28"/>
          <w:spacing w:val="27"/>
          <w:w w:val="39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8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9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264" w:space="657"/>
            <w:col w:w="4819"/>
          </w:cols>
        </w:sectPr>
      </w:pPr>
      <w:rPr/>
    </w:p>
    <w:p>
      <w:pPr>
        <w:spacing w:before="0" w:after="0" w:line="321" w:lineRule="exact"/>
        <w:ind w:left="10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因此基础解系为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6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30"/>
          <w:szCs w:val="30"/>
          <w:spacing w:val="15"/>
          <w:w w:val="100"/>
          <w:position w:val="8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-2"/>
          <w:w w:val="70"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-15"/>
        </w:rPr>
        <w:t> </w:t>
      </w:r>
      <w:r>
        <w:rPr>
          <w:rFonts w:ascii="Meiryo" w:hAnsi="Meiryo" w:cs="Meiryo" w:eastAsia="Meiryo"/>
          <w:sz w:val="28"/>
          <w:szCs w:val="28"/>
          <w:spacing w:val="11"/>
          <w:w w:val="39"/>
          <w:position w:val="-4"/>
        </w:rPr>
        <w:t>⎟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2"/>
          <w:b/>
          <w:bCs/>
          <w:position w:val="8"/>
        </w:rPr>
        <w:t>,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8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-3"/>
          <w:w w:val="70"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29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  <w:b/>
          <w:bCs/>
          <w:position w:val="-1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068" w:space="213"/>
            <w:col w:w="6459"/>
          </w:cols>
        </w:sectPr>
      </w:pPr>
      <w:rPr/>
    </w:p>
    <w:p>
      <w:pPr>
        <w:spacing w:before="0" w:after="0" w:line="264" w:lineRule="exact"/>
        <w:ind w:left="2835" w:right="-20"/>
        <w:jc w:val="left"/>
        <w:tabs>
          <w:tab w:pos="3140" w:val="left"/>
          <w:tab w:pos="3920" w:val="left"/>
          <w:tab w:pos="43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50" w:lineRule="exact"/>
        <w:ind w:left="10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3"/>
          <w:position w:val="-5"/>
        </w:rPr>
        <w:t>(3)原方程组即为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16" w:lineRule="exact"/>
        <w:ind w:right="-92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15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7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1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2211" w:space="624"/>
            <w:col w:w="429" w:space="657"/>
            <w:col w:w="4819"/>
          </w:cols>
        </w:sectPr>
      </w:pPr>
      <w:rPr/>
    </w:p>
    <w:p>
      <w:pPr>
        <w:spacing w:before="0" w:after="0" w:line="463" w:lineRule="exact"/>
        <w:ind w:left="15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line="463" w:lineRule="exact"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53" w:lineRule="exact"/>
        <w:ind w:left="102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9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74"/>
          <w:w w:val="167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9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3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3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18"/>
          <w:w w:val="70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53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Mar w:header="0" w:footer="982" w:top="1380" w:bottom="1180" w:left="1600" w:right="1580"/>
          <w:pgSz w:w="11920" w:h="16840"/>
          <w:cols w:num="2" w:equalWidth="0">
            <w:col w:w="4471" w:space="109"/>
            <w:col w:w="4160"/>
          </w:cols>
        </w:sectPr>
      </w:pPr>
      <w:rPr/>
    </w:p>
    <w:p>
      <w:pPr>
        <w:spacing w:before="0" w:after="0" w:line="396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40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40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92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-9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67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32" w:after="0" w:line="370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3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4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70"/>
          <w:position w:val="3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2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82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-20"/>
          <w:w w:val="82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15"/>
          <w:w w:val="82"/>
          <w:position w:val="3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2"/>
          <w:b/>
          <w:bCs/>
          <w:i/>
          <w:position w:val="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82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9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7" w:equalWidth="0">
            <w:col w:w="680" w:space="108"/>
            <w:col w:w="1332" w:space="108"/>
            <w:col w:w="502" w:space="108"/>
            <w:col w:w="715" w:space="106"/>
            <w:col w:w="433" w:space="102"/>
            <w:col w:w="997" w:space="108"/>
            <w:col w:w="3441"/>
          </w:cols>
        </w:sectPr>
      </w:pPr>
      <w:rPr/>
    </w:p>
    <w:p>
      <w:pPr>
        <w:spacing w:before="0" w:after="0" w:line="312" w:lineRule="exact"/>
        <w:ind w:left="41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4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line="31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54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取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3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4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40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4" w:lineRule="exact"/>
        <w:ind w:right="-92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-9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68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83" w:after="0" w:line="370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4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4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9"/>
          <w:w w:val="70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4"/>
          <w:w w:val="70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54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6" w:equalWidth="0">
            <w:col w:w="873" w:space="102"/>
            <w:col w:w="1332" w:space="108"/>
            <w:col w:w="715" w:space="106"/>
            <w:col w:w="443" w:space="107"/>
            <w:col w:w="1004" w:space="108"/>
            <w:col w:w="3842"/>
          </w:cols>
        </w:sectPr>
      </w:pPr>
      <w:rPr/>
    </w:p>
    <w:p>
      <w:pPr>
        <w:spacing w:before="0" w:after="0" w:line="367" w:lineRule="exact"/>
        <w:ind w:right="-19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   </w:t>
      </w:r>
      <w:r>
        <w:rPr>
          <w:rFonts w:ascii="Meiryo" w:hAnsi="Meiryo" w:cs="Meiryo" w:eastAsia="Meiryo"/>
          <w:sz w:val="28"/>
          <w:szCs w:val="28"/>
          <w:spacing w:val="14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8" w:lineRule="exact"/>
        <w:ind w:right="287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9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   </w:t>
      </w:r>
      <w:r>
        <w:rPr>
          <w:rFonts w:ascii="Meiryo" w:hAnsi="Meiryo" w:cs="Meiryo" w:eastAsia="Meiryo"/>
          <w:sz w:val="28"/>
          <w:szCs w:val="28"/>
          <w:spacing w:val="15"/>
          <w:w w:val="3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7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29" w:lineRule="exact"/>
        <w:ind w:right="287"/>
        <w:jc w:val="right"/>
        <w:tabs>
          <w:tab w:pos="3080" w:val="left"/>
          <w:tab w:pos="36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4.58255pt;margin-top:5.919478pt;width:14.396901pt;height:14.3969pt;mso-position-horizontal-relative:page;mso-position-vertical-relative:paragraph;z-index:-2580" type="#_x0000_t202" filled="f" stroked="f">
            <v:textbox inset="0,0,0,0">
              <w:txbxContent>
                <w:p>
                  <w:pPr>
                    <w:spacing w:before="0" w:after="0" w:line="23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68"/>
                      <w:position w:val="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0.841492pt;margin-top:6.158466pt;width:4.794168pt;height:14.3969pt;mso-position-horizontal-relative:page;mso-position-vertical-relative:paragraph;z-index:-2576" type="#_x0000_t202" filled="f" stroked="f">
            <v:textbox inset="0,0,0,0">
              <w:txbxContent>
                <w:p>
                  <w:pPr>
                    <w:spacing w:before="0" w:after="0" w:line="23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38"/>
                      <w:position w:val="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3"/>
        </w:rPr>
        <w:t>所以基础解系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3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  <w:position w:val="-3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3"/>
        </w:rPr>
        <w:t>ξ</w:t>
      </w:r>
      <w:r>
        <w:rPr>
          <w:rFonts w:ascii="Meiryo" w:hAnsi="Meiryo" w:cs="Meiryo" w:eastAsia="Meiryo"/>
          <w:sz w:val="30"/>
          <w:szCs w:val="30"/>
          <w:spacing w:val="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position w:val="-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3"/>
        </w:rPr>
        <w:t>ξ</w:t>
      </w:r>
      <w:r>
        <w:rPr>
          <w:rFonts w:ascii="Meiryo" w:hAnsi="Meiryo" w:cs="Meiryo" w:eastAsia="Meiryo"/>
          <w:sz w:val="30"/>
          <w:szCs w:val="30"/>
          <w:spacing w:val="3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9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position w:val="-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3"/>
        </w:rPr>
        <w:t>ξ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3"/>
        </w:rPr>
        <w:t>=</w:t>
      </w:r>
      <w:r>
        <w:rPr>
          <w:rFonts w:ascii="Meiryo" w:hAnsi="Meiryo" w:cs="Meiryo" w:eastAsia="Meiryo"/>
          <w:sz w:val="28"/>
          <w:szCs w:val="28"/>
          <w:spacing w:val="-2"/>
          <w:w w:val="70"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7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16" w:lineRule="exact"/>
        <w:ind w:right="287"/>
        <w:jc w:val="right"/>
        <w:tabs>
          <w:tab w:pos="360" w:val="left"/>
          <w:tab w:pos="1080" w:val="left"/>
          <w:tab w:pos="17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04"/>
          <w:b/>
          <w:bCs/>
          <w:position w:val="1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w w:val="100"/>
          <w:b/>
          <w:bCs/>
          <w:position w:val="13"/>
        </w:rPr>
        <w:tab/>
      </w:r>
      <w:r>
        <w:rPr>
          <w:rFonts w:ascii="Times New Roman" w:hAnsi="Times New Roman" w:cs="Times New Roman" w:eastAsia="Times New Roman"/>
          <w:sz w:val="16"/>
          <w:szCs w:val="16"/>
          <w:w w:val="104"/>
          <w:b/>
          <w:bCs/>
          <w:position w:val="1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w w:val="100"/>
          <w:b/>
          <w:bCs/>
          <w:position w:val="13"/>
        </w:rPr>
        <w:tab/>
      </w:r>
      <w:r>
        <w:rPr>
          <w:rFonts w:ascii="Times New Roman" w:hAnsi="Times New Roman" w:cs="Times New Roman" w:eastAsia="Times New Roman"/>
          <w:sz w:val="16"/>
          <w:szCs w:val="16"/>
          <w:w w:val="100"/>
          <w:b/>
          <w:bCs/>
          <w:position w:val="13"/>
        </w:rPr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4"/>
          <w:b/>
          <w:bCs/>
          <w:i/>
          <w:position w:val="13"/>
        </w:rPr>
        <w:t>n</w:t>
      </w:r>
      <w:r>
        <w:rPr>
          <w:rFonts w:ascii="Meiryo" w:hAnsi="Meiryo" w:cs="Meiryo" w:eastAsia="Meiryo"/>
          <w:sz w:val="16"/>
          <w:szCs w:val="16"/>
          <w:spacing w:val="3"/>
          <w:w w:val="71"/>
          <w:position w:val="1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1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3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86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   </w:t>
      </w:r>
      <w:r>
        <w:rPr>
          <w:rFonts w:ascii="Meiryo" w:hAnsi="Meiryo" w:cs="Meiryo" w:eastAsia="Meiryo"/>
          <w:sz w:val="28"/>
          <w:szCs w:val="28"/>
          <w:spacing w:val="15"/>
          <w:w w:val="3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96" w:lineRule="exact"/>
        <w:ind w:right="287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67" w:lineRule="exact"/>
        <w:ind w:left="2" w:right="-20"/>
        <w:jc w:val="left"/>
        <w:tabs>
          <w:tab w:pos="720" w:val="left"/>
          <w:tab w:pos="136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-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8" w:lineRule="exact"/>
        <w:ind w:left="1616" w:right="1635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9" w:lineRule="exact"/>
        <w:ind w:right="-20"/>
        <w:jc w:val="left"/>
        <w:tabs>
          <w:tab w:pos="720" w:val="left"/>
          <w:tab w:pos="13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61" w:lineRule="exact"/>
        <w:ind w:left="24" w:right="-20"/>
        <w:jc w:val="left"/>
        <w:tabs>
          <w:tab w:pos="13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5.880005pt;margin-top:11.790351pt;width:5.507119pt;height:14.3789pt;mso-position-horizontal-relative:page;mso-position-vertical-relative:paragraph;z-index:-2575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⎟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-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-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"/>
          <w:position w:val="-1"/>
        </w:rPr>
        <w:t>    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39"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9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70" w:lineRule="exact"/>
        <w:ind w:left="2" w:right="-20"/>
        <w:jc w:val="left"/>
        <w:tabs>
          <w:tab w:pos="720" w:val="left"/>
          <w:tab w:pos="13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96" w:lineRule="exact"/>
        <w:ind w:left="1616" w:right="1635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96" w:lineRule="exact" w:after="0"/>
        <w:jc w:val="center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4538" w:space="722"/>
            <w:col w:w="3480"/>
          </w:cols>
        </w:sectPr>
      </w:pPr>
      <w:rPr/>
    </w:p>
    <w:p>
      <w:pPr>
        <w:spacing w:before="0" w:after="0" w:line="348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8" w:lineRule="exact"/>
        <w:ind w:right="-92"/>
        <w:jc w:val="left"/>
        <w:tabs>
          <w:tab w:pos="10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5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8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7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7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4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4664" w:space="270"/>
            <w:col w:w="1336" w:space="250"/>
            <w:col w:w="2220"/>
          </w:cols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562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920364pt;margin-top:13.198954pt;width:5.507119pt;height:14.3789pt;mso-position-horizontal-relative:page;mso-position-vertical-relative:paragraph;z-index:-2579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⎜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4"/>
          <w:position w:val="-6"/>
        </w:rPr>
        <w:t>18．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4"/>
          <w:position w:val="-6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6"/>
          <w:w w:val="94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-6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70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3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76" w:lineRule="exact"/>
        <w:ind w:right="-18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</w:rPr>
        <w:t>⎝</w:t>
      </w:r>
      <w:r>
        <w:rPr>
          <w:rFonts w:ascii="Meiryo" w:hAnsi="Meiryo" w:cs="Meiryo" w:eastAsia="Meiryo"/>
          <w:sz w:val="28"/>
          <w:szCs w:val="28"/>
          <w:spacing w:val="-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19" w:lineRule="exact"/>
        <w:ind w:right="-79"/>
        <w:jc w:val="left"/>
        <w:tabs>
          <w:tab w:pos="6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70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7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19" w:lineRule="exact"/>
        <w:ind w:left="2" w:right="-84"/>
        <w:jc w:val="left"/>
        <w:tabs>
          <w:tab w:pos="6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70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1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52" w:lineRule="exact"/>
        <w:ind w:left="2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-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11" w:lineRule="exact"/>
        <w:ind w:left="168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2"/>
        </w:rPr>
        <w:t>⎟</w:t>
      </w:r>
      <w:r>
        <w:rPr>
          <w:rFonts w:ascii="Meiryo" w:hAnsi="Meiryo" w:cs="Meiryo" w:eastAsia="Meiryo"/>
          <w:sz w:val="28"/>
          <w:szCs w:val="28"/>
          <w:spacing w:val="-42"/>
          <w:w w:val="100"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,求一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>个</w:t>
      </w:r>
      <w:r>
        <w:rPr>
          <w:rFonts w:ascii="Microsoft JhengHei" w:hAnsi="Microsoft JhengHei" w:cs="Microsoft JhengHei" w:eastAsia="Microsoft JhengHei"/>
          <w:sz w:val="28"/>
          <w:szCs w:val="28"/>
          <w:spacing w:val="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×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1"/>
        </w:rPr>
        <w:t>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1"/>
        </w:rPr>
        <w:t>阵</w:t>
      </w:r>
      <w:r>
        <w:rPr>
          <w:rFonts w:ascii="Microsoft JhengHei" w:hAnsi="Microsoft JhengHei" w:cs="Microsoft JhengHei" w:eastAsia="Microsoft JhengHei"/>
          <w:sz w:val="28"/>
          <w:szCs w:val="28"/>
          <w:spacing w:val="-23"/>
          <w:w w:val="9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1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>使</w:t>
      </w:r>
      <w:r>
        <w:rPr>
          <w:rFonts w:ascii="Microsoft JhengHei" w:hAnsi="Microsoft JhengHei" w:cs="Microsoft JhengHei" w:eastAsia="Microsoft JhengHei"/>
          <w:sz w:val="28"/>
          <w:szCs w:val="28"/>
          <w:spacing w:val="6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1"/>
        </w:rPr>
        <w:t>AB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  <w:b/>
          <w:bCs/>
          <w:i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21"/>
          <w:position w:val="1"/>
        </w:rPr>
        <w:t>,且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276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6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0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795" w:space="269"/>
            <w:col w:w="785" w:space="266"/>
            <w:col w:w="5625"/>
          </w:cols>
        </w:sectPr>
      </w:pPr>
      <w:rPr/>
    </w:p>
    <w:p>
      <w:pPr>
        <w:spacing w:before="0" w:after="0" w:line="433" w:lineRule="exact"/>
        <w:ind w:left="151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217"/>
          <w:position w:val="4"/>
        </w:rPr>
        <w:t>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102"/>
        <w:jc w:val="left"/>
        <w:tabs>
          <w:tab w:pos="940" w:val="left"/>
        </w:tabs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,所以可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10"/>
        </w:rPr>
        <w:t>B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522" w:lineRule="exact"/>
        <w:ind w:left="364" w:right="-20"/>
        <w:jc w:val="left"/>
        <w:tabs>
          <w:tab w:pos="700" w:val="left"/>
        </w:tabs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Meiryo" w:hAnsi="Meiryo" w:cs="Meiryo" w:eastAsia="Meiryo"/>
          <w:sz w:val="32"/>
          <w:szCs w:val="32"/>
          <w:spacing w:val="0"/>
          <w:w w:val="38"/>
          <w:position w:val="-6"/>
        </w:rPr>
        <w:t>⎛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0"/>
        </w:rPr>
      </w:r>
    </w:p>
    <w:p>
      <w:pPr>
        <w:spacing w:before="0" w:after="0" w:line="234" w:lineRule="exact"/>
        <w:ind w:left="319" w:right="416"/>
        <w:jc w:val="center"/>
        <w:rPr>
          <w:rFonts w:ascii="Meiryo" w:hAnsi="Meiryo" w:cs="Meiryo" w:eastAsia="Meiryo"/>
          <w:sz w:val="32"/>
          <w:szCs w:val="32"/>
        </w:rPr>
      </w:pPr>
      <w:rPr/>
      <w:r>
        <w:rPr>
          <w:rFonts w:ascii="Meiryo" w:hAnsi="Meiryo" w:cs="Meiryo" w:eastAsia="Meiryo"/>
          <w:sz w:val="32"/>
          <w:szCs w:val="32"/>
          <w:spacing w:val="0"/>
          <w:w w:val="38"/>
          <w:position w:val="2"/>
        </w:rPr>
        <w:t>⎜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before="0" w:after="0" w:line="428" w:lineRule="exact"/>
        <w:ind w:left="-62" w:right="8"/>
        <w:jc w:val="center"/>
        <w:tabs>
          <w:tab w:pos="640" w:val="left"/>
        </w:tabs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Meiryo" w:hAnsi="Meiryo" w:cs="Meiryo" w:eastAsia="Meiryo"/>
          <w:sz w:val="32"/>
          <w:szCs w:val="32"/>
          <w:spacing w:val="0"/>
          <w:w w:val="68"/>
          <w:position w:val="-9"/>
        </w:rPr>
        <w:t>=</w:t>
      </w:r>
      <w:r>
        <w:rPr>
          <w:rFonts w:ascii="Meiryo" w:hAnsi="Meiryo" w:cs="Meiryo" w:eastAsia="Meiryo"/>
          <w:sz w:val="32"/>
          <w:szCs w:val="32"/>
          <w:spacing w:val="0"/>
          <w:w w:val="68"/>
          <w:position w:val="-9"/>
        </w:rPr>
        <w:t> </w:t>
      </w:r>
      <w:r>
        <w:rPr>
          <w:rFonts w:ascii="Meiryo" w:hAnsi="Meiryo" w:cs="Meiryo" w:eastAsia="Meiryo"/>
          <w:sz w:val="32"/>
          <w:szCs w:val="32"/>
          <w:spacing w:val="39"/>
          <w:w w:val="68"/>
          <w:position w:val="-9"/>
        </w:rPr>
        <w:t> </w:t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10"/>
        </w:rPr>
        <w:t>⎜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10"/>
        </w:rPr>
        <w:tab/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position w:val="16"/>
        </w:rPr>
        <w:t>0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0"/>
        </w:rPr>
      </w:r>
    </w:p>
    <w:p>
      <w:pPr>
        <w:spacing w:before="0" w:after="0" w:line="243" w:lineRule="exact"/>
        <w:ind w:left="364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4.93927pt;margin-top:8.616279pt;width:4.700650pt;height:9.401300pt;mso-position-horizontal-relative:page;mso-position-vertical-relative:paragraph;z-index:-2574" type="#_x0000_t202" filled="f" stroked="f">
            <v:textbox inset="0,0,0,0">
              <w:txbxContent>
                <w:p>
                  <w:pPr>
                    <w:spacing w:before="0" w:after="0" w:line="188" w:lineRule="exact"/>
                    <w:ind w:right="-68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spacing w:val="0"/>
                      <w:w w:val="100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7"/>
        </w:rPr>
        <w:t>⎜</w:t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7"/>
        </w:rPr>
        <w:t>  </w:t>
      </w:r>
      <w:r>
        <w:rPr>
          <w:rFonts w:ascii="Meiryo" w:hAnsi="Meiryo" w:cs="Meiryo" w:eastAsia="Meiryo"/>
          <w:sz w:val="32"/>
          <w:szCs w:val="32"/>
          <w:spacing w:val="36"/>
          <w:w w:val="38"/>
          <w:position w:val="7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-5"/>
        </w:rPr>
        <w:t>x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0"/>
        </w:rPr>
      </w:r>
    </w:p>
    <w:p>
      <w:pPr>
        <w:spacing w:before="0" w:after="0" w:line="214" w:lineRule="exact"/>
        <w:ind w:left="319" w:right="416"/>
        <w:jc w:val="center"/>
        <w:rPr>
          <w:rFonts w:ascii="Meiryo" w:hAnsi="Meiryo" w:cs="Meiryo" w:eastAsia="Meiryo"/>
          <w:sz w:val="32"/>
          <w:szCs w:val="32"/>
        </w:rPr>
      </w:pPr>
      <w:rPr/>
      <w:r>
        <w:rPr>
          <w:rFonts w:ascii="Meiryo" w:hAnsi="Meiryo" w:cs="Meiryo" w:eastAsia="Meiryo"/>
          <w:sz w:val="32"/>
          <w:szCs w:val="32"/>
          <w:spacing w:val="0"/>
          <w:w w:val="38"/>
          <w:position w:val="-2"/>
        </w:rPr>
        <w:t>⎜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before="0" w:after="0" w:line="10" w:lineRule="exact"/>
        <w:ind w:left="319" w:right="416"/>
        <w:jc w:val="center"/>
        <w:rPr>
          <w:rFonts w:ascii="Meiryo" w:hAnsi="Meiryo" w:cs="Meiryo" w:eastAsia="Meiryo"/>
          <w:sz w:val="32"/>
          <w:szCs w:val="32"/>
        </w:rPr>
      </w:pPr>
      <w:rPr/>
      <w:r>
        <w:rPr>
          <w:rFonts w:ascii="Meiryo" w:hAnsi="Meiryo" w:cs="Meiryo" w:eastAsia="Meiryo"/>
          <w:sz w:val="32"/>
          <w:szCs w:val="32"/>
          <w:spacing w:val="0"/>
          <w:w w:val="38"/>
          <w:position w:val="-14"/>
        </w:rPr>
        <w:t>⎜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522" w:lineRule="exact"/>
        <w:ind w:left="82" w:right="-20"/>
        <w:jc w:val="left"/>
        <w:tabs>
          <w:tab w:pos="460" w:val="left"/>
        </w:tabs>
        <w:rPr>
          <w:rFonts w:ascii="Meiryo" w:hAnsi="Meiryo" w:cs="Meiryo" w:eastAsia="Meiryo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position w:val="-4"/>
        </w:rPr>
        <w:t>0</w:t>
        <w:tab/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position w:val="-4"/>
        </w:rPr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-6"/>
        </w:rPr>
        <w:t>⎞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before="0" w:after="0" w:line="234" w:lineRule="exact"/>
        <w:ind w:left="463" w:right="-20"/>
        <w:jc w:val="left"/>
        <w:rPr>
          <w:rFonts w:ascii="Meiryo" w:hAnsi="Meiryo" w:cs="Meiryo" w:eastAsia="Meiryo"/>
          <w:sz w:val="32"/>
          <w:szCs w:val="32"/>
        </w:rPr>
      </w:pPr>
      <w:rPr/>
      <w:r>
        <w:rPr>
          <w:rFonts w:ascii="Meiryo" w:hAnsi="Meiryo" w:cs="Meiryo" w:eastAsia="Meiryo"/>
          <w:sz w:val="32"/>
          <w:szCs w:val="32"/>
          <w:spacing w:val="0"/>
          <w:w w:val="38"/>
          <w:position w:val="2"/>
        </w:rPr>
        <w:t>⎟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before="0" w:after="0" w:line="337" w:lineRule="exact"/>
        <w:ind w:left="79" w:right="-20"/>
        <w:jc w:val="left"/>
        <w:tabs>
          <w:tab w:pos="460" w:val="left"/>
        </w:tabs>
        <w:rPr>
          <w:rFonts w:ascii="Meiryo" w:hAnsi="Meiryo" w:cs="Meiryo" w:eastAsia="Meiryo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position w:val="8"/>
        </w:rPr>
        <w:t>1</w:t>
        <w:tab/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position w:val="8"/>
        </w:rPr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3"/>
        </w:rPr>
        <w:t>⎟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before="0" w:after="0" w:line="336" w:lineRule="exact"/>
        <w:ind w:right="-20"/>
        <w:jc w:val="left"/>
        <w:tabs>
          <w:tab w:pos="46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-7"/>
        </w:rPr>
        <w:t>x</w:t>
        <w:tab/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-7"/>
        </w:rPr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5"/>
        </w:rPr>
        <w:t>⎟</w:t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5"/>
        </w:rPr>
        <w:t> </w:t>
      </w:r>
      <w:r>
        <w:rPr>
          <w:rFonts w:ascii="Meiryo" w:hAnsi="Meiryo" w:cs="Meiryo" w:eastAsia="Meiryo"/>
          <w:sz w:val="32"/>
          <w:szCs w:val="32"/>
          <w:spacing w:val="26"/>
          <w:w w:val="38"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8"/>
        </w:rPr>
        <w:t>则由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211" w:lineRule="exact"/>
        <w:ind w:left="199" w:right="2133"/>
        <w:jc w:val="center"/>
        <w:rPr>
          <w:rFonts w:ascii="Meiryo" w:hAnsi="Meiryo" w:cs="Meiryo" w:eastAsia="Meiryo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position w:val="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  <w:b/>
          <w:bCs/>
          <w:position w:val="9"/>
        </w:rPr>
        <w:t> </w:t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-2"/>
        </w:rPr>
        <w:t>⎟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before="0" w:after="0" w:line="11" w:lineRule="exact"/>
        <w:ind w:left="463" w:right="-20"/>
        <w:jc w:val="left"/>
        <w:rPr>
          <w:rFonts w:ascii="Meiryo" w:hAnsi="Meiryo" w:cs="Meiryo" w:eastAsia="Meiryo"/>
          <w:sz w:val="32"/>
          <w:szCs w:val="32"/>
        </w:rPr>
      </w:pPr>
      <w:rPr/>
      <w:r>
        <w:rPr>
          <w:rFonts w:ascii="Meiryo" w:hAnsi="Meiryo" w:cs="Meiryo" w:eastAsia="Meiryo"/>
          <w:sz w:val="32"/>
          <w:szCs w:val="32"/>
          <w:spacing w:val="0"/>
          <w:w w:val="38"/>
          <w:position w:val="-14"/>
        </w:rPr>
        <w:t>⎟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line="11" w:lineRule="exact" w:after="0"/>
        <w:jc w:val="left"/>
        <w:rPr>
          <w:rFonts w:ascii="Meiryo" w:hAnsi="Meiryo" w:cs="Meiryo" w:eastAsia="Meiryo"/>
          <w:sz w:val="32"/>
          <w:szCs w:val="32"/>
        </w:rPr>
        <w:sectPr>
          <w:type w:val="continuous"/>
          <w:pgSz w:w="11920" w:h="16840"/>
          <w:pgMar w:top="1580" w:bottom="1180" w:left="1600" w:right="1580"/>
          <w:cols w:num="3" w:equalWidth="0">
            <w:col w:w="4216" w:space="209"/>
            <w:col w:w="968" w:space="548"/>
            <w:col w:w="2799"/>
          </w:cols>
        </w:sectPr>
      </w:pPr>
      <w:rPr/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8" w:lineRule="exact"/>
        <w:ind w:left="860" w:right="-86"/>
        <w:jc w:val="left"/>
        <w:tabs>
          <w:tab w:pos="1420" w:val="left"/>
          <w:tab w:pos="20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3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1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6" w:lineRule="exact"/>
        <w:ind w:left="283" w:right="-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  </w:t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8" w:lineRule="exact"/>
        <w:ind w:left="242" w:right="199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2" w:lineRule="exact"/>
        <w:ind w:left="-45" w:right="-6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-6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8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</w:t>
      </w:r>
      <w:r>
        <w:rPr>
          <w:rFonts w:ascii="Meiryo" w:hAnsi="Meiryo" w:cs="Meiryo" w:eastAsia="Meiryo"/>
          <w:sz w:val="28"/>
          <w:szCs w:val="28"/>
          <w:spacing w:val="11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6" w:lineRule="exact"/>
        <w:ind w:left="1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8" w:lineRule="exact"/>
        <w:ind w:left="247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2" w:lineRule="exact"/>
        <w:ind w:right="-90"/>
        <w:jc w:val="left"/>
        <w:tabs>
          <w:tab w:pos="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8"/>
        </w:rPr>
        <w:t>⎛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82" w:lineRule="exact"/>
        <w:ind w:left="5" w:right="-10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4"/>
        </w:rPr>
        <w:t>⎝</w:t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4"/>
        </w:rPr>
        <w:t>  </w:t>
      </w:r>
      <w:r>
        <w:rPr>
          <w:rFonts w:ascii="Meiryo" w:hAnsi="Meiryo" w:cs="Meiryo" w:eastAsia="Meiryo"/>
          <w:sz w:val="32"/>
          <w:szCs w:val="32"/>
          <w:spacing w:val="24"/>
          <w:w w:val="38"/>
          <w:position w:val="4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13"/>
        </w:rPr>
        <w:t>x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position w:val="4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8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-11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82" w:lineRule="exact"/>
        <w:ind w:right="-20"/>
        <w:jc w:val="left"/>
        <w:rPr>
          <w:rFonts w:ascii="Meiryo" w:hAnsi="Meiryo" w:cs="Meiryo" w:eastAsia="Meiryo"/>
          <w:sz w:val="32"/>
          <w:szCs w:val="3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13"/>
        </w:rPr>
        <w:t>x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position w:val="4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3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2"/>
          <w:szCs w:val="32"/>
          <w:spacing w:val="0"/>
          <w:w w:val="38"/>
          <w:position w:val="4"/>
        </w:rPr>
        <w:t>⎠</w:t>
      </w:r>
      <w:r>
        <w:rPr>
          <w:rFonts w:ascii="Meiryo" w:hAnsi="Meiryo" w:cs="Meiryo" w:eastAsia="Meiryo"/>
          <w:sz w:val="32"/>
          <w:szCs w:val="32"/>
          <w:spacing w:val="0"/>
          <w:w w:val="100"/>
          <w:position w:val="0"/>
        </w:rPr>
      </w:r>
    </w:p>
    <w:p>
      <w:pPr>
        <w:spacing w:line="482" w:lineRule="exact" w:after="0"/>
        <w:jc w:val="left"/>
        <w:rPr>
          <w:rFonts w:ascii="Meiryo" w:hAnsi="Meiryo" w:cs="Meiryo" w:eastAsia="Meiryo"/>
          <w:sz w:val="32"/>
          <w:szCs w:val="32"/>
        </w:rPr>
        <w:sectPr>
          <w:type w:val="continuous"/>
          <w:pgSz w:w="11920" w:h="16840"/>
          <w:pgMar w:top="1580" w:bottom="1180" w:left="1600" w:right="1580"/>
          <w:cols w:num="5" w:equalWidth="0">
            <w:col w:w="2205" w:space="274"/>
            <w:col w:w="654" w:space="421"/>
            <w:col w:w="966" w:space="264"/>
            <w:col w:w="613" w:space="546"/>
            <w:col w:w="2797"/>
          </w:cols>
        </w:sectPr>
      </w:pPr>
      <w:rPr/>
    </w:p>
    <w:p>
      <w:pPr>
        <w:spacing w:before="0" w:after="0" w:line="366" w:lineRule="exact"/>
        <w:ind w:left="159" w:right="-85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AB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6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79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8"/>
          <w:w w:val="39"/>
          <w:position w:val="1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61" w:after="0" w:line="471" w:lineRule="exact"/>
        <w:ind w:left="118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8.100235pt;margin-top:3.085217pt;width:5.497697pt;height:14.3543pt;mso-position-horizontal-relative:page;mso-position-vertical-relative:paragraph;z-index:-2578" type="#_x0000_t202" filled="f" stroked="f">
            <v:textbox inset="0,0,0,0">
              <w:txbxContent>
                <w:p>
                  <w:pPr>
                    <w:spacing w:before="0" w:after="0" w:line="287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39"/>
                      <w:position w:val="-1"/>
                    </w:rPr>
                    <w:t>⎜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⎝</w:t>
      </w:r>
      <w:r>
        <w:rPr>
          <w:rFonts w:ascii="Meiryo" w:hAnsi="Meiryo" w:cs="Meiryo" w:eastAsia="Meiryo"/>
          <w:sz w:val="28"/>
          <w:szCs w:val="28"/>
          <w:spacing w:val="27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76" w:lineRule="exact"/>
        <w:ind w:left="296" w:right="-101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36" w:lineRule="exact"/>
        <w:ind w:left="255" w:right="364"/>
        <w:jc w:val="center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5.240005pt;margin-top:9.050879pt;width:7.18945pt;height:14.3789pt;mso-position-horizontal-relative:page;mso-position-vertical-relative:paragraph;z-index:-2577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2"/>
                      <w:b/>
                      <w:bCs/>
                      <w:i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99" w:lineRule="exact"/>
        <w:ind w:left="112" w:right="364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56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5"/>
        </w:rPr>
        <w:t>⎟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可得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56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970" w:space="1674"/>
            <w:col w:w="532" w:space="329"/>
            <w:col w:w="833" w:space="612"/>
            <w:col w:w="3790"/>
          </w:cols>
        </w:sectPr>
      </w:pPr>
      <w:rPr/>
    </w:p>
    <w:p>
      <w:pPr>
        <w:spacing w:before="0" w:after="0" w:line="272" w:lineRule="exact"/>
        <w:ind w:left="128" w:right="-85"/>
        <w:jc w:val="left"/>
        <w:tabs>
          <w:tab w:pos="6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72" w:lineRule="exact"/>
        <w:ind w:right="-90"/>
        <w:jc w:val="left"/>
        <w:tabs>
          <w:tab w:pos="4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2"/>
          <w:w w:val="39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-8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b/>
          <w:bCs/>
          <w:position w:val="-1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836" w:space="271"/>
            <w:col w:w="1278" w:space="317"/>
            <w:col w:w="6038"/>
          </w:cols>
        </w:sectPr>
      </w:pPr>
      <w:rPr/>
    </w:p>
    <w:p>
      <w:pPr>
        <w:spacing w:before="0" w:after="0" w:line="231" w:lineRule="exact"/>
        <w:ind w:left="128" w:right="-20"/>
        <w:jc w:val="left"/>
        <w:tabs>
          <w:tab w:pos="1680" w:val="left"/>
          <w:tab w:pos="2260" w:val="left"/>
          <w:tab w:pos="2700" w:val="left"/>
          <w:tab w:pos="324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-32"/>
          <w:w w:val="39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06" w:lineRule="exact"/>
        <w:ind w:left="128" w:right="-90"/>
        <w:jc w:val="left"/>
        <w:tabs>
          <w:tab w:pos="6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6" w:lineRule="exact"/>
        <w:ind w:right="-91"/>
        <w:jc w:val="left"/>
        <w:tabs>
          <w:tab w:pos="4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32"/>
          <w:w w:val="39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-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6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   </w:t>
      </w:r>
      <w:r>
        <w:rPr>
          <w:rFonts w:ascii="Meiryo" w:hAnsi="Meiryo" w:cs="Meiryo" w:eastAsia="Meiryo"/>
          <w:sz w:val="28"/>
          <w:szCs w:val="28"/>
          <w:spacing w:val="8"/>
          <w:w w:val="39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0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834" w:space="271"/>
            <w:col w:w="1280" w:space="317"/>
            <w:col w:w="6038"/>
          </w:cols>
        </w:sectPr>
      </w:pPr>
      <w:rPr/>
    </w:p>
    <w:p>
      <w:pPr>
        <w:spacing w:before="0" w:after="0" w:line="397" w:lineRule="exact"/>
        <w:ind w:left="128" w:right="-99"/>
        <w:jc w:val="left"/>
        <w:tabs>
          <w:tab w:pos="6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97" w:lineRule="exact"/>
        <w:ind w:right="-100"/>
        <w:jc w:val="left"/>
        <w:tabs>
          <w:tab w:pos="4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4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4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32"/>
          <w:w w:val="3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4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97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9"/>
          <w:w w:val="39"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4"/>
        </w:rPr>
        <w:t>−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4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-5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8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8"/>
        </w:rPr>
        <w:t>解此非齐次线性方程组可得唯一解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97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836" w:space="269"/>
            <w:col w:w="1017" w:space="153"/>
            <w:col w:w="6465"/>
          </w:cols>
        </w:sectPr>
      </w:pPr>
      <w:rPr/>
    </w:p>
    <w:p>
      <w:pPr>
        <w:spacing w:before="0" w:after="0" w:line="259" w:lineRule="exact"/>
        <w:ind w:left="128" w:right="-20"/>
        <w:jc w:val="left"/>
        <w:tabs>
          <w:tab w:pos="1680" w:val="left"/>
          <w:tab w:pos="2260" w:val="left"/>
          <w:tab w:pos="2700" w:val="left"/>
          <w:tab w:pos="324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7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7"/>
        </w:rPr>
        <w:tab/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1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7"/>
        </w:rPr>
        <w:t>⎜</w:t>
      </w:r>
      <w:r>
        <w:rPr>
          <w:rFonts w:ascii="Meiryo" w:hAnsi="Meiryo" w:cs="Meiryo" w:eastAsia="Meiryo"/>
          <w:sz w:val="28"/>
          <w:szCs w:val="28"/>
          <w:spacing w:val="-32"/>
          <w:w w:val="39"/>
          <w:position w:val="-1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7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7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59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52" w:lineRule="exact"/>
        <w:ind w:left="128" w:right="-92"/>
        <w:jc w:val="left"/>
        <w:tabs>
          <w:tab w:pos="680" w:val="left"/>
          <w:tab w:pos="11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52" w:lineRule="exact"/>
        <w:ind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5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33"/>
          <w:w w:val="3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5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   </w:t>
      </w:r>
      <w:r>
        <w:rPr>
          <w:rFonts w:ascii="Meiryo" w:hAnsi="Meiryo" w:cs="Meiryo" w:eastAsia="Meiryo"/>
          <w:sz w:val="28"/>
          <w:szCs w:val="28"/>
          <w:spacing w:val="4"/>
          <w:w w:val="3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52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249" w:space="269"/>
            <w:col w:w="868" w:space="317"/>
            <w:col w:w="6037"/>
          </w:cols>
        </w:sectPr>
      </w:pPr>
      <w:rPr/>
    </w:p>
    <w:p>
      <w:pPr>
        <w:spacing w:before="0" w:after="0" w:line="352" w:lineRule="exact"/>
        <w:ind w:left="1005" w:right="-86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28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11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17" w:lineRule="exact"/>
        <w:ind w:left="1005" w:right="-83"/>
        <w:jc w:val="left"/>
        <w:tabs>
          <w:tab w:pos="15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v:group style="position:absolute;margin-left:141pt;margin-top:2.615871pt;width:14.1pt;height:.1pt;mso-position-horizontal-relative:page;mso-position-vertical-relative:paragraph;z-index:-2584" coordorigin="2820,52" coordsize="282,2">
            <v:shape style="position:absolute;left:2820;top:52;width:282;height:2" coordorigin="2820,52" coordsize="282,0" path="m2820,52l3102,52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51" w:lineRule="exact"/>
        <w:ind w:right="-20"/>
        <w:jc w:val="left"/>
        <w:tabs>
          <w:tab w:pos="84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2"/>
        </w:rPr>
        <w:t>⎛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2"/>
        </w:rPr>
        <w:t>   </w:t>
      </w:r>
      <w:r>
        <w:rPr>
          <w:rFonts w:ascii="Meiryo" w:hAnsi="Meiryo" w:cs="Meiryo" w:eastAsia="Meiryo"/>
          <w:sz w:val="28"/>
          <w:szCs w:val="28"/>
          <w:spacing w:val="24"/>
          <w:w w:val="39"/>
          <w:position w:val="-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-2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2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5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705" w:space="2574"/>
            <w:col w:w="4461"/>
          </w:cols>
        </w:sectPr>
      </w:pPr>
      <w:rPr/>
    </w:p>
    <w:p>
      <w:pPr>
        <w:spacing w:before="0" w:after="0" w:line="412" w:lineRule="exact"/>
        <w:ind w:left="128" w:right="-9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⎛</w:t>
      </w:r>
      <w:r>
        <w:rPr>
          <w:rFonts w:ascii="Meiryo" w:hAnsi="Meiryo" w:cs="Meiryo" w:eastAsia="Meiryo"/>
          <w:sz w:val="28"/>
          <w:szCs w:val="28"/>
          <w:spacing w:val="35"/>
          <w:w w:val="39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4" w:lineRule="exact"/>
        <w:ind w:left="128" w:right="-83"/>
        <w:jc w:val="left"/>
        <w:tabs>
          <w:tab w:pos="6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50" w:lineRule="exact"/>
        <w:ind w:right="-94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 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5" w:lineRule="exact"/>
        <w:ind w:right="-95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7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7"/>
        </w:rPr>
        <w:t>   </w:t>
      </w:r>
      <w:r>
        <w:rPr>
          <w:rFonts w:ascii="Meiryo" w:hAnsi="Meiryo" w:cs="Meiryo" w:eastAsia="Meiryo"/>
          <w:sz w:val="28"/>
          <w:szCs w:val="28"/>
          <w:spacing w:val="15"/>
          <w:w w:val="39"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-147"/>
          <w:w w:val="69"/>
          <w:u w:val="single" w:color="000000"/>
          <w:position w:val="-7"/>
        </w:rPr>
        <w:t>=</w:t>
      </w:r>
      <w:r>
        <w:rPr>
          <w:rFonts w:ascii="Meiryo" w:hAnsi="Meiryo" w:cs="Meiryo" w:eastAsia="Meiryo"/>
          <w:sz w:val="28"/>
          <w:szCs w:val="28"/>
          <w:spacing w:val="-147"/>
          <w:w w:val="69"/>
          <w:u w:val="single" w:color="000000"/>
          <w:position w:val="-7"/>
        </w:rPr>
      </w:r>
      <w:r>
        <w:rPr>
          <w:rFonts w:ascii="Meiryo" w:hAnsi="Meiryo" w:cs="Meiryo" w:eastAsia="Meiryo"/>
          <w:sz w:val="28"/>
          <w:szCs w:val="28"/>
          <w:spacing w:val="-147"/>
          <w:w w:val="69"/>
          <w:position w:val="-7"/>
        </w:rPr>
      </w:r>
      <w:r>
        <w:rPr>
          <w:rFonts w:ascii="Meiryo" w:hAnsi="Meiryo" w:cs="Meiryo" w:eastAsia="Meiryo"/>
          <w:sz w:val="28"/>
          <w:szCs w:val="28"/>
          <w:spacing w:val="-147"/>
          <w:w w:val="69"/>
          <w:position w:val="-7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12" w:lineRule="exact"/>
        <w:ind w:right="-20"/>
        <w:jc w:val="left"/>
        <w:tabs>
          <w:tab w:pos="10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44" w:lineRule="exact"/>
        <w:ind w:right="-20"/>
        <w:jc w:val="left"/>
        <w:tabs>
          <w:tab w:pos="84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   </w:t>
      </w:r>
      <w:r>
        <w:rPr>
          <w:rFonts w:ascii="Meiryo" w:hAnsi="Meiryo" w:cs="Meiryo" w:eastAsia="Meiryo"/>
          <w:sz w:val="28"/>
          <w:szCs w:val="28"/>
          <w:spacing w:val="25"/>
          <w:w w:val="39"/>
          <w:position w:val="-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4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714" w:space="291"/>
            <w:col w:w="700" w:space="2574"/>
            <w:col w:w="4461"/>
          </w:cols>
        </w:sectPr>
      </w:pPr>
      <w:rPr/>
    </w:p>
    <w:p>
      <w:pPr>
        <w:spacing w:before="0" w:after="0" w:line="207" w:lineRule="exact"/>
        <w:ind w:left="128" w:right="-9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28"/>
          <w:w w:val="39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-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7" w:lineRule="exact"/>
        <w:ind w:right="-9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 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8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position w:val="-1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7" w:lineRule="exact"/>
        <w:ind w:right="-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9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9"/>
        </w:rPr>
        <w:t> </w:t>
      </w:r>
      <w:r>
        <w:rPr>
          <w:rFonts w:ascii="Meiryo" w:hAnsi="Meiryo" w:cs="Meiryo" w:eastAsia="Meiryo"/>
          <w:sz w:val="28"/>
          <w:szCs w:val="28"/>
          <w:spacing w:val="26"/>
          <w:w w:val="39"/>
          <w:position w:val="-1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3"/>
          <w:w w:val="102"/>
          <w:b/>
          <w:bCs/>
          <w:position w:val="-13"/>
        </w:rPr>
        <w:t>1</w:t>
      </w:r>
      <w:r>
        <w:rPr>
          <w:rFonts w:ascii="Meiryo" w:hAnsi="Meiryo" w:cs="Meiryo" w:eastAsia="Meiryo"/>
          <w:sz w:val="28"/>
          <w:szCs w:val="28"/>
          <w:spacing w:val="-143"/>
          <w:w w:val="69"/>
          <w:position w:val="-19"/>
        </w:rPr>
      </w:r>
      <w:r>
        <w:rPr>
          <w:rFonts w:ascii="Meiryo" w:hAnsi="Meiryo" w:cs="Meiryo" w:eastAsia="Meiryo"/>
          <w:sz w:val="28"/>
          <w:szCs w:val="28"/>
          <w:spacing w:val="-15"/>
          <w:w w:val="69"/>
          <w:u w:val="single" w:color="000000"/>
          <w:position w:val="-19"/>
        </w:rPr>
        <w:t>=</w:t>
      </w:r>
      <w:r>
        <w:rPr>
          <w:rFonts w:ascii="Meiryo" w:hAnsi="Meiryo" w:cs="Meiryo" w:eastAsia="Meiryo"/>
          <w:sz w:val="28"/>
          <w:szCs w:val="28"/>
          <w:spacing w:val="-15"/>
          <w:w w:val="69"/>
          <w:u w:val="single" w:color="000000"/>
          <w:position w:val="-19"/>
        </w:rPr>
      </w:r>
      <w:r>
        <w:rPr>
          <w:rFonts w:ascii="Meiryo" w:hAnsi="Meiryo" w:cs="Meiryo" w:eastAsia="Meiryo"/>
          <w:sz w:val="28"/>
          <w:szCs w:val="28"/>
          <w:spacing w:val="-15"/>
          <w:w w:val="69"/>
          <w:position w:val="-19"/>
        </w:rPr>
      </w:r>
      <w:r>
        <w:rPr>
          <w:rFonts w:ascii="Meiryo" w:hAnsi="Meiryo" w:cs="Meiryo" w:eastAsia="Meiryo"/>
          <w:sz w:val="28"/>
          <w:szCs w:val="28"/>
          <w:spacing w:val="-15"/>
          <w:w w:val="69"/>
          <w:position w:val="-19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-19"/>
        </w:rPr>
      </w:r>
      <w:r>
        <w:rPr>
          <w:rFonts w:ascii="Meiryo" w:hAnsi="Meiryo" w:cs="Meiryo" w:eastAsia="Meiryo"/>
          <w:sz w:val="28"/>
          <w:szCs w:val="28"/>
          <w:spacing w:val="-147"/>
          <w:w w:val="69"/>
          <w:u w:val="single" w:color="000000"/>
          <w:position w:val="-19"/>
        </w:rPr>
        <w:t>=</w:t>
      </w:r>
      <w:r>
        <w:rPr>
          <w:rFonts w:ascii="Meiryo" w:hAnsi="Meiryo" w:cs="Meiryo" w:eastAsia="Meiryo"/>
          <w:sz w:val="28"/>
          <w:szCs w:val="28"/>
          <w:spacing w:val="-147"/>
          <w:w w:val="69"/>
          <w:u w:val="single" w:color="000000"/>
          <w:position w:val="-19"/>
        </w:rPr>
      </w:r>
      <w:r>
        <w:rPr>
          <w:rFonts w:ascii="Meiryo" w:hAnsi="Meiryo" w:cs="Meiryo" w:eastAsia="Meiryo"/>
          <w:sz w:val="28"/>
          <w:szCs w:val="28"/>
          <w:spacing w:val="-147"/>
          <w:w w:val="69"/>
          <w:position w:val="-19"/>
        </w:rPr>
      </w:r>
      <w:r>
        <w:rPr>
          <w:rFonts w:ascii="Meiryo" w:hAnsi="Meiryo" w:cs="Meiryo" w:eastAsia="Meiryo"/>
          <w:sz w:val="28"/>
          <w:szCs w:val="28"/>
          <w:spacing w:val="-147"/>
          <w:w w:val="69"/>
          <w:position w:val="-19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position w:val="-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9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0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714" w:space="291"/>
            <w:col w:w="700" w:space="2574"/>
            <w:col w:w="498" w:space="340"/>
            <w:col w:w="3623"/>
          </w:cols>
        </w:sectPr>
      </w:pPr>
      <w:rPr/>
    </w:p>
    <w:p>
      <w:pPr>
        <w:spacing w:before="0" w:after="0" w:line="360" w:lineRule="exact"/>
        <w:ind w:left="128" w:right="-116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pict>
          <v:group style="position:absolute;margin-left:149.639999pt;margin-top:25.934362pt;width:8.280pt;height:.1pt;mso-position-horizontal-relative:page;mso-position-vertical-relative:paragraph;z-index:-2583" coordorigin="2993,519" coordsize="166,2">
            <v:shape style="position:absolute;left:2993;top:519;width:166;height:2" coordorigin="2993,519" coordsize="166,0" path="m2993,519l3158,519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28"/>
          <w:w w:val="39"/>
          <w:position w:val="-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7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-1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34"/>
          <w:w w:val="39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-2"/>
          <w:w w:val="69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9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tabs>
          <w:tab w:pos="900" w:val="left"/>
          <w:tab w:pos="372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2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b/>
          <w:bCs/>
          <w:position w:val="-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9"/>
        </w:rPr>
        <w:t>⎟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-9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故所求矩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阵</w:t>
      </w:r>
      <w:r>
        <w:rPr>
          <w:rFonts w:ascii="Microsoft JhengHei" w:hAnsi="Microsoft JhengHei" w:cs="Microsoft JhengHei" w:eastAsia="Microsoft JhengHei"/>
          <w:sz w:val="28"/>
          <w:szCs w:val="28"/>
          <w:spacing w:val="-23"/>
          <w:w w:val="9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   </w:t>
      </w:r>
      <w:r>
        <w:rPr>
          <w:rFonts w:ascii="Meiryo" w:hAnsi="Meiryo" w:cs="Meiryo" w:eastAsia="Meiryo"/>
          <w:sz w:val="28"/>
          <w:szCs w:val="28"/>
          <w:spacing w:val="27"/>
          <w:w w:val="39"/>
          <w:position w:val="-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2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position w:val="-2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116" w:space="290"/>
            <w:col w:w="7334"/>
          </w:cols>
        </w:sectPr>
      </w:pPr>
      <w:rPr/>
    </w:p>
    <w:p>
      <w:pPr>
        <w:spacing w:before="0" w:after="0" w:line="285" w:lineRule="exact"/>
        <w:ind w:left="128" w:right="-83"/>
        <w:jc w:val="left"/>
        <w:tabs>
          <w:tab w:pos="46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4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2" w:lineRule="exact"/>
        <w:ind w:left="128" w:right="-83"/>
        <w:jc w:val="left"/>
        <w:tabs>
          <w:tab w:pos="6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6" w:lineRule="exact"/>
        <w:ind w:right="-117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6"/>
        </w:rPr>
        <w:t>⎜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0"/>
        </w:rPr>
        <w:t>−</w:t>
      </w:r>
      <w:r>
        <w:rPr>
          <w:rFonts w:ascii="Meiryo" w:hAnsi="Meiryo" w:cs="Meiryo" w:eastAsia="Meiryo"/>
          <w:sz w:val="28"/>
          <w:szCs w:val="28"/>
          <w:spacing w:val="27"/>
          <w:w w:val="69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position w:val="-2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6" w:lineRule="exact"/>
        <w:ind w:right="-20"/>
        <w:jc w:val="left"/>
        <w:tabs>
          <w:tab w:pos="380" w:val="left"/>
          <w:tab w:pos="8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7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-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7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-1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0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9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714" w:space="291"/>
            <w:col w:w="700" w:space="2574"/>
            <w:col w:w="4461"/>
          </w:cols>
        </w:sectPr>
      </w:pPr>
      <w:rPr/>
    </w:p>
    <w:p>
      <w:pPr>
        <w:spacing w:before="0" w:after="0" w:line="427" w:lineRule="exact"/>
        <w:ind w:left="128" w:right="-93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29"/>
          <w:w w:val="3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i/>
          <w:position w:val="1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4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97" w:lineRule="exact"/>
        <w:ind w:right="-83"/>
        <w:jc w:val="left"/>
        <w:tabs>
          <w:tab w:pos="58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4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37" w:lineRule="exact"/>
        <w:ind w:right="-101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   </w:t>
      </w:r>
      <w:r>
        <w:rPr>
          <w:rFonts w:ascii="Meiryo" w:hAnsi="Meiryo" w:cs="Meiryo" w:eastAsia="Meiryo"/>
          <w:sz w:val="28"/>
          <w:szCs w:val="28"/>
          <w:spacing w:val="15"/>
          <w:w w:val="39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-147"/>
          <w:w w:val="69"/>
          <w:u w:val="single" w:color="000000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-147"/>
          <w:w w:val="69"/>
          <w:u w:val="single" w:color="000000"/>
          <w:position w:val="2"/>
        </w:rPr>
      </w:r>
      <w:r>
        <w:rPr>
          <w:rFonts w:ascii="Meiryo" w:hAnsi="Meiryo" w:cs="Meiryo" w:eastAsia="Meiryo"/>
          <w:sz w:val="28"/>
          <w:szCs w:val="28"/>
          <w:spacing w:val="-147"/>
          <w:w w:val="69"/>
          <w:position w:val="2"/>
        </w:rPr>
      </w:r>
      <w:r>
        <w:rPr>
          <w:rFonts w:ascii="Meiryo" w:hAnsi="Meiryo" w:cs="Meiryo" w:eastAsia="Meiryo"/>
          <w:sz w:val="28"/>
          <w:szCs w:val="28"/>
          <w:spacing w:val="-147"/>
          <w:w w:val="69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  <w:b/>
          <w:bCs/>
          <w:position w:val="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21" w:lineRule="exact"/>
        <w:ind w:right="-84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6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6"/>
        </w:rPr>
        <w:t>   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6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57" w:lineRule="exact"/>
        <w:ind w:right="-20"/>
        <w:jc w:val="left"/>
        <w:tabs>
          <w:tab w:pos="102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−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7" w:lineRule="exact"/>
        <w:ind w:right="-20"/>
        <w:jc w:val="left"/>
        <w:tabs>
          <w:tab w:pos="380" w:val="left"/>
          <w:tab w:pos="84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pict>
          <v:group style="position:absolute;margin-left:313.140015pt;margin-top:-7.079852pt;width:8.280pt;height:.1pt;mso-position-horizontal-relative:page;mso-position-vertical-relative:paragraph;z-index:-2582" coordorigin="6263,-142" coordsize="166,2">
            <v:shape style="position:absolute;left:6263;top:-142;width:166;height:2" coordorigin="6263,-142" coordsize="166,0" path="m6263,-142l6428,-142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35.820007pt;margin-top:-7.079852pt;width:8.280pt;height:.1pt;mso-position-horizontal-relative:page;mso-position-vertical-relative:paragraph;z-index:-2581" coordorigin="6716,-142" coordsize="166,2">
            <v:shape style="position:absolute;left:6716;top:-142;width:166;height:2" coordorigin="6716,-142" coordsize="166,0" path="m6716,-142l6882,-142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7"/>
        </w:rPr>
        <w:t>⎝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7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0"/>
          <w:b/>
          <w:bCs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7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position w:val="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7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77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714" w:space="291"/>
            <w:col w:w="700" w:space="2574"/>
            <w:col w:w="4461"/>
          </w:cols>
        </w:sectPr>
      </w:pPr>
      <w:rPr/>
    </w:p>
    <w:p>
      <w:pPr>
        <w:spacing w:before="0" w:after="0" w:line="396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19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．求一个齐次线性方程组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使它的基础解系为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96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pgMar w:header="0" w:footer="982" w:top="1380" w:bottom="1180" w:left="1600" w:right="1580"/>
          <w:pgSz w:w="11920" w:h="16840"/>
        </w:sectPr>
      </w:pPr>
      <w:rPr/>
    </w:p>
    <w:p>
      <w:pPr>
        <w:spacing w:before="0" w:after="0" w:line="433" w:lineRule="exact"/>
        <w:ind w:left="115" w:right="-20"/>
        <w:jc w:val="left"/>
        <w:tabs>
          <w:tab w:pos="440" w:val="left"/>
        </w:tabs>
        <w:rPr>
          <w:rFonts w:ascii="Meiryo" w:hAnsi="Meiryo" w:cs="Meiryo" w:eastAsia="Meiryo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.540398pt;margin-top:13.262358pt;width:4.188050pt;height:8.376100pt;mso-position-horizontal-relative:page;mso-position-vertical-relative:paragraph;z-index:-2572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3.720001pt;margin-top:13.262358pt;width:4.188050pt;height:8.376100pt;mso-position-horizontal-relative:page;mso-position-vertical-relative:paragraph;z-index:-2571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2"/>
        </w:rPr>
        <w:t>ξ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2"/>
        </w:rPr>
        <w:tab/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2"/>
        </w:rPr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2"/>
        </w:rPr>
        <w:t>ξ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33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i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33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159" w:space="103"/>
            <w:col w:w="6478"/>
          </w:cols>
        </w:sectPr>
      </w:pPr>
      <w:rPr/>
    </w:p>
    <w:p>
      <w:pPr>
        <w:spacing w:before="0" w:after="0" w:line="335" w:lineRule="exact"/>
        <w:ind w:left="102" w:right="-20"/>
        <w:jc w:val="left"/>
        <w:tabs>
          <w:tab w:pos="94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3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3"/>
        </w:rPr>
        <w:t>显然原方程组的通解为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35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36" w:lineRule="exact"/>
        <w:ind w:left="135" w:right="-96"/>
        <w:jc w:val="left"/>
        <w:rPr>
          <w:rFonts w:ascii="Meiryo" w:hAnsi="Meiryo" w:cs="Meiryo" w:eastAsia="Meiryo"/>
          <w:sz w:val="31"/>
          <w:szCs w:val="31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⎛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 </w:t>
      </w:r>
      <w:r>
        <w:rPr>
          <w:rFonts w:ascii="Meiryo" w:hAnsi="Meiryo" w:cs="Meiryo" w:eastAsia="Meiryo"/>
          <w:sz w:val="31"/>
          <w:szCs w:val="31"/>
          <w:spacing w:val="18"/>
          <w:w w:val="39"/>
          <w:position w:val="-13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b/>
          <w:bCs/>
          <w:i/>
          <w:position w:val="-10"/>
        </w:rPr>
        <w:t>x</w:t>
      </w:r>
      <w:r>
        <w:rPr>
          <w:rFonts w:ascii="Times New Roman" w:hAnsi="Times New Roman" w:cs="Times New Roman" w:eastAsia="Times New Roman"/>
          <w:sz w:val="31"/>
          <w:szCs w:val="31"/>
          <w:spacing w:val="-53"/>
          <w:w w:val="100"/>
          <w:b/>
          <w:bCs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18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b/>
          <w:bCs/>
          <w:position w:val="-18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⎞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336" w:lineRule="exact"/>
        <w:ind w:right="-90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Meiryo" w:hAnsi="Meiryo" w:cs="Meiryo" w:eastAsia="Meiryo"/>
          <w:sz w:val="31"/>
          <w:szCs w:val="31"/>
          <w:w w:val="39"/>
          <w:position w:val="-13"/>
        </w:rPr>
        <w:t>⎛</w:t>
      </w:r>
      <w:r>
        <w:rPr>
          <w:rFonts w:ascii="Meiryo" w:hAnsi="Meiryo" w:cs="Meiryo" w:eastAsia="Meiryo"/>
          <w:sz w:val="31"/>
          <w:szCs w:val="31"/>
          <w:spacing w:val="-46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-11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-28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⎞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336" w:lineRule="exact"/>
        <w:ind w:right="-20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⎛</w:t>
      </w:r>
      <w:r>
        <w:rPr>
          <w:rFonts w:ascii="Meiryo" w:hAnsi="Meiryo" w:cs="Meiryo" w:eastAsia="Meiryo"/>
          <w:sz w:val="31"/>
          <w:szCs w:val="31"/>
          <w:spacing w:val="22"/>
          <w:w w:val="39"/>
          <w:position w:val="-13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b/>
          <w:bCs/>
          <w:position w:val="-11"/>
        </w:rPr>
        <w:t>3</w:t>
      </w:r>
      <w:r>
        <w:rPr>
          <w:rFonts w:ascii="Times New Roman" w:hAnsi="Times New Roman" w:cs="Times New Roman" w:eastAsia="Times New Roman"/>
          <w:sz w:val="31"/>
          <w:szCs w:val="31"/>
          <w:spacing w:val="-35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⎞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line="336" w:lineRule="exact" w:after="0"/>
        <w:jc w:val="left"/>
        <w:rPr>
          <w:rFonts w:ascii="Meiryo" w:hAnsi="Meiryo" w:cs="Meiryo" w:eastAsia="Meiryo"/>
          <w:sz w:val="31"/>
          <w:szCs w:val="31"/>
        </w:rPr>
        <w:sectPr>
          <w:type w:val="continuous"/>
          <w:pgSz w:w="11920" w:h="16840"/>
          <w:pgMar w:top="1580" w:bottom="1180" w:left="1600" w:right="1580"/>
          <w:cols w:num="3" w:equalWidth="0">
            <w:col w:w="837" w:space="735"/>
            <w:col w:w="509" w:space="721"/>
            <w:col w:w="5938"/>
          </w:cols>
        </w:sectPr>
      </w:pPr>
      <w:rPr/>
    </w:p>
    <w:p>
      <w:pPr>
        <w:spacing w:before="0" w:after="0" w:line="256" w:lineRule="exact"/>
        <w:ind w:left="135" w:right="-20"/>
        <w:jc w:val="left"/>
        <w:tabs>
          <w:tab w:pos="700" w:val="left"/>
          <w:tab w:pos="1560" w:val="left"/>
          <w:tab w:pos="1940" w:val="left"/>
          <w:tab w:pos="2800" w:val="left"/>
          <w:tab w:pos="3180" w:val="left"/>
        </w:tabs>
        <w:rPr>
          <w:rFonts w:ascii="Meiryo" w:hAnsi="Meiryo" w:cs="Meiryo" w:eastAsia="Meiryo"/>
          <w:sz w:val="31"/>
          <w:szCs w:val="31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6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-6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6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line="256" w:lineRule="exact" w:after="0"/>
        <w:jc w:val="left"/>
        <w:rPr>
          <w:rFonts w:ascii="Meiryo" w:hAnsi="Meiryo" w:cs="Meiryo" w:eastAsia="Meiryo"/>
          <w:sz w:val="31"/>
          <w:szCs w:val="31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28" w:lineRule="exact"/>
        <w:ind w:left="135" w:right="-96"/>
        <w:jc w:val="left"/>
        <w:rPr>
          <w:rFonts w:ascii="Meiryo" w:hAnsi="Meiryo" w:cs="Meiryo" w:eastAsia="Meiryo"/>
          <w:sz w:val="31"/>
          <w:szCs w:val="31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 </w:t>
      </w:r>
      <w:r>
        <w:rPr>
          <w:rFonts w:ascii="Meiryo" w:hAnsi="Meiryo" w:cs="Meiryo" w:eastAsia="Meiryo"/>
          <w:sz w:val="31"/>
          <w:szCs w:val="31"/>
          <w:spacing w:val="8"/>
          <w:w w:val="39"/>
          <w:position w:val="-13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b/>
          <w:bCs/>
          <w:i/>
          <w:position w:val="-7"/>
        </w:rPr>
        <w:t>x</w:t>
      </w:r>
      <w:r>
        <w:rPr>
          <w:rFonts w:ascii="Times New Roman" w:hAnsi="Times New Roman" w:cs="Times New Roman" w:eastAsia="Times New Roman"/>
          <w:sz w:val="31"/>
          <w:szCs w:val="31"/>
          <w:spacing w:val="-41"/>
          <w:w w:val="100"/>
          <w:b/>
          <w:bCs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15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b/>
          <w:bCs/>
          <w:position w:val="-15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228" w:lineRule="exact"/>
        <w:ind w:right="-95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Meiryo" w:hAnsi="Meiryo" w:cs="Meiryo" w:eastAsia="Meiryo"/>
          <w:sz w:val="31"/>
          <w:szCs w:val="31"/>
          <w:w w:val="39"/>
          <w:position w:val="-13"/>
        </w:rPr>
        <w:t>⎜</w:t>
      </w:r>
      <w:r>
        <w:rPr>
          <w:rFonts w:ascii="Meiryo" w:hAnsi="Meiryo" w:cs="Meiryo" w:eastAsia="Meiryo"/>
          <w:sz w:val="31"/>
          <w:szCs w:val="31"/>
          <w:spacing w:val="-47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-27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228" w:lineRule="exact"/>
        <w:ind w:right="-20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⎜</w:t>
      </w:r>
      <w:r>
        <w:rPr>
          <w:rFonts w:ascii="Meiryo" w:hAnsi="Meiryo" w:cs="Meiryo" w:eastAsia="Meiryo"/>
          <w:sz w:val="31"/>
          <w:szCs w:val="31"/>
          <w:spacing w:val="22"/>
          <w:w w:val="39"/>
          <w:position w:val="-13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b/>
          <w:bCs/>
          <w:position w:val="-8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-35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3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line="228" w:lineRule="exact" w:after="0"/>
        <w:jc w:val="left"/>
        <w:rPr>
          <w:rFonts w:ascii="Meiryo" w:hAnsi="Meiryo" w:cs="Meiryo" w:eastAsia="Meiryo"/>
          <w:sz w:val="31"/>
          <w:szCs w:val="31"/>
        </w:rPr>
        <w:sectPr>
          <w:type w:val="continuous"/>
          <w:pgSz w:w="11920" w:h="16840"/>
          <w:pgMar w:top="1580" w:bottom="1180" w:left="1600" w:right="1580"/>
          <w:cols w:num="3" w:equalWidth="0">
            <w:col w:w="837" w:space="735"/>
            <w:col w:w="509" w:space="721"/>
            <w:col w:w="5938"/>
          </w:cols>
        </w:sectPr>
      </w:pPr>
      <w:rPr/>
    </w:p>
    <w:p>
      <w:pPr>
        <w:spacing w:before="0" w:after="0" w:line="505" w:lineRule="exact"/>
        <w:ind w:left="135" w:right="-125"/>
        <w:jc w:val="left"/>
        <w:tabs>
          <w:tab w:pos="700" w:val="left"/>
        </w:tabs>
        <w:rPr>
          <w:rFonts w:ascii="Meiryo" w:hAnsi="Meiryo" w:cs="Meiryo" w:eastAsia="Meiryo"/>
          <w:sz w:val="31"/>
          <w:szCs w:val="31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39"/>
          <w:position w:val="2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2"/>
        </w:rPr>
        <w:t> </w:t>
      </w:r>
      <w:r>
        <w:rPr>
          <w:rFonts w:ascii="Meiryo" w:hAnsi="Meiryo" w:cs="Meiryo" w:eastAsia="Meiryo"/>
          <w:sz w:val="31"/>
          <w:szCs w:val="31"/>
          <w:spacing w:val="8"/>
          <w:w w:val="39"/>
          <w:position w:val="2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i/>
          <w:position w:val="-10"/>
        </w:rPr>
        <w:t>x</w:t>
      </w:r>
      <w:r>
        <w:rPr>
          <w:rFonts w:ascii="Times New Roman" w:hAnsi="Times New Roman" w:cs="Times New Roman" w:eastAsia="Times New Roman"/>
          <w:sz w:val="31"/>
          <w:szCs w:val="31"/>
          <w:spacing w:val="-74"/>
          <w:w w:val="100"/>
          <w:b/>
          <w:bCs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i/>
          <w:position w:val="-1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i/>
          <w:position w:val="-10"/>
        </w:rPr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2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2"/>
        </w:rPr>
        <w:t> </w:t>
      </w:r>
      <w:r>
        <w:rPr>
          <w:rFonts w:ascii="Meiryo" w:hAnsi="Meiryo" w:cs="Meiryo" w:eastAsia="Meiryo"/>
          <w:sz w:val="31"/>
          <w:szCs w:val="31"/>
          <w:spacing w:val="32"/>
          <w:w w:val="39"/>
          <w:position w:val="2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69"/>
          <w:position w:val="14"/>
        </w:rPr>
        <w:t>=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66" w:lineRule="atLeast"/>
        <w:ind w:left="135" w:right="-20"/>
        <w:jc w:val="left"/>
        <w:tabs>
          <w:tab w:pos="540" w:val="left"/>
        </w:tabs>
        <w:rPr>
          <w:rFonts w:ascii="Meiryo" w:hAnsi="Meiryo" w:cs="Meiryo" w:eastAsia="Meiryo"/>
          <w:sz w:val="31"/>
          <w:szCs w:val="31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39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100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0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439" w:lineRule="exact"/>
        <w:ind w:right="-126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1"/>
          <w:szCs w:val="31"/>
          <w:w w:val="102"/>
          <w:b/>
          <w:bCs/>
          <w:i/>
          <w:position w:val="9"/>
        </w:rPr>
        <w:t>k</w:t>
      </w:r>
      <w:r>
        <w:rPr>
          <w:rFonts w:ascii="Times New Roman" w:hAnsi="Times New Roman" w:cs="Times New Roman" w:eastAsia="Times New Roman"/>
          <w:sz w:val="31"/>
          <w:szCs w:val="31"/>
          <w:spacing w:val="-52"/>
          <w:w w:val="100"/>
          <w:b/>
          <w:bCs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31"/>
          <w:szCs w:val="31"/>
          <w:spacing w:val="22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b/>
          <w:bCs/>
          <w:position w:val="-16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-35"/>
          <w:w w:val="100"/>
          <w:b/>
          <w:bCs/>
          <w:position w:val="-16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4"/>
        </w:rPr>
        <w:t> </w:t>
      </w:r>
      <w:r>
        <w:rPr>
          <w:rFonts w:ascii="Meiryo" w:hAnsi="Meiryo" w:cs="Meiryo" w:eastAsia="Meiryo"/>
          <w:sz w:val="31"/>
          <w:szCs w:val="31"/>
          <w:spacing w:val="13"/>
          <w:w w:val="39"/>
          <w:position w:val="-4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69"/>
          <w:position w:val="9"/>
        </w:rPr>
        <w:t>+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43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1"/>
          <w:szCs w:val="31"/>
          <w:w w:val="102"/>
          <w:b/>
          <w:bCs/>
          <w:i/>
          <w:position w:val="9"/>
        </w:rPr>
        <w:t>k</w:t>
      </w:r>
      <w:r>
        <w:rPr>
          <w:rFonts w:ascii="Times New Roman" w:hAnsi="Times New Roman" w:cs="Times New Roman" w:eastAsia="Times New Roman"/>
          <w:sz w:val="31"/>
          <w:szCs w:val="31"/>
          <w:spacing w:val="-40"/>
          <w:w w:val="100"/>
          <w:b/>
          <w:bCs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b/>
          <w:bCs/>
          <w:position w:val="1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31"/>
          <w:szCs w:val="31"/>
          <w:spacing w:val="-4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-16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-27"/>
          <w:w w:val="100"/>
          <w:b/>
          <w:bCs/>
          <w:position w:val="-16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31"/>
          <w:szCs w:val="31"/>
          <w:spacing w:val="29"/>
          <w:w w:val="3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,(</w:t>
      </w:r>
      <w:r>
        <w:rPr>
          <w:rFonts w:ascii="Times New Roman" w:hAnsi="Times New Roman" w:cs="Times New Roman" w:eastAsia="Times New Roman"/>
          <w:sz w:val="28"/>
          <w:szCs w:val="28"/>
          <w:spacing w:val="-34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1"/>
        </w:rPr>
        <w:t>∈</w:t>
      </w:r>
      <w:r>
        <w:rPr>
          <w:rFonts w:ascii="Meiryo" w:hAnsi="Meiryo" w:cs="Meiryo" w:eastAsia="Meiryo"/>
          <w:sz w:val="28"/>
          <w:szCs w:val="28"/>
          <w:spacing w:val="-22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3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1126" w:space="123"/>
            <w:col w:w="1101" w:space="111"/>
            <w:col w:w="6279"/>
          </w:cols>
        </w:sectPr>
      </w:pPr>
      <w:rPr/>
    </w:p>
    <w:p>
      <w:pPr>
        <w:spacing w:before="0" w:after="0" w:line="106" w:lineRule="atLeast"/>
        <w:ind w:left="135" w:right="-20"/>
        <w:jc w:val="left"/>
        <w:tabs>
          <w:tab w:pos="700" w:val="left"/>
          <w:tab w:pos="1560" w:val="left"/>
          <w:tab w:pos="1940" w:val="left"/>
          <w:tab w:pos="2800" w:val="left"/>
          <w:tab w:pos="3180" w:val="left"/>
        </w:tabs>
        <w:rPr>
          <w:rFonts w:ascii="Meiryo" w:hAnsi="Meiryo" w:cs="Meiryo" w:eastAsia="Meiryo"/>
          <w:sz w:val="31"/>
          <w:szCs w:val="31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39"/>
          <w:position w:val="-15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-15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-15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0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0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0"/>
        </w:rPr>
        <w:t>⎜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  <w:tab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0"/>
        </w:rPr>
        <w:t>⎟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line="106" w:lineRule="atLeast" w:after="0"/>
        <w:jc w:val="left"/>
        <w:rPr>
          <w:rFonts w:ascii="Meiryo" w:hAnsi="Meiryo" w:cs="Meiryo" w:eastAsia="Meiryo"/>
          <w:sz w:val="31"/>
          <w:szCs w:val="31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10" w:lineRule="exact"/>
        <w:ind w:left="86" w:right="-69"/>
        <w:jc w:val="center"/>
        <w:rPr>
          <w:rFonts w:ascii="Meiryo" w:hAnsi="Meiryo" w:cs="Meiryo" w:eastAsia="Meiryo"/>
          <w:sz w:val="31"/>
          <w:szCs w:val="31"/>
        </w:rPr>
      </w:pPr>
      <w:rPr/>
      <w:r>
        <w:rPr>
          <w:rFonts w:ascii="Meiryo" w:hAnsi="Meiryo" w:cs="Meiryo" w:eastAsia="Meiryo"/>
          <w:sz w:val="31"/>
          <w:szCs w:val="31"/>
          <w:spacing w:val="0"/>
          <w:w w:val="39"/>
          <w:position w:val="10"/>
        </w:rPr>
        <w:t>⎝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10"/>
        </w:rPr>
        <w:t> </w:t>
      </w:r>
      <w:r>
        <w:rPr>
          <w:rFonts w:ascii="Meiryo" w:hAnsi="Meiryo" w:cs="Meiryo" w:eastAsia="Meiryo"/>
          <w:sz w:val="31"/>
          <w:szCs w:val="31"/>
          <w:spacing w:val="11"/>
          <w:w w:val="39"/>
          <w:position w:val="1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b/>
          <w:bCs/>
          <w:i/>
          <w:position w:val="17"/>
        </w:rPr>
        <w:t>x</w:t>
      </w:r>
      <w:r>
        <w:rPr>
          <w:rFonts w:ascii="Times New Roman" w:hAnsi="Times New Roman" w:cs="Times New Roman" w:eastAsia="Times New Roman"/>
          <w:sz w:val="31"/>
          <w:szCs w:val="31"/>
          <w:spacing w:val="-44"/>
          <w:w w:val="100"/>
          <w:b/>
          <w:bCs/>
          <w:i/>
          <w:position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9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b/>
          <w:bCs/>
          <w:position w:val="9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10"/>
        </w:rPr>
        <w:t>⎠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354" w:lineRule="exact"/>
        <w:ind w:left="418" w:right="-8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1"/>
        </w:rPr>
        <w:t>⎧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02" w:lineRule="exact"/>
        <w:ind w:left="41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1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41" w:after="0" w:line="240" w:lineRule="auto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3" w:lineRule="exact"/>
        <w:ind w:right="-97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10"/>
        </w:rPr>
        <w:t>⎝</w:t>
      </w:r>
      <w:r>
        <w:rPr>
          <w:rFonts w:ascii="Meiryo" w:hAnsi="Meiryo" w:cs="Meiryo" w:eastAsia="Meiryo"/>
          <w:sz w:val="31"/>
          <w:szCs w:val="31"/>
          <w:spacing w:val="22"/>
          <w:w w:val="39"/>
          <w:position w:val="1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b/>
          <w:bCs/>
          <w:position w:val="16"/>
        </w:rPr>
        <w:t>3</w:t>
      </w:r>
      <w:r>
        <w:rPr>
          <w:rFonts w:ascii="Times New Roman" w:hAnsi="Times New Roman" w:cs="Times New Roman" w:eastAsia="Times New Roman"/>
          <w:sz w:val="31"/>
          <w:szCs w:val="31"/>
          <w:spacing w:val="-35"/>
          <w:w w:val="100"/>
          <w:b/>
          <w:bCs/>
          <w:position w:val="16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10"/>
        </w:rPr>
        <w:t>⎠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203" w:lineRule="exact"/>
        <w:ind w:right="-20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Meiryo" w:hAnsi="Meiryo" w:cs="Meiryo" w:eastAsia="Meiryo"/>
          <w:sz w:val="31"/>
          <w:szCs w:val="31"/>
          <w:w w:val="39"/>
          <w:position w:val="10"/>
        </w:rPr>
        <w:t>⎝</w:t>
      </w:r>
      <w:r>
        <w:rPr>
          <w:rFonts w:ascii="Meiryo" w:hAnsi="Meiryo" w:cs="Meiryo" w:eastAsia="Meiryo"/>
          <w:sz w:val="31"/>
          <w:szCs w:val="31"/>
          <w:spacing w:val="-45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16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-29"/>
          <w:w w:val="100"/>
          <w:b/>
          <w:bCs/>
          <w:position w:val="16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39"/>
          <w:position w:val="10"/>
        </w:rPr>
        <w:t>⎠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line="203" w:lineRule="exact" w:after="0"/>
        <w:jc w:val="left"/>
        <w:rPr>
          <w:rFonts w:ascii="Meiryo" w:hAnsi="Meiryo" w:cs="Meiryo" w:eastAsia="Meiryo"/>
          <w:sz w:val="31"/>
          <w:szCs w:val="31"/>
        </w:rPr>
        <w:sectPr>
          <w:type w:val="continuous"/>
          <w:pgSz w:w="11920" w:h="16840"/>
          <w:pgMar w:top="1580" w:bottom="1180" w:left="1600" w:right="1580"/>
          <w:cols w:num="4" w:equalWidth="0">
            <w:col w:w="837" w:space="99"/>
            <w:col w:w="628" w:space="8"/>
            <w:col w:w="509" w:space="721"/>
            <w:col w:w="5938"/>
          </w:cols>
        </w:sectPr>
      </w:pPr>
      <w:rPr/>
    </w:p>
    <w:p>
      <w:pPr>
        <w:spacing w:before="0" w:after="0" w:line="338" w:lineRule="exact"/>
        <w:ind w:left="418"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080002pt;margin-top:10.638433pt;width:13.98pt;height:13.98pt;mso-position-horizontal-relative:page;mso-position-vertical-relative:paragraph;z-index:-2573" type="#_x0000_t202" filled="f" stroked="f">
            <v:textbox inset="0,0,0,0">
              <w:txbxContent>
                <w:p>
                  <w:pPr>
                    <w:spacing w:before="0" w:after="0" w:line="280" w:lineRule="exact"/>
                    <w:ind w:right="-82"/>
                    <w:jc w:val="left"/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</w:rPr>
                  </w:pPr>
                  <w:rPr/>
                  <w:r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  <w:spacing w:val="0"/>
                      <w:w w:val="100"/>
                      <w:position w:val="-2"/>
                    </w:rPr>
                    <w:t>即</w:t>
                  </w:r>
                  <w:r>
                    <w:rPr>
                      <w:rFonts w:ascii="Microsoft JhengHei" w:hAnsi="Microsoft JhengHei" w:cs="Microsoft JhengHei" w:eastAsia="Microsoft JhengHei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w w:val="50"/>
          <w:position w:val="-2"/>
        </w:rPr>
        <w:t>⎪</w:t>
      </w:r>
      <w:r>
        <w:rPr>
          <w:rFonts w:ascii="Meiryo" w:hAnsi="Meiryo" w:cs="Meiryo" w:eastAsia="Meiryo"/>
          <w:sz w:val="28"/>
          <w:szCs w:val="28"/>
          <w:spacing w:val="-6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98" w:lineRule="exact"/>
        <w:ind w:left="41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24" w:lineRule="exact"/>
        <w:ind w:left="418" w:right="-9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50"/>
          <w:position w:val="2"/>
        </w:rPr>
        <w:t>⎪</w:t>
      </w:r>
      <w:r>
        <w:rPr>
          <w:rFonts w:ascii="Meiryo" w:hAnsi="Meiryo" w:cs="Meiryo" w:eastAsia="Meiryo"/>
          <w:sz w:val="28"/>
          <w:szCs w:val="28"/>
          <w:spacing w:val="-6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1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81" w:lineRule="exact"/>
        <w:ind w:left="418" w:right="-10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-142"/>
          <w:w w:val="50"/>
          <w:position w:val="11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2"/>
        </w:rPr>
        <w:t>⎩</w:t>
      </w:r>
      <w:r>
        <w:rPr>
          <w:rFonts w:ascii="Meiryo" w:hAnsi="Meiryo" w:cs="Meiryo" w:eastAsia="Meiryo"/>
          <w:sz w:val="28"/>
          <w:szCs w:val="28"/>
          <w:spacing w:val="-6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2"/>
          <w:b/>
          <w:bCs/>
          <w:i/>
          <w:position w:val="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84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1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5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1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  <w:position w:val="1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position w:val="8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7"/>
        </w:rPr>
        <w:t>消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7"/>
        </w:rPr>
        <w:t>去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7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16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6.37999pt;margin-top:-4.705412pt;width:4.188050pt;height:8.376100pt;mso-position-horizontal-relative:page;mso-position-vertical-relative:paragraph;z-index:-2570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  <w:position w:val="6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2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2"/>
          <w:b/>
          <w:bCs/>
          <w:position w:val="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2" w:after="0" w:line="240" w:lineRule="auto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829" w:space="107"/>
            <w:col w:w="2076" w:space="30"/>
            <w:col w:w="5698"/>
          </w:cols>
        </w:sectPr>
      </w:pPr>
      <w:rPr/>
    </w:p>
    <w:p>
      <w:pPr>
        <w:spacing w:before="0" w:after="0" w:line="398" w:lineRule="exact"/>
        <w:ind w:left="138"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10"/>
          <w:w w:val="50"/>
          <w:position w:val="-1"/>
        </w:rPr>
        <w:t>⎧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1"/>
        </w:rPr>
        <w:t>+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0" w:lineRule="exact"/>
        <w:ind w:left="138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50"/>
          <w:position w:val="-1"/>
        </w:rPr>
        <w:t>⎨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67" w:lineRule="exact"/>
        <w:ind w:left="138" w:right="-9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w w:val="50"/>
        </w:rPr>
        <w:t>⎩</w:t>
      </w:r>
      <w:r>
        <w:rPr>
          <w:rFonts w:ascii="Meiryo" w:hAnsi="Meiryo" w:cs="Meiryo" w:eastAsia="Meiryo"/>
          <w:sz w:val="28"/>
          <w:szCs w:val="28"/>
          <w:spacing w:val="-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7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7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7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63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2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96" w:lineRule="exact"/>
        <w:ind w:left="41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此即所求的齐次线性方程组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15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15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999" w:space="108"/>
            <w:col w:w="6633"/>
          </w:cols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1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7"/>
          <w:position w:val="4"/>
        </w:rPr>
        <w:t>20</w:t>
      </w:r>
      <w:r>
        <w:rPr>
          <w:rFonts w:ascii="Microsoft JhengHei" w:hAnsi="Microsoft JhengHei" w:cs="Microsoft JhengHei" w:eastAsia="Microsoft JhengHei"/>
          <w:sz w:val="28"/>
          <w:szCs w:val="28"/>
          <w:spacing w:val="-46"/>
          <w:w w:val="97"/>
          <w:position w:val="4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7"/>
          <w:position w:val="4"/>
        </w:rPr>
        <w:t>设四元非齐次线性方程组的系数矩阵的秩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7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7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2"/>
          <w:w w:val="97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7"/>
          <w:position w:val="4"/>
        </w:rPr>
        <w:t>3</w:t>
      </w:r>
      <w:r>
        <w:rPr>
          <w:rFonts w:ascii="Microsoft JhengHei" w:hAnsi="Microsoft JhengHei" w:cs="Microsoft JhengHei" w:eastAsia="Microsoft JhengHei"/>
          <w:sz w:val="28"/>
          <w:szCs w:val="28"/>
          <w:spacing w:val="-46"/>
          <w:w w:val="97"/>
          <w:position w:val="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7"/>
          <w:position w:val="4"/>
        </w:rPr>
        <w:t>已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7"/>
          <w:position w:val="4"/>
        </w:rPr>
        <w:t>知</w:t>
      </w:r>
      <w:r>
        <w:rPr>
          <w:rFonts w:ascii="Meiryo" w:hAnsi="Meiryo" w:cs="Meiryo" w:eastAsia="Meiryo"/>
          <w:sz w:val="30"/>
          <w:szCs w:val="30"/>
          <w:spacing w:val="7"/>
          <w:w w:val="97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97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17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4"/>
        </w:rPr>
        <w:t>是它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09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的三个解向量．且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09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08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8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08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255" w:space="1512"/>
            <w:col w:w="4973"/>
          </w:cols>
        </w:sectPr>
      </w:pPr>
      <w:rPr/>
    </w:p>
    <w:p>
      <w:pPr>
        <w:spacing w:before="0" w:after="0" w:line="233" w:lineRule="exact"/>
        <w:ind w:left="1826" w:right="-20"/>
        <w:jc w:val="left"/>
        <w:tabs>
          <w:tab w:pos="2140" w:val="left"/>
          <w:tab w:pos="3760" w:val="left"/>
          <w:tab w:pos="40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3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47" w:lineRule="exact"/>
        <w:ind w:left="1226"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eiryo" w:hAnsi="Meiryo" w:cs="Meiryo" w:eastAsia="Meiryo"/>
          <w:sz w:val="30"/>
          <w:szCs w:val="30"/>
          <w:spacing w:val="0"/>
          <w:w w:val="100"/>
          <w:position w:val="-8"/>
        </w:rPr>
        <w:t>η</w:t>
      </w:r>
      <w:r>
        <w:rPr>
          <w:rFonts w:ascii="Meiryo" w:hAnsi="Meiryo" w:cs="Meiryo" w:eastAsia="Meiryo"/>
          <w:sz w:val="30"/>
          <w:szCs w:val="30"/>
          <w:spacing w:val="78"/>
          <w:w w:val="100"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8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8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8"/>
        </w:rPr>
        <w:t>⎟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8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5"/>
          <w:w w:val="100"/>
          <w:position w:val="-8"/>
        </w:rPr>
        <w:t>，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8"/>
        </w:rPr>
        <w:t>η</w:t>
      </w:r>
      <w:r>
        <w:rPr>
          <w:rFonts w:ascii="Meiryo" w:hAnsi="Meiryo" w:cs="Meiryo" w:eastAsia="Meiryo"/>
          <w:sz w:val="30"/>
          <w:szCs w:val="30"/>
          <w:spacing w:val="75"/>
          <w:w w:val="100"/>
          <w:position w:val="-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8"/>
        </w:rPr>
        <w:t>+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-8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8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150" w:lineRule="exact"/>
        <w:ind w:left="1406" w:right="-99"/>
        <w:jc w:val="left"/>
        <w:tabs>
          <w:tab w:pos="1820" w:val="left"/>
          <w:tab w:pos="2760" w:val="left"/>
          <w:tab w:pos="33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5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43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9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7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1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7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55" w:lineRule="exact"/>
        <w:ind w:left="233"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1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55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426" w:space="108"/>
            <w:col w:w="5206"/>
          </w:cols>
        </w:sectPr>
      </w:pPr>
      <w:rPr/>
    </w:p>
    <w:p>
      <w:pPr>
        <w:spacing w:before="0" w:after="0" w:line="264" w:lineRule="exact"/>
        <w:ind w:left="1826" w:right="-20"/>
        <w:jc w:val="left"/>
        <w:tabs>
          <w:tab w:pos="2140" w:val="left"/>
          <w:tab w:pos="3760" w:val="left"/>
          <w:tab w:pos="40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08" w:lineRule="exact"/>
        <w:ind w:right="355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3"/>
        </w:rPr>
        <w:t>⎝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3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72" w:lineRule="exact"/>
        <w:ind w:left="10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求该方程组的通解．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16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1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629" w:space="1137"/>
            <w:col w:w="4974"/>
          </w:cols>
        </w:sectPr>
      </w:pPr>
      <w:rPr/>
    </w:p>
    <w:p>
      <w:pPr>
        <w:spacing w:before="34" w:after="0" w:line="164" w:lineRule="auto"/>
        <w:ind w:left="102" w:right="5"/>
        <w:jc w:val="both"/>
        <w:tabs>
          <w:tab w:pos="66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由于矩阵的秩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8"/>
          <w:w w:val="10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6"/>
        </w:rPr>
        <w:t>3</w:t>
      </w:r>
      <w:r>
        <w:rPr>
          <w:rFonts w:ascii="Microsoft JhengHei" w:hAnsi="Microsoft JhengHei" w:cs="Microsoft JhengHei" w:eastAsia="Microsoft JhengHei"/>
          <w:sz w:val="28"/>
          <w:szCs w:val="28"/>
          <w:spacing w:val="-7"/>
          <w:w w:val="96"/>
        </w:rPr>
        <w:t>，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6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96"/>
          <w:b/>
          <w:bCs/>
          <w:i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  <w:i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-43"/>
          <w:w w:val="100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一维</w:t>
      </w:r>
      <w:r>
        <w:rPr>
          <w:rFonts w:ascii="Microsoft JhengHei" w:hAnsi="Microsoft JhengHei" w:cs="Microsoft JhengHei" w:eastAsia="Microsoft JhengHei"/>
          <w:sz w:val="28"/>
          <w:szCs w:val="28"/>
          <w:spacing w:val="-43"/>
          <w:w w:val="100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故其对应的齐次线性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8"/>
        </w:rPr>
        <w:t>方程组的基础解系含有一个向量，且由</w:t>
      </w:r>
      <w:r>
        <w:rPr>
          <w:rFonts w:ascii="Microsoft JhengHei" w:hAnsi="Microsoft JhengHei" w:cs="Microsoft JhengHei" w:eastAsia="Microsoft JhengHei"/>
          <w:sz w:val="28"/>
          <w:szCs w:val="28"/>
          <w:spacing w:val="11"/>
          <w:w w:val="98"/>
        </w:rPr>
        <w:t>于</w:t>
      </w:r>
      <w:r>
        <w:rPr>
          <w:rFonts w:ascii="Meiryo" w:hAnsi="Meiryo" w:cs="Meiryo" w:eastAsia="Meiryo"/>
          <w:sz w:val="30"/>
          <w:szCs w:val="30"/>
          <w:spacing w:val="7"/>
          <w:w w:val="98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98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0"/>
        </w:rPr>
        <w:t>,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0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position w:val="0"/>
        </w:rPr>
        <w:t>,</w:t>
      </w:r>
      <w:r>
        <w:rPr>
          <w:rFonts w:ascii="Meiryo" w:hAnsi="Meiryo" w:cs="Meiryo" w:eastAsia="Meiryo"/>
          <w:sz w:val="30"/>
          <w:szCs w:val="30"/>
          <w:spacing w:val="17"/>
          <w:w w:val="100"/>
          <w:position w:val="0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0"/>
          <w:position w:val="0"/>
        </w:rPr>
        <w:t>均为方程组的解，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0"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54" w:lineRule="exact"/>
        <w:ind w:left="102" w:right="4349"/>
        <w:jc w:val="both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3"/>
        </w:rPr>
        <w:t>非齐次线性方程组解的结构性质得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03" w:lineRule="exact"/>
        <w:ind w:left="4662" w:right="3529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31" w:lineRule="exact"/>
        <w:ind w:left="4663" w:right="3530"/>
        <w:jc w:val="center"/>
        <w:tabs>
          <w:tab w:pos="498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28" w:lineRule="exact"/>
        <w:ind w:left="138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-5"/>
        </w:rPr>
        <w:t>2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5"/>
        </w:rPr>
        <w:t>η</w:t>
      </w:r>
      <w:r>
        <w:rPr>
          <w:rFonts w:ascii="Meiryo" w:hAnsi="Meiryo" w:cs="Meiryo" w:eastAsia="Meiryo"/>
          <w:sz w:val="30"/>
          <w:szCs w:val="30"/>
          <w:spacing w:val="72"/>
          <w:w w:val="100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−</w:t>
      </w:r>
      <w:r>
        <w:rPr>
          <w:rFonts w:ascii="Meiryo" w:hAnsi="Meiryo" w:cs="Meiryo" w:eastAsia="Meiryo"/>
          <w:sz w:val="28"/>
          <w:szCs w:val="28"/>
          <w:spacing w:val="-2"/>
          <w:w w:val="69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position w:val="-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5"/>
        </w:rPr>
        <w:t>η</w:t>
      </w:r>
      <w:r>
        <w:rPr>
          <w:rFonts w:ascii="Meiryo" w:hAnsi="Meiryo" w:cs="Meiryo" w:eastAsia="Meiryo"/>
          <w:sz w:val="30"/>
          <w:szCs w:val="30"/>
          <w:spacing w:val="86"/>
          <w:w w:val="100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+</w:t>
      </w:r>
      <w:r>
        <w:rPr>
          <w:rFonts w:ascii="Meiryo" w:hAnsi="Meiryo" w:cs="Meiryo" w:eastAsia="Meiryo"/>
          <w:sz w:val="28"/>
          <w:szCs w:val="28"/>
          <w:spacing w:val="-49"/>
          <w:w w:val="100"/>
          <w:position w:val="-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5"/>
        </w:rPr>
        <w:t>η</w:t>
      </w:r>
      <w:r>
        <w:rPr>
          <w:rFonts w:ascii="Meiryo" w:hAnsi="Meiryo" w:cs="Meiryo" w:eastAsia="Meiryo"/>
          <w:sz w:val="30"/>
          <w:szCs w:val="30"/>
          <w:spacing w:val="2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=</w:t>
      </w:r>
      <w:r>
        <w:rPr>
          <w:rFonts w:ascii="Meiryo" w:hAnsi="Meiryo" w:cs="Meiryo" w:eastAsia="Meiryo"/>
          <w:sz w:val="28"/>
          <w:szCs w:val="28"/>
          <w:spacing w:val="-62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-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5"/>
        </w:rPr>
        <w:t>η</w:t>
      </w:r>
      <w:r>
        <w:rPr>
          <w:rFonts w:ascii="Meiryo" w:hAnsi="Meiryo" w:cs="Meiryo" w:eastAsia="Meiryo"/>
          <w:sz w:val="30"/>
          <w:szCs w:val="30"/>
          <w:spacing w:val="71"/>
          <w:w w:val="100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−</w:t>
      </w:r>
      <w:r>
        <w:rPr>
          <w:rFonts w:ascii="Meiryo" w:hAnsi="Meiryo" w:cs="Meiryo" w:eastAsia="Meiryo"/>
          <w:sz w:val="28"/>
          <w:szCs w:val="28"/>
          <w:spacing w:val="-54"/>
          <w:w w:val="100"/>
          <w:position w:val="-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5"/>
        </w:rPr>
        <w:t>η</w:t>
      </w:r>
      <w:r>
        <w:rPr>
          <w:rFonts w:ascii="Meiryo" w:hAnsi="Meiryo" w:cs="Meiryo" w:eastAsia="Meiryo"/>
          <w:sz w:val="30"/>
          <w:szCs w:val="30"/>
          <w:spacing w:val="2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+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-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5"/>
        </w:rPr>
        <w:t>η</w:t>
      </w:r>
      <w:r>
        <w:rPr>
          <w:rFonts w:ascii="Meiryo" w:hAnsi="Meiryo" w:cs="Meiryo" w:eastAsia="Meiryo"/>
          <w:sz w:val="30"/>
          <w:szCs w:val="30"/>
          <w:spacing w:val="71"/>
          <w:w w:val="100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−</w:t>
      </w:r>
      <w:r>
        <w:rPr>
          <w:rFonts w:ascii="Meiryo" w:hAnsi="Meiryo" w:cs="Meiryo" w:eastAsia="Meiryo"/>
          <w:sz w:val="28"/>
          <w:szCs w:val="28"/>
          <w:spacing w:val="-54"/>
          <w:w w:val="100"/>
          <w:position w:val="-5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5"/>
        </w:rPr>
        <w:t>η</w:t>
      </w:r>
      <w:r>
        <w:rPr>
          <w:rFonts w:ascii="Meiryo" w:hAnsi="Meiryo" w:cs="Meiryo" w:eastAsia="Meiryo"/>
          <w:sz w:val="30"/>
          <w:szCs w:val="30"/>
          <w:spacing w:val="2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5"/>
        </w:rPr>
        <w:t>=</w:t>
      </w:r>
      <w:r>
        <w:rPr>
          <w:rFonts w:ascii="Meiryo" w:hAnsi="Meiryo" w:cs="Meiryo" w:eastAsia="Meiryo"/>
          <w:sz w:val="28"/>
          <w:szCs w:val="28"/>
          <w:spacing w:val="-62"/>
          <w:w w:val="100"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6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1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6"/>
        </w:rPr>
        <w:t>⎟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6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-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3"/>
          <w:w w:val="102"/>
          <w:position w:val="-6"/>
        </w:rPr>
        <w:t>齐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2"/>
          <w:position w:val="-6"/>
        </w:rPr>
        <w:t>次解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154" w:lineRule="exact"/>
        <w:ind w:left="435" w:right="-20"/>
        <w:jc w:val="left"/>
        <w:tabs>
          <w:tab w:pos="1100" w:val="left"/>
          <w:tab w:pos="1660" w:val="left"/>
          <w:tab w:pos="2360" w:val="left"/>
          <w:tab w:pos="2920" w:val="left"/>
          <w:tab w:pos="3680" w:val="left"/>
          <w:tab w:pos="4240" w:val="left"/>
          <w:tab w:pos="47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8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1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15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81" w:lineRule="exact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7"/>
          <w:w w:val="102"/>
          <w:b/>
          <w:bCs/>
          <w:position w:val="-2"/>
        </w:rPr>
        <w:t>(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2"/>
          <w:position w:val="-2"/>
        </w:rPr>
        <w:t>齐次</w:t>
      </w:r>
      <w:r>
        <w:rPr>
          <w:rFonts w:ascii="Microsoft JhengHei" w:hAnsi="Microsoft JhengHei" w:cs="Microsoft JhengHei" w:eastAsia="Microsoft JhengHei"/>
          <w:sz w:val="28"/>
          <w:szCs w:val="28"/>
          <w:spacing w:val="9"/>
          <w:w w:val="102"/>
          <w:position w:val="-2"/>
        </w:rPr>
        <w:t>解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81" w:lineRule="exact"/>
        <w:ind w:right="-20"/>
        <w:jc w:val="left"/>
        <w:tabs>
          <w:tab w:pos="1280" w:val="left"/>
          <w:tab w:pos="1600" w:val="left"/>
        </w:tabs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  <w:position w:val="-2"/>
        </w:rPr>
        <w:t>(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齐次</w:t>
      </w:r>
      <w:r>
        <w:rPr>
          <w:rFonts w:ascii="Microsoft JhengHei" w:hAnsi="Microsoft JhengHei" w:cs="Microsoft JhengHei" w:eastAsia="Microsoft JhengHei"/>
          <w:sz w:val="28"/>
          <w:szCs w:val="28"/>
          <w:spacing w:val="9"/>
          <w:w w:val="100"/>
          <w:position w:val="-2"/>
        </w:rPr>
        <w:t>解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2"/>
        </w:rPr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⎜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3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3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8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291" w:space="122"/>
            <w:col w:w="5327"/>
          </w:cols>
        </w:sectPr>
      </w:pPr>
      <w:rPr/>
    </w:p>
    <w:p>
      <w:pPr>
        <w:spacing w:before="0" w:after="0" w:line="416" w:lineRule="exact"/>
        <w:ind w:left="4659" w:right="3526"/>
        <w:jc w:val="center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4"/>
        </w:rPr>
        <w:t>⎝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10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1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4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416" w:lineRule="exact" w:after="0"/>
        <w:jc w:val="center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06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06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1"/>
        </w:rPr>
        <w:t>⎛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9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1"/>
        </w:rPr>
        <w:t>⎞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06" w:lineRule="exact" w:after="0"/>
        <w:jc w:val="left"/>
        <w:rPr>
          <w:rFonts w:ascii="Meiryo" w:hAnsi="Meiryo" w:cs="Meiryo" w:eastAsia="Meiryo"/>
          <w:sz w:val="28"/>
          <w:szCs w:val="28"/>
        </w:rPr>
        <w:sectPr>
          <w:pgMar w:header="0" w:footer="982" w:top="1400" w:bottom="1180" w:left="1600" w:right="1580"/>
          <w:pgSz w:w="11920" w:h="16840"/>
          <w:cols w:num="2" w:equalWidth="0">
            <w:col w:w="6276" w:space="291"/>
            <w:col w:w="2173"/>
          </w:cols>
        </w:sectPr>
      </w:pPr>
      <w:rPr/>
    </w:p>
    <w:p>
      <w:pPr>
        <w:spacing w:before="0" w:after="0" w:line="233" w:lineRule="exact"/>
        <w:ind w:right="1709"/>
        <w:jc w:val="right"/>
        <w:tabs>
          <w:tab w:pos="300" w:val="left"/>
          <w:tab w:pos="720" w:val="left"/>
          <w:tab w:pos="102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w w:val="39"/>
          <w:position w:val="-5"/>
        </w:rPr>
        <w:t>⎜</w:t>
      </w:r>
      <w:r>
        <w:rPr>
          <w:rFonts w:ascii="Meiryo" w:hAnsi="Meiryo" w:cs="Meiryo" w:eastAsia="Meiryo"/>
          <w:sz w:val="28"/>
          <w:szCs w:val="28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5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33" w:lineRule="exact" w:after="0"/>
        <w:jc w:val="righ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201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1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12"/>
        </w:rPr>
        <w:t>⎜</w:t>
      </w:r>
      <w:r>
        <w:rPr>
          <w:rFonts w:ascii="Meiryo" w:hAnsi="Meiryo" w:cs="Meiryo" w:eastAsia="Meiryo"/>
          <w:sz w:val="28"/>
          <w:szCs w:val="28"/>
          <w:spacing w:val="-53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7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1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01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6276" w:space="291"/>
            <w:col w:w="2173"/>
          </w:cols>
        </w:sectPr>
      </w:pPr>
      <w:rPr/>
    </w:p>
    <w:p>
      <w:pPr>
        <w:spacing w:before="0" w:after="0" w:line="39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8"/>
        </w:rPr>
        <w:t>为其基础解系向量，故此方程组的通解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8"/>
        </w:rPr>
        <w:t>：</w:t>
      </w:r>
      <w:r>
        <w:rPr>
          <w:rFonts w:ascii="Microsoft JhengHei" w:hAnsi="Microsoft JhengHei" w:cs="Microsoft JhengHei" w:eastAsia="Microsoft JhengHei"/>
          <w:sz w:val="28"/>
          <w:szCs w:val="28"/>
          <w:spacing w:val="-10"/>
          <w:w w:val="9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8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4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31"/>
          <w:w w:val="39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⎜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4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-1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4"/>
        </w:rPr>
        <w:t>⎟</w:t>
      </w:r>
      <w:r>
        <w:rPr>
          <w:rFonts w:ascii="Meiryo" w:hAnsi="Meiryo" w:cs="Meiryo" w:eastAsia="Meiryo"/>
          <w:sz w:val="28"/>
          <w:szCs w:val="28"/>
          <w:spacing w:val="-54"/>
          <w:w w:val="100"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8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8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i/>
          <w:position w:val="8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90"/>
          <w:position w:val="8"/>
        </w:rPr>
        <w:t>∈</w:t>
      </w:r>
      <w:r>
        <w:rPr>
          <w:rFonts w:ascii="Meiryo" w:hAnsi="Meiryo" w:cs="Meiryo" w:eastAsia="Meiryo"/>
          <w:sz w:val="28"/>
          <w:szCs w:val="28"/>
          <w:spacing w:val="-16"/>
          <w:w w:val="90"/>
          <w:position w:val="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8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64" w:lineRule="exact"/>
        <w:ind w:right="1709"/>
        <w:jc w:val="right"/>
        <w:tabs>
          <w:tab w:pos="300" w:val="left"/>
          <w:tab w:pos="720" w:val="left"/>
          <w:tab w:pos="102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⎜</w:t>
      </w:r>
      <w:r>
        <w:rPr>
          <w:rFonts w:ascii="Meiryo" w:hAnsi="Meiryo" w:cs="Meiryo" w:eastAsia="Meiryo"/>
          <w:sz w:val="28"/>
          <w:szCs w:val="28"/>
          <w:w w:val="100"/>
          <w:position w:val="-2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⎟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264" w:lineRule="exact" w:after="0"/>
        <w:jc w:val="righ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44" w:lineRule="exact"/>
        <w:ind w:right="-20"/>
        <w:jc w:val="right"/>
        <w:rPr>
          <w:rFonts w:ascii="Meiryo" w:hAnsi="Meiryo" w:cs="Meiryo" w:eastAsia="Meiryo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344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39"/>
          <w:position w:val="-2"/>
        </w:rPr>
        <w:t>⎝</w:t>
      </w:r>
      <w:r>
        <w:rPr>
          <w:rFonts w:ascii="Meiryo" w:hAnsi="Meiryo" w:cs="Meiryo" w:eastAsia="Meiryo"/>
          <w:sz w:val="28"/>
          <w:szCs w:val="28"/>
          <w:spacing w:val="-5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39"/>
          <w:position w:val="-2"/>
        </w:rPr>
        <w:t>⎠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line="344" w:lineRule="exact" w:after="0"/>
        <w:jc w:val="left"/>
        <w:rPr>
          <w:rFonts w:ascii="Meiryo" w:hAnsi="Meiryo" w:cs="Meiryo" w:eastAsia="Meiryo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6276" w:space="291"/>
            <w:col w:w="2173"/>
          </w:cols>
        </w:sectPr>
      </w:pPr>
      <w:rPr/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3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4"/>
          <w:position w:val="4"/>
        </w:rPr>
        <w:t>21．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4"/>
          <w:position w:val="4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6"/>
          <w:w w:val="94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7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23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-36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都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是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阶方阵，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且</w:t>
      </w:r>
      <w:r>
        <w:rPr>
          <w:rFonts w:ascii="Microsoft JhengHei" w:hAnsi="Microsoft JhengHei" w:cs="Microsoft JhengHei" w:eastAsia="Microsoft JhengHei"/>
          <w:sz w:val="28"/>
          <w:szCs w:val="28"/>
          <w:spacing w:val="-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AB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5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，证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2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≤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left="102" w:right="-20"/>
        <w:jc w:val="left"/>
        <w:tabs>
          <w:tab w:pos="108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1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28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8"/>
          <w:w w:val="100"/>
          <w:position w:val="4"/>
        </w:rPr>
        <w:t>，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-29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-17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-37"/>
          <w:w w:val="100"/>
          <w:position w:val="4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AB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5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8"/>
          <w:w w:val="99"/>
          <w:position w:val="4"/>
        </w:rPr>
        <w:t>，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-23"/>
          <w:w w:val="99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的每一列向量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36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都是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以</w:t>
      </w:r>
      <w:r>
        <w:rPr>
          <w:rFonts w:ascii="Microsoft JhengHei" w:hAnsi="Microsoft JhengHei" w:cs="Microsoft JhengHei" w:eastAsia="Microsoft JhengHei"/>
          <w:sz w:val="28"/>
          <w:szCs w:val="28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1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为系数矩阵的齐次线性方程组的解向量．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36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13" w:lineRule="exact"/>
        <w:ind w:left="102" w:right="-92"/>
        <w:jc w:val="left"/>
        <w:tabs>
          <w:tab w:pos="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(1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5"/>
          <w:w w:val="100"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当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13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2"/>
          <w:position w:val="2"/>
        </w:rPr>
        <w:t>时,该齐次线性方程组只有零解,故此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2"/>
          <w:position w:val="2"/>
        </w:rPr>
        <w:t>时</w:t>
      </w:r>
      <w:r>
        <w:rPr>
          <w:rFonts w:ascii="Microsoft JhengHei" w:hAnsi="Microsoft JhengHei" w:cs="Microsoft JhengHei" w:eastAsia="Microsoft JhengHei"/>
          <w:sz w:val="28"/>
          <w:szCs w:val="28"/>
          <w:spacing w:val="20"/>
          <w:w w:val="102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217"/>
          <w:position w:val="2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13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1310" w:space="103"/>
            <w:col w:w="7327"/>
          </w:cols>
        </w:sectPr>
      </w:pPr>
      <w:rPr/>
    </w:p>
    <w:p>
      <w:pPr>
        <w:spacing w:before="0" w:after="0" w:line="402" w:lineRule="exact"/>
        <w:ind w:left="138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i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结论成立．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2873" w:space="107"/>
            <w:col w:w="5760"/>
          </w:cols>
        </w:sectPr>
      </w:pPr>
      <w:rPr/>
    </w:p>
    <w:p>
      <w:pPr>
        <w:spacing w:before="0" w:after="0" w:line="420" w:lineRule="exact"/>
        <w:ind w:left="102" w:right="-20"/>
        <w:jc w:val="left"/>
        <w:tabs>
          <w:tab w:pos="82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(2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5"/>
          <w:w w:val="100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当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&lt;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8"/>
          <w:w w:val="100"/>
          <w:position w:val="4"/>
        </w:rPr>
        <w:t>时,该齐次方程组的基础解系中含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有</w:t>
      </w:r>
      <w:r>
        <w:rPr>
          <w:rFonts w:ascii="Microsoft JhengHei" w:hAnsi="Microsoft JhengHei" w:cs="Microsoft JhengHei" w:eastAsia="Microsoft JhengHei"/>
          <w:sz w:val="28"/>
          <w:szCs w:val="28"/>
          <w:spacing w:val="1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8"/>
          <w:w w:val="105"/>
          <w:position w:val="4"/>
        </w:rPr>
        <w:t>个向量,从而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58" w:after="0" w:line="318" w:lineRule="exact"/>
        <w:ind w:left="14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18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90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的列向量组的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秩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≤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5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3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35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综上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5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+</w:t>
      </w:r>
      <w:r>
        <w:rPr>
          <w:rFonts w:ascii="Meiryo" w:hAnsi="Meiryo" w:cs="Meiryo" w:eastAsia="Meiryo"/>
          <w:sz w:val="28"/>
          <w:szCs w:val="28"/>
          <w:spacing w:val="22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≤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90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≤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5"/>
        </w:rPr>
        <w:t>,此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时</w:t>
      </w:r>
      <w:r>
        <w:rPr>
          <w:rFonts w:ascii="Microsoft JhengHei" w:hAnsi="Microsoft JhengHei" w:cs="Microsoft JhengHei" w:eastAsia="Microsoft JhengHei"/>
          <w:sz w:val="28"/>
          <w:szCs w:val="28"/>
          <w:spacing w:val="3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9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≤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5"/>
          <w:position w:val="5"/>
        </w:rPr>
        <w:t>,结论成立。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9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3627" w:space="103"/>
            <w:col w:w="1819" w:space="103"/>
            <w:col w:w="3088"/>
          </w:cols>
        </w:sectPr>
      </w:pPr>
      <w:rPr/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00" w:lineRule="exact"/>
        <w:ind w:left="102" w:right="-89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  <w:position w:val="-1"/>
        </w:rPr>
        <w:t>22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1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1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阶矩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阵</w:t>
      </w:r>
      <w:r>
        <w:rPr>
          <w:rFonts w:ascii="Microsoft JhengHei" w:hAnsi="Microsoft JhengHei" w:cs="Microsoft JhengHei" w:eastAsia="Microsoft JhengHei"/>
          <w:sz w:val="28"/>
          <w:szCs w:val="28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1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满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足</w:t>
      </w:r>
      <w:r>
        <w:rPr>
          <w:rFonts w:ascii="Microsoft JhengHei" w:hAnsi="Microsoft JhengHei" w:cs="Microsoft JhengHei" w:eastAsia="Microsoft JhengHei"/>
          <w:sz w:val="28"/>
          <w:szCs w:val="28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12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308" w:lineRule="exact"/>
        <w:ind w:left="151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+</w:t>
      </w:r>
      <w:r>
        <w:rPr>
          <w:rFonts w:ascii="Meiryo" w:hAnsi="Meiryo" w:cs="Meiryo" w:eastAsia="Meiryo"/>
          <w:sz w:val="28"/>
          <w:szCs w:val="28"/>
          <w:spacing w:val="22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−</w:t>
      </w:r>
      <w:r>
        <w:rPr>
          <w:rFonts w:ascii="Meiryo" w:hAnsi="Meiryo" w:cs="Meiryo" w:eastAsia="Meiryo"/>
          <w:sz w:val="28"/>
          <w:szCs w:val="28"/>
          <w:spacing w:val="17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18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57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4"/>
        </w:rPr>
        <w:t>=</w:t>
      </w:r>
      <w:r>
        <w:rPr>
          <w:rFonts w:ascii="Meiryo" w:hAnsi="Meiryo" w:cs="Meiryo" w:eastAsia="Meiryo"/>
          <w:sz w:val="29"/>
          <w:szCs w:val="29"/>
          <w:spacing w:val="38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-42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1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4"/>
        </w:rPr>
        <w:t>E</w:t>
      </w:r>
      <w:r>
        <w:rPr>
          <w:rFonts w:ascii="Times New Roman" w:hAnsi="Times New Roman" w:cs="Times New Roman" w:eastAsia="Times New Roman"/>
          <w:sz w:val="29"/>
          <w:szCs w:val="29"/>
          <w:spacing w:val="-15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阶单位矩阵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证明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57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3221" w:space="106"/>
            <w:col w:w="5413"/>
          </w:cols>
        </w:sectPr>
      </w:pPr>
      <w:rPr/>
    </w:p>
    <w:p>
      <w:pPr>
        <w:spacing w:before="0" w:after="0" w:line="399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(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3"/>
        </w:rPr>
        <w:t>提示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: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3"/>
        </w:rPr>
        <w:t>利用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3"/>
        </w:rPr>
        <w:t>题</w:t>
      </w:r>
      <w:r>
        <w:rPr>
          <w:rFonts w:ascii="Microsoft JhengHei" w:hAnsi="Microsoft JhengHei" w:cs="Microsoft JhengHei" w:eastAsia="Microsoft JhengHei"/>
          <w:sz w:val="28"/>
          <w:szCs w:val="28"/>
          <w:spacing w:val="-1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3"/>
        </w:rPr>
        <w:t>及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3"/>
        </w:rPr>
        <w:t>题</w:t>
      </w:r>
      <w:r>
        <w:rPr>
          <w:rFonts w:ascii="Microsoft JhengHei" w:hAnsi="Microsoft JhengHei" w:cs="Microsoft JhengHei" w:eastAsia="Microsoft JhengHei"/>
          <w:sz w:val="28"/>
          <w:szCs w:val="28"/>
          <w:spacing w:val="-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21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3"/>
        </w:rPr>
        <w:t>的结论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9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39" w:lineRule="exact"/>
        <w:ind w:left="102" w:right="-93"/>
        <w:jc w:val="left"/>
        <w:tabs>
          <w:tab w:pos="1200" w:val="left"/>
        </w:tabs>
        <w:rPr>
          <w:rFonts w:ascii="Meiryo" w:hAnsi="Meiryo" w:cs="Meiryo" w:eastAsia="Meiryo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18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39" w:lineRule="exact"/>
        <w:ind w:right="-88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1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2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43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2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3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2870" w:space="106"/>
            <w:col w:w="1047" w:space="106"/>
            <w:col w:w="4611"/>
          </w:cols>
        </w:sectPr>
      </w:pPr>
      <w:rPr/>
    </w:p>
    <w:p>
      <w:pPr>
        <w:spacing w:before="0" w:after="0" w:line="34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所以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21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-1"/>
        </w:rPr>
        <w:t>题所证可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-1"/>
        </w:rPr>
        <w:t>知</w:t>
      </w:r>
      <w:r>
        <w:rPr>
          <w:rFonts w:ascii="Microsoft JhengHei" w:hAnsi="Microsoft JhengHei" w:cs="Microsoft JhengHei" w:eastAsia="Microsoft JhengHei"/>
          <w:sz w:val="28"/>
          <w:szCs w:val="28"/>
          <w:spacing w:val="-19"/>
          <w:w w:val="9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+</w:t>
      </w:r>
      <w:r>
        <w:rPr>
          <w:rFonts w:ascii="Meiryo" w:hAnsi="Meiryo" w:cs="Meiryo" w:eastAsia="Meiryo"/>
          <w:sz w:val="28"/>
          <w:szCs w:val="28"/>
          <w:spacing w:val="26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−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≤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57" w:lineRule="exact"/>
        <w:ind w:left="102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>又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17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33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27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1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题所证可知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374" w:lineRule="exact"/>
        <w:ind w:left="151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26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26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≥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26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2" w:lineRule="exact"/>
        <w:ind w:left="10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此</w:t>
      </w:r>
      <w:r>
        <w:rPr>
          <w:rFonts w:ascii="Microsoft JhengHei" w:hAnsi="Microsoft JhengHei" w:cs="Microsoft JhengHei" w:eastAsia="Microsoft JhengHei"/>
          <w:sz w:val="28"/>
          <w:szCs w:val="28"/>
          <w:spacing w:val="-2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2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17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8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1" w:lineRule="auto"/>
        <w:ind w:left="102" w:right="104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23．求下列非齐次方程组的一个解及对应的齐次线性方程组的基础解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系：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line="181" w:lineRule="auto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62" w:lineRule="exact"/>
        <w:ind w:left="607" w:right="-91"/>
        <w:jc w:val="left"/>
        <w:tabs>
          <w:tab w:pos="12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.339996pt;margin-top:28.894262pt;width:7.102584pt;height:14.3777pt;mso-position-horizontal-relative:page;mso-position-vertical-relative:paragraph;z-index:-2568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⎨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5"/>
        </w:rPr>
        <w:t>⎧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46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-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62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4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4"/>
        </w:rPr>
        <w:t>5,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2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50"/>
          <w:position w:val="-5"/>
        </w:rPr>
        <w:t>⎧</w:t>
      </w:r>
      <w:r>
        <w:rPr>
          <w:rFonts w:ascii="Meiryo" w:hAnsi="Meiryo" w:cs="Meiryo" w:eastAsia="Meiryo"/>
          <w:sz w:val="28"/>
          <w:szCs w:val="28"/>
          <w:spacing w:val="-6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−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6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3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9"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2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6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4" w:equalWidth="0">
            <w:col w:w="2111" w:space="1362"/>
            <w:col w:w="442" w:space="777"/>
            <w:col w:w="2581" w:space="107"/>
            <w:col w:w="1360"/>
          </w:cols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(1)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511" w:lineRule="exact"/>
        <w:ind w:right="-109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17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17"/>
        </w:rPr>
        <w:t>  </w:t>
      </w:r>
      <w:r>
        <w:rPr>
          <w:rFonts w:ascii="Meiryo" w:hAnsi="Meiryo" w:cs="Meiryo" w:eastAsia="Meiryo"/>
          <w:sz w:val="28"/>
          <w:szCs w:val="28"/>
          <w:spacing w:val="4"/>
          <w:w w:val="50"/>
          <w:position w:val="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0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102" w:lineRule="exact"/>
        <w:ind w:right="-20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0.579987pt;margin-top:-8.361081pt;width:4.18825pt;height:8.3765pt;mso-position-horizontal-relative:page;mso-position-vertical-relative:paragraph;z-index:-2567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530" w:lineRule="exact"/>
        <w:ind w:right="-91"/>
        <w:jc w:val="left"/>
        <w:rPr>
          <w:rFonts w:ascii="Meiryo" w:hAnsi="Meiryo" w:cs="Meiryo" w:eastAsia="Meiryo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530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30" w:lineRule="exact"/>
        <w:ind w:right="-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78" w:lineRule="exact"/>
        <w:ind w:left="-55" w:right="1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-2"/>
        </w:rPr>
        <w:t>(2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2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43"/>
          <w:w w:val="100"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6"/>
          <w:w w:val="50"/>
          <w:position w:val="15"/>
        </w:rPr>
        <w:t>⎪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-2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36" w:lineRule="exact"/>
        <w:ind w:left="419" w:right="343"/>
        <w:jc w:val="center"/>
        <w:rPr>
          <w:rFonts w:ascii="Meiryo" w:hAnsi="Meiryo" w:cs="Meiryo" w:eastAsia="Meiryo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4.579987pt;margin-top:-13.078806pt;width:7.102584pt;height:14.3777pt;mso-position-horizontal-relative:page;mso-position-vertical-relative:paragraph;z-index:-2569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Pr/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50"/>
                      <w:position w:val="-1"/>
                    </w:rPr>
                    <w:t>⎨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7.740417pt;margin-top:-6.701807pt;width:4.18825pt;height:8.3765pt;mso-position-horizontal-relative:page;mso-position-vertical-relative:paragraph;z-index:-2566" type="#_x0000_t202" filled="f" stroked="f">
            <v:textbox inset="0,0,0,0">
              <w:txbxContent>
                <w:p>
                  <w:pPr>
                    <w:spacing w:before="0" w:after="0" w:line="168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4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8"/>
          <w:szCs w:val="28"/>
          <w:spacing w:val="0"/>
          <w:w w:val="50"/>
          <w:position w:val="-14"/>
        </w:rPr>
        <w:t>⎪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0"/>
        </w:rPr>
      </w:r>
    </w:p>
    <w:p>
      <w:pPr>
        <w:spacing w:before="0" w:after="0" w:line="530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30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30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−</w:t>
      </w:r>
      <w:r>
        <w:rPr>
          <w:rFonts w:ascii="Meiryo" w:hAnsi="Meiryo" w:cs="Meiryo" w:eastAsia="Meiryo"/>
          <w:sz w:val="28"/>
          <w:szCs w:val="28"/>
          <w:spacing w:val="2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3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8"/>
          <w:w w:val="69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2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53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10" w:equalWidth="0">
            <w:col w:w="430" w:space="177"/>
            <w:col w:w="938" w:space="177"/>
            <w:col w:w="496" w:space="176"/>
            <w:col w:w="982" w:space="97"/>
            <w:col w:w="419" w:space="339"/>
            <w:col w:w="1008" w:space="86"/>
            <w:col w:w="641" w:space="92"/>
            <w:col w:w="636" w:space="92"/>
            <w:col w:w="486" w:space="107"/>
            <w:col w:w="1361"/>
          </w:cols>
        </w:sectPr>
      </w:pPr>
      <w:rPr/>
    </w:p>
    <w:p>
      <w:pPr>
        <w:spacing w:before="0" w:after="0" w:line="360" w:lineRule="exact"/>
        <w:ind w:left="607" w:right="-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6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2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2"/>
          <w:b/>
          <w:bCs/>
          <w:position w:val="5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0" w:lineRule="exact"/>
        <w:ind w:right="-9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9"/>
          <w:w w:val="50"/>
          <w:position w:val="-2"/>
        </w:rPr>
        <w:t>⎩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8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3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5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5"/>
        </w:rPr>
        <w:t>−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  <w:position w:val="5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5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3" w:equalWidth="0">
            <w:col w:w="3929" w:space="763"/>
            <w:col w:w="2590" w:space="107"/>
            <w:col w:w="1351"/>
          </w:cols>
        </w:sectPr>
      </w:pPr>
      <w:rPr/>
    </w:p>
    <w:p>
      <w:pPr>
        <w:spacing w:before="0" w:after="0" w:line="272" w:lineRule="exact"/>
        <w:ind w:right="-20"/>
        <w:jc w:val="right"/>
        <w:tabs>
          <w:tab w:pos="5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62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72" w:lineRule="exact"/>
        <w:ind w:right="-86"/>
        <w:jc w:val="left"/>
        <w:tabs>
          <w:tab w:pos="400" w:val="left"/>
          <w:tab w:pos="82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9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72" w:lineRule="exact"/>
        <w:ind w:right="-86"/>
        <w:jc w:val="left"/>
        <w:tabs>
          <w:tab w:pos="540" w:val="left"/>
          <w:tab w:pos="10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63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72" w:lineRule="exact"/>
        <w:ind w:right="-20"/>
        <w:jc w:val="left"/>
        <w:tabs>
          <w:tab w:pos="40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9"/>
        </w:rPr>
        <w:t>−</w:t>
      </w:r>
      <w:r>
        <w:rPr>
          <w:rFonts w:ascii="Meiryo" w:hAnsi="Meiryo" w:cs="Meiryo" w:eastAsia="Meiryo"/>
          <w:sz w:val="29"/>
          <w:szCs w:val="29"/>
          <w:spacing w:val="-2"/>
          <w:w w:val="67"/>
          <w:position w:val="-9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9"/>
        </w:rPr>
        <w:t>8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7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4" w:equalWidth="0">
            <w:col w:w="2626" w:space="269"/>
            <w:col w:w="1105" w:space="902"/>
            <w:col w:w="1211" w:space="369"/>
            <w:col w:w="2258"/>
          </w:cols>
        </w:sectPr>
      </w:pPr>
      <w:rPr/>
    </w:p>
    <w:p>
      <w:pPr>
        <w:spacing w:before="0" w:after="0" w:line="116" w:lineRule="exact"/>
        <w:ind w:left="1921" w:right="-20"/>
        <w:jc w:val="left"/>
        <w:tabs>
          <w:tab w:pos="3880" w:val="left"/>
          <w:tab w:pos="728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4"/>
        </w:rPr>
        <w:t>⎟</w:t>
      </w:r>
      <w:r>
        <w:rPr>
          <w:rFonts w:ascii="Meiryo" w:hAnsi="Meiryo" w:cs="Meiryo" w:eastAsia="Meiryo"/>
          <w:sz w:val="29"/>
          <w:szCs w:val="29"/>
          <w:spacing w:val="-47"/>
          <w:w w:val="100"/>
          <w:position w:val="-14"/>
        </w:rPr>
        <w:t> </w:t>
      </w:r>
      <w:r>
        <w:rPr>
          <w:rFonts w:ascii="Microsoft JhengHei" w:hAnsi="Microsoft JhengHei" w:cs="Microsoft JhengHei" w:eastAsia="Microsoft JhengHei"/>
          <w:sz w:val="17"/>
          <w:szCs w:val="17"/>
          <w:spacing w:val="1"/>
          <w:w w:val="98"/>
          <w:position w:val="-10"/>
        </w:rPr>
        <w:t>初</w:t>
      </w:r>
      <w:r>
        <w:rPr>
          <w:rFonts w:ascii="Microsoft JhengHei" w:hAnsi="Microsoft JhengHei" w:cs="Microsoft JhengHei" w:eastAsia="Microsoft JhengHei"/>
          <w:sz w:val="17"/>
          <w:szCs w:val="17"/>
          <w:spacing w:val="2"/>
          <w:w w:val="98"/>
          <w:position w:val="-10"/>
        </w:rPr>
        <w:t>等</w:t>
      </w:r>
      <w:r>
        <w:rPr>
          <w:rFonts w:ascii="Microsoft JhengHei" w:hAnsi="Microsoft JhengHei" w:cs="Microsoft JhengHei" w:eastAsia="Microsoft JhengHei"/>
          <w:sz w:val="17"/>
          <w:szCs w:val="17"/>
          <w:spacing w:val="1"/>
          <w:w w:val="98"/>
          <w:position w:val="-10"/>
        </w:rPr>
        <w:t>行变</w:t>
      </w:r>
      <w:r>
        <w:rPr>
          <w:rFonts w:ascii="Microsoft JhengHei" w:hAnsi="Microsoft JhengHei" w:cs="Microsoft JhengHei" w:eastAsia="Microsoft JhengHei"/>
          <w:sz w:val="17"/>
          <w:szCs w:val="17"/>
          <w:spacing w:val="5"/>
          <w:w w:val="98"/>
          <w:position w:val="-10"/>
        </w:rPr>
        <w:t>换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116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479" w:lineRule="exact"/>
        <w:ind w:left="102" w:right="-91"/>
        <w:jc w:val="left"/>
        <w:tabs>
          <w:tab w:pos="940" w:val="left"/>
          <w:tab w:pos="2480" w:val="left"/>
          <w:tab w:pos="288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3"/>
        </w:rPr>
        <w:t>(1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5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10"/>
          <w:w w:val="67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⎜</w:t>
      </w:r>
      <w:r>
        <w:rPr>
          <w:rFonts w:ascii="Meiryo" w:hAnsi="Meiryo" w:cs="Meiryo" w:eastAsia="Meiryo"/>
          <w:sz w:val="29"/>
          <w:szCs w:val="29"/>
          <w:spacing w:val="-5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70" w:lineRule="exact"/>
        <w:ind w:left="1921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78" w:lineRule="exact"/>
        <w:ind w:left="-70" w:right="-20"/>
        <w:jc w:val="right"/>
        <w:tabs>
          <w:tab w:pos="32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48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72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78" w:lineRule="exact"/>
        <w:ind w:left="-54" w:right="-74"/>
        <w:jc w:val="center"/>
        <w:tabs>
          <w:tab w:pos="480" w:val="left"/>
          <w:tab w:pos="10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3"/>
        </w:rPr>
        <w:t>~</w:t>
        <w:tab/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3"/>
        </w:rPr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⎜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71" w:lineRule="exact"/>
        <w:ind w:left="500" w:right="527"/>
        <w:jc w:val="center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77" w:lineRule="exact"/>
        <w:ind w:right="-84"/>
        <w:jc w:val="left"/>
        <w:tabs>
          <w:tab w:pos="60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67"/>
          <w:position w:val="3"/>
        </w:rPr>
        <w:t>−</w:t>
      </w:r>
      <w:r>
        <w:rPr>
          <w:rFonts w:ascii="Meiryo" w:hAnsi="Meiryo" w:cs="Meiryo" w:eastAsia="Meiryo"/>
          <w:sz w:val="29"/>
          <w:szCs w:val="29"/>
          <w:spacing w:val="-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78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13</w:t>
      </w:r>
      <w:r>
        <w:rPr>
          <w:rFonts w:ascii="Times New Roman" w:hAnsi="Times New Roman" w:cs="Times New Roman" w:eastAsia="Times New Roman"/>
          <w:sz w:val="29"/>
          <w:szCs w:val="29"/>
          <w:spacing w:val="-8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71" w:lineRule="exact"/>
        <w:ind w:left="356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71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5" w:equalWidth="0">
            <w:col w:w="3039" w:space="272"/>
            <w:col w:w="689" w:space="361"/>
            <w:col w:w="1240" w:space="270"/>
            <w:col w:w="755" w:space="299"/>
            <w:col w:w="1815"/>
          </w:cols>
        </w:sectPr>
      </w:pPr>
      <w:rPr/>
    </w:p>
    <w:p>
      <w:pPr>
        <w:spacing w:before="0" w:after="0" w:line="430" w:lineRule="exact"/>
        <w:ind w:right="-20"/>
        <w:jc w:val="right"/>
        <w:tabs>
          <w:tab w:pos="5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38"/>
          <w:position w:val="4"/>
        </w:rPr>
        <w:t>⎝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11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30" w:lineRule="exact"/>
        <w:ind w:right="-93"/>
        <w:jc w:val="left"/>
        <w:tabs>
          <w:tab w:pos="400" w:val="left"/>
          <w:tab w:pos="82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11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30" w:lineRule="exact"/>
        <w:ind w:right="-20"/>
        <w:jc w:val="left"/>
        <w:tabs>
          <w:tab w:pos="540" w:val="left"/>
          <w:tab w:pos="1060" w:val="left"/>
          <w:tab w:pos="1560" w:val="left"/>
          <w:tab w:pos="210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4"/>
        </w:rPr>
        <w:t>⎝</w:t>
      </w:r>
      <w:r>
        <w:rPr>
          <w:rFonts w:ascii="Meiryo" w:hAnsi="Meiryo" w:cs="Meiryo" w:eastAsia="Meiryo"/>
          <w:sz w:val="29"/>
          <w:szCs w:val="29"/>
          <w:spacing w:val="-6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58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430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600" w:right="1580"/>
          <w:cols w:num="3" w:equalWidth="0">
            <w:col w:w="2630" w:space="268"/>
            <w:col w:w="1102" w:space="902"/>
            <w:col w:w="3838"/>
          </w:cols>
        </w:sectPr>
      </w:pPr>
      <w:rPr/>
    </w:p>
    <w:p>
      <w:pPr>
        <w:spacing w:before="0" w:after="0" w:line="307" w:lineRule="exact"/>
        <w:ind w:left="878" w:right="-86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57"/>
          <w:w w:val="100"/>
          <w:position w:val="-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9"/>
        </w:rPr>
        <w:t>−</w:t>
      </w:r>
      <w:r>
        <w:rPr>
          <w:rFonts w:ascii="Meiryo" w:hAnsi="Meiryo" w:cs="Meiryo" w:eastAsia="Meiryo"/>
          <w:sz w:val="29"/>
          <w:szCs w:val="29"/>
          <w:spacing w:val="1"/>
          <w:w w:val="67"/>
          <w:position w:val="-9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9"/>
        </w:rPr>
        <w:t>8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07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57"/>
          <w:w w:val="100"/>
          <w:position w:val="-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9"/>
        </w:rPr>
        <w:t>−</w:t>
      </w:r>
      <w:r>
        <w:rPr>
          <w:rFonts w:ascii="Meiryo" w:hAnsi="Meiryo" w:cs="Meiryo" w:eastAsia="Meiryo"/>
          <w:sz w:val="29"/>
          <w:szCs w:val="29"/>
          <w:spacing w:val="-4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99"/>
          <w:b/>
          <w:bCs/>
          <w:position w:val="-9"/>
        </w:rPr>
        <w:t>1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307" w:lineRule="exact" w:after="0"/>
        <w:jc w:val="left"/>
        <w:rPr>
          <w:rFonts w:ascii="Meiryo" w:hAnsi="Meiryo" w:cs="Meiryo" w:eastAsia="Meiryo"/>
          <w:sz w:val="29"/>
          <w:szCs w:val="29"/>
        </w:rPr>
        <w:sectPr>
          <w:pgMar w:header="0" w:footer="982" w:top="1400" w:bottom="1180" w:left="1580" w:right="1580"/>
          <w:pgSz w:w="11920" w:h="16840"/>
          <w:cols w:num="2" w:equalWidth="0">
            <w:col w:w="1531" w:space="593"/>
            <w:col w:w="6636"/>
          </w:cols>
        </w:sectPr>
      </w:pPr>
      <w:rPr/>
    </w:p>
    <w:p>
      <w:pPr>
        <w:spacing w:before="0" w:after="0" w:line="233" w:lineRule="exact"/>
        <w:ind w:left="878" w:right="-20"/>
        <w:jc w:val="left"/>
        <w:tabs>
          <w:tab w:pos="1420" w:val="left"/>
          <w:tab w:pos="2120" w:val="left"/>
          <w:tab w:pos="264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33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193" w:lineRule="exact"/>
        <w:ind w:left="878" w:right="-9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⎜</w:t>
      </w:r>
      <w:r>
        <w:rPr>
          <w:rFonts w:ascii="Meiryo" w:hAnsi="Meiryo" w:cs="Meiryo" w:eastAsia="Meiryo"/>
          <w:sz w:val="29"/>
          <w:szCs w:val="29"/>
          <w:spacing w:val="35"/>
          <w:w w:val="38"/>
          <w:position w:val="-1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13</w:t>
      </w:r>
      <w:r>
        <w:rPr>
          <w:rFonts w:ascii="Times New Roman" w:hAnsi="Times New Roman" w:cs="Times New Roman" w:eastAsia="Times New Roman"/>
          <w:sz w:val="29"/>
          <w:szCs w:val="29"/>
          <w:spacing w:val="-5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93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  </w:t>
      </w:r>
      <w:r>
        <w:rPr>
          <w:rFonts w:ascii="Meiryo" w:hAnsi="Meiryo" w:cs="Meiryo" w:eastAsia="Meiryo"/>
          <w:sz w:val="29"/>
          <w:szCs w:val="29"/>
          <w:spacing w:val="25"/>
          <w:w w:val="38"/>
          <w:position w:val="-1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53"/>
          <w:w w:val="100"/>
          <w:b/>
          <w:bCs/>
          <w:position w:val="-8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193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2" w:equalWidth="0">
            <w:col w:w="1531" w:space="593"/>
            <w:col w:w="6636"/>
          </w:cols>
        </w:sectPr>
      </w:pPr>
      <w:rPr/>
    </w:p>
    <w:p>
      <w:pPr>
        <w:spacing w:before="0" w:after="0" w:line="452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11"/>
          <w:w w:val="88"/>
          <w:position w:val="11"/>
        </w:rPr>
        <w:t>∴</w:t>
      </w:r>
      <w:r>
        <w:rPr>
          <w:rFonts w:ascii="Meiryo" w:hAnsi="Meiryo" w:cs="Meiryo" w:eastAsia="Meiryo"/>
          <w:sz w:val="30"/>
          <w:szCs w:val="30"/>
          <w:spacing w:val="0"/>
          <w:w w:val="88"/>
          <w:position w:val="11"/>
        </w:rPr>
        <w:t>η</w:t>
      </w:r>
      <w:r>
        <w:rPr>
          <w:rFonts w:ascii="Meiryo" w:hAnsi="Meiryo" w:cs="Meiryo" w:eastAsia="Meiryo"/>
          <w:sz w:val="30"/>
          <w:szCs w:val="30"/>
          <w:spacing w:val="8"/>
          <w:w w:val="88"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11"/>
        </w:rPr>
        <w:t>=</w:t>
      </w:r>
      <w:r>
        <w:rPr>
          <w:rFonts w:ascii="Meiryo" w:hAnsi="Meiryo" w:cs="Meiryo" w:eastAsia="Meiryo"/>
          <w:sz w:val="29"/>
          <w:szCs w:val="29"/>
          <w:spacing w:val="10"/>
          <w:w w:val="67"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0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98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43" w:lineRule="exact"/>
        <w:ind w:right="-20"/>
        <w:jc w:val="righ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6"/>
        </w:rPr>
        <w:t>⎝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70" w:lineRule="exact"/>
        <w:ind w:left="-60" w:right="-80"/>
        <w:jc w:val="center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61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29"/>
          <w:szCs w:val="29"/>
          <w:spacing w:val="11"/>
          <w:w w:val="38"/>
          <w:position w:val="1"/>
        </w:rPr>
        <w:t>⎟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1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53"/>
          <w:w w:val="100"/>
          <w:b/>
          <w:bCs/>
          <w:position w:val="13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96"/>
          <w:position w:val="13"/>
        </w:rPr>
        <w:t>ξ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252" w:lineRule="exact"/>
        <w:ind w:left="238" w:right="182"/>
        <w:jc w:val="center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70" w:lineRule="exact"/>
        <w:ind w:left="2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59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5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84" w:lineRule="exact"/>
        <w:ind w:left="225" w:right="12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38"/>
          <w:position w:val="-13"/>
        </w:rPr>
        <w:t>⎛</w:t>
      </w:r>
      <w:r>
        <w:rPr>
          <w:rFonts w:ascii="Meiryo" w:hAnsi="Meiryo" w:cs="Meiryo" w:eastAsia="Meiryo"/>
          <w:sz w:val="29"/>
          <w:szCs w:val="29"/>
          <w:spacing w:val="-61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1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68" w:lineRule="exact"/>
        <w:ind w:left="235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1"/>
        </w:rPr>
        <w:t>  </w:t>
      </w:r>
      <w:r>
        <w:rPr>
          <w:rFonts w:ascii="Meiryo" w:hAnsi="Meiryo" w:cs="Meiryo" w:eastAsia="Meiryo"/>
          <w:sz w:val="29"/>
          <w:szCs w:val="29"/>
          <w:spacing w:val="25"/>
          <w:w w:val="38"/>
          <w:position w:val="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53"/>
          <w:w w:val="100"/>
          <w:b/>
          <w:bCs/>
          <w:position w:val="-10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54" w:lineRule="exact"/>
        <w:ind w:left="235" w:right="-20"/>
        <w:jc w:val="left"/>
        <w:tabs>
          <w:tab w:pos="74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45932pt;margin-top:-22.742573pt;width:7.911367pt;height:14.4368pt;mso-position-horizontal-relative:page;mso-position-vertical-relative:paragraph;z-index:-2560" type="#_x0000_t202" filled="f" stroked="f">
            <v:textbox inset="0,0,0,0">
              <w:txbxContent>
                <w:p>
                  <w:pPr>
                    <w:spacing w:before="0" w:after="0" w:line="289" w:lineRule="exact"/>
                    <w:ind w:right="-83"/>
                    <w:jc w:val="left"/>
                    <w:rPr>
                      <w:rFonts w:ascii="Meiryo" w:hAnsi="Meiryo" w:cs="Meiryo" w:eastAsia="Meiryo"/>
                      <w:sz w:val="29"/>
                      <w:szCs w:val="29"/>
                    </w:rPr>
                  </w:pPr>
                  <w:rPr/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67"/>
                      <w:position w:val="-1"/>
                    </w:rPr>
                    <w:t>=</w:t>
                  </w:r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3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71" w:lineRule="exact"/>
        <w:ind w:left="235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5"/>
        </w:rPr>
        <w:t>⎝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5"/>
        </w:rPr>
        <w:t>  </w:t>
      </w:r>
      <w:r>
        <w:rPr>
          <w:rFonts w:ascii="Meiryo" w:hAnsi="Meiryo" w:cs="Meiryo" w:eastAsia="Meiryo"/>
          <w:sz w:val="29"/>
          <w:szCs w:val="29"/>
          <w:spacing w:val="28"/>
          <w:w w:val="3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50"/>
          <w:w w:val="100"/>
          <w:b/>
          <w:bCs/>
          <w:position w:val="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5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4" w:lineRule="exact"/>
        <w:ind w:left="84" w:right="-84"/>
        <w:jc w:val="left"/>
        <w:tabs>
          <w:tab w:pos="700" w:val="left"/>
          <w:tab w:pos="112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67"/>
          <w:position w:val="-11"/>
        </w:rPr>
        <w:t>−</w:t>
      </w:r>
      <w:r>
        <w:rPr>
          <w:rFonts w:ascii="Meiryo" w:hAnsi="Meiryo" w:cs="Meiryo" w:eastAsia="Meiryo"/>
          <w:sz w:val="29"/>
          <w:szCs w:val="29"/>
          <w:spacing w:val="-4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11"/>
        </w:rPr>
        <w:t>−</w:t>
      </w:r>
      <w:r>
        <w:rPr>
          <w:rFonts w:ascii="Meiryo" w:hAnsi="Meiryo" w:cs="Meiryo" w:eastAsia="Meiryo"/>
          <w:sz w:val="29"/>
          <w:szCs w:val="29"/>
          <w:spacing w:val="-2"/>
          <w:w w:val="67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4" w:lineRule="exact"/>
        <w:ind w:right="-86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1"/>
        </w:rPr>
        <w:t>11</w:t>
      </w:r>
      <w:r>
        <w:rPr>
          <w:rFonts w:ascii="Times New Roman" w:hAnsi="Times New Roman" w:cs="Times New Roman" w:eastAsia="Times New Roman"/>
          <w:sz w:val="29"/>
          <w:szCs w:val="29"/>
          <w:spacing w:val="-14"/>
          <w:w w:val="100"/>
          <w:b/>
          <w:bCs/>
          <w:position w:val="-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20" w:lineRule="exact"/>
        <w:ind w:right="-111"/>
        <w:jc w:val="left"/>
        <w:tabs>
          <w:tab w:pos="540" w:val="left"/>
          <w:tab w:pos="108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v:group style="position:absolute;margin-left:385.140015pt;margin-top:25.959267pt;width:8.280pt;height:.1pt;mso-position-horizontal-relative:page;mso-position-vertical-relative:paragraph;z-index:-2565" coordorigin="7703,519" coordsize="166,2">
            <v:shape style="position:absolute;left:7703;top:519;width:166;height:2" coordorigin="7703,519" coordsize="166,0" path="m7703,519l7868,519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0.960968pt;margin-top:18.997992pt;width:5.516885pt;height:14.4044pt;mso-position-horizontal-relative:page;mso-position-vertical-relative:paragraph;z-index:-2559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9"/>
                      <w:szCs w:val="29"/>
                    </w:rPr>
                  </w:pPr>
                  <w:rPr/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38"/>
                      <w:position w:val="-1"/>
                    </w:rPr>
                    <w:t>⎜</w:t>
                  </w:r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9"/>
          <w:szCs w:val="29"/>
          <w:w w:val="38"/>
          <w:position w:val="6"/>
        </w:rPr>
        <w:t>⎛</w:t>
      </w:r>
      <w:r>
        <w:rPr>
          <w:rFonts w:ascii="Meiryo" w:hAnsi="Meiryo" w:cs="Meiryo" w:eastAsia="Meiryo"/>
          <w:sz w:val="29"/>
          <w:szCs w:val="29"/>
          <w:spacing w:val="-6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8"/>
        </w:rPr>
        <w:t>9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185" w:lineRule="exact"/>
        <w:ind w:right="-92"/>
        <w:jc w:val="left"/>
        <w:tabs>
          <w:tab w:pos="108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3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3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5"/>
        </w:rPr>
        <w:t>7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53" w:lineRule="exact"/>
        <w:ind w:right="-20"/>
        <w:jc w:val="left"/>
        <w:tabs>
          <w:tab w:pos="78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pict>
          <v:group style="position:absolute;margin-left:424.380005pt;margin-top:25.962196pt;width:8.220pt;height:.1pt;mso-position-horizontal-relative:page;mso-position-vertical-relative:paragraph;z-index:-2564" coordorigin="8488,519" coordsize="164,2">
            <v:shape style="position:absolute;left:8488;top:519;width:164;height:2" coordorigin="8488,519" coordsize="164,0" path="m8488,519l8652,519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6.079987pt;margin-top:19.000921pt;width:5.516885pt;height:14.4044pt;mso-position-horizontal-relative:page;mso-position-vertical-relative:paragraph;z-index:-2558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9"/>
                      <w:szCs w:val="29"/>
                    </w:rPr>
                  </w:pPr>
                  <w:rPr/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38"/>
                      <w:position w:val="-1"/>
                    </w:rPr>
                    <w:t>⎟</w:t>
                  </w:r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7"/>
        </w:rPr>
        <w:t>−</w:t>
      </w:r>
      <w:r>
        <w:rPr>
          <w:rFonts w:ascii="Meiryo" w:hAnsi="Meiryo" w:cs="Meiryo" w:eastAsia="Meiryo"/>
          <w:sz w:val="29"/>
          <w:szCs w:val="29"/>
          <w:spacing w:val="13"/>
          <w:w w:val="67"/>
          <w:position w:val="-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61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9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52" w:lineRule="exact"/>
        <w:ind w:left="241" w:right="-20"/>
        <w:jc w:val="left"/>
        <w:tabs>
          <w:tab w:pos="104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4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4"/>
        </w:rPr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152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6" w:equalWidth="0">
            <w:col w:w="989" w:space="152"/>
            <w:col w:w="635" w:space="114"/>
            <w:col w:w="1492" w:space="301"/>
            <w:col w:w="460" w:space="897"/>
            <w:col w:w="1241" w:space="401"/>
            <w:col w:w="2078"/>
          </w:cols>
        </w:sectPr>
      </w:pPr>
      <w:rPr/>
    </w:p>
    <w:p>
      <w:pPr>
        <w:spacing w:before="0" w:after="0" w:line="115" w:lineRule="exact"/>
        <w:ind w:left="1408" w:right="-103"/>
        <w:jc w:val="left"/>
        <w:tabs>
          <w:tab w:pos="402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pict>
          <v:group style="position:absolute;margin-left:390.660004pt;margin-top:19.320547pt;width:8.280pt;height:.1pt;mso-position-horizontal-relative:page;mso-position-vertical-relative:paragraph;z-index:-2563" coordorigin="7813,386" coordsize="166,2">
            <v:shape style="position:absolute;left:7813;top:386;width:166;height:2" coordorigin="7813,386" coordsize="166,0" path="m7813,386l7979,386e" filled="f" stroked="t" strokeweight=".49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1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4"/>
        </w:rPr>
        <w:t>⎟</w:t>
      </w:r>
      <w:r>
        <w:rPr>
          <w:rFonts w:ascii="Meiryo" w:hAnsi="Meiryo" w:cs="Meiryo" w:eastAsia="Meiryo"/>
          <w:sz w:val="29"/>
          <w:szCs w:val="29"/>
          <w:spacing w:val="-52"/>
          <w:w w:val="100"/>
          <w:position w:val="-14"/>
        </w:rPr>
        <w:t> </w:t>
      </w:r>
      <w:r>
        <w:rPr>
          <w:rFonts w:ascii="Microsoft JhengHei" w:hAnsi="Microsoft JhengHei" w:cs="Microsoft JhengHei" w:eastAsia="Microsoft JhengHei"/>
          <w:sz w:val="16"/>
          <w:szCs w:val="16"/>
          <w:spacing w:val="1"/>
          <w:w w:val="104"/>
          <w:position w:val="-10"/>
        </w:rPr>
        <w:t>初等行变</w:t>
      </w:r>
      <w:r>
        <w:rPr>
          <w:rFonts w:ascii="Microsoft JhengHei" w:hAnsi="Microsoft JhengHei" w:cs="Microsoft JhengHei" w:eastAsia="Microsoft JhengHei"/>
          <w:sz w:val="16"/>
          <w:szCs w:val="16"/>
          <w:spacing w:val="6"/>
          <w:w w:val="104"/>
          <w:position w:val="-10"/>
        </w:rPr>
        <w:t>换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7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115" w:lineRule="exact"/>
        <w:ind w:right="-20"/>
        <w:jc w:val="left"/>
        <w:tabs>
          <w:tab w:pos="540" w:val="left"/>
          <w:tab w:pos="148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9"/>
        </w:rPr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27"/>
        </w:rPr>
      </w:r>
      <w:r>
        <w:rPr>
          <w:rFonts w:ascii="Meiryo" w:hAnsi="Meiryo" w:cs="Meiryo" w:eastAsia="Meiryo"/>
          <w:sz w:val="29"/>
          <w:szCs w:val="29"/>
          <w:spacing w:val="-146"/>
          <w:w w:val="67"/>
          <w:u w:val="single" w:color="000000"/>
          <w:position w:val="-27"/>
        </w:rPr>
        <w:t>=</w:t>
      </w:r>
      <w:r>
        <w:rPr>
          <w:rFonts w:ascii="Meiryo" w:hAnsi="Meiryo" w:cs="Meiryo" w:eastAsia="Meiryo"/>
          <w:sz w:val="29"/>
          <w:szCs w:val="29"/>
          <w:spacing w:val="-146"/>
          <w:w w:val="67"/>
          <w:u w:val="single" w:color="000000"/>
          <w:position w:val="-27"/>
        </w:rPr>
      </w:r>
      <w:r>
        <w:rPr>
          <w:rFonts w:ascii="Meiryo" w:hAnsi="Meiryo" w:cs="Meiryo" w:eastAsia="Meiryo"/>
          <w:sz w:val="29"/>
          <w:szCs w:val="29"/>
          <w:spacing w:val="-146"/>
          <w:w w:val="67"/>
          <w:position w:val="-27"/>
        </w:rPr>
      </w:r>
      <w:r>
        <w:rPr>
          <w:rFonts w:ascii="Meiryo" w:hAnsi="Meiryo" w:cs="Meiryo" w:eastAsia="Meiryo"/>
          <w:sz w:val="29"/>
          <w:szCs w:val="29"/>
          <w:spacing w:val="-146"/>
          <w:w w:val="67"/>
          <w:position w:val="-27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1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9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19"/>
        </w:rPr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7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115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2" w:equalWidth="0">
            <w:col w:w="5150" w:space="1094"/>
            <w:col w:w="2516"/>
          </w:cols>
        </w:sectPr>
      </w:pPr>
      <w:rPr/>
    </w:p>
    <w:p>
      <w:pPr>
        <w:spacing w:before="89" w:after="0" w:line="240" w:lineRule="auto"/>
        <w:ind w:left="40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(2)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478" w:lineRule="exact"/>
        <w:ind w:right="-88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3"/>
        </w:rPr>
        <w:t>=</w:t>
      </w:r>
      <w:r>
        <w:rPr>
          <w:rFonts w:ascii="Meiryo" w:hAnsi="Meiryo" w:cs="Meiryo" w:eastAsia="Meiryo"/>
          <w:sz w:val="29"/>
          <w:szCs w:val="29"/>
          <w:spacing w:val="2"/>
          <w:w w:val="67"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⎜</w:t>
      </w:r>
      <w:r>
        <w:rPr>
          <w:rFonts w:ascii="Meiryo" w:hAnsi="Meiryo" w:cs="Meiryo" w:eastAsia="Meiryo"/>
          <w:sz w:val="29"/>
          <w:szCs w:val="29"/>
          <w:spacing w:val="-5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26" w:lineRule="exact"/>
        <w:ind w:left="492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7.022079pt;margin-top:3.53242pt;width:7.2022pt;height:14.4044pt;mso-position-horizontal-relative:page;mso-position-vertical-relative:paragraph;z-index:-2562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Times New Roman" w:hAnsi="Times New Roman" w:cs="Times New Roman" w:eastAsia="Times New Roman"/>
                      <w:sz w:val="29"/>
                      <w:szCs w:val="2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9"/>
                      <w:szCs w:val="29"/>
                      <w:spacing w:val="0"/>
                      <w:w w:val="100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29"/>
                      <w:szCs w:val="2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74" w:lineRule="exact"/>
        <w:ind w:left="492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7"/>
        </w:rPr>
        <w:t>⎝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76" w:lineRule="exact"/>
        <w:ind w:left="2" w:right="-84"/>
        <w:jc w:val="left"/>
        <w:tabs>
          <w:tab w:pos="520" w:val="left"/>
          <w:tab w:pos="9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6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3"/>
        </w:rPr>
        <w:t>−</w:t>
      </w:r>
      <w:r>
        <w:rPr>
          <w:rFonts w:ascii="Meiryo" w:hAnsi="Meiryo" w:cs="Meiryo" w:eastAsia="Meiryo"/>
          <w:sz w:val="29"/>
          <w:szCs w:val="29"/>
          <w:spacing w:val="-5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33" w:after="0" w:line="240" w:lineRule="auto"/>
        <w:ind w:right="-20"/>
        <w:jc w:val="left"/>
        <w:tabs>
          <w:tab w:pos="520" w:val="left"/>
          <w:tab w:pos="10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478" w:lineRule="exact"/>
        <w:ind w:left="12" w:right="-91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67"/>
          <w:position w:val="3"/>
        </w:rPr>
        <w:t>−</w:t>
      </w:r>
      <w:r>
        <w:rPr>
          <w:rFonts w:ascii="Meiryo" w:hAnsi="Meiryo" w:cs="Meiryo" w:eastAsia="Meiryo"/>
          <w:sz w:val="29"/>
          <w:szCs w:val="29"/>
          <w:spacing w:val="-5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430" w:lineRule="exact"/>
        <w:ind w:right="-101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561401pt;margin-top:6.83875pt;width:5.516885pt;height:14.4044pt;mso-position-horizontal-relative:page;mso-position-vertical-relative:paragraph;z-index:-2561" type="#_x0000_t202" filled="f" stroked="f">
            <v:textbox inset="0,0,0,0">
              <w:txbxContent>
                <w:p>
                  <w:pPr>
                    <w:spacing w:before="0" w:after="0" w:line="288" w:lineRule="exact"/>
                    <w:ind w:right="-83"/>
                    <w:jc w:val="left"/>
                    <w:rPr>
                      <w:rFonts w:ascii="Meiryo" w:hAnsi="Meiryo" w:cs="Meiryo" w:eastAsia="Meiryo"/>
                      <w:sz w:val="29"/>
                      <w:szCs w:val="29"/>
                    </w:rPr>
                  </w:pPr>
                  <w:rPr/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38"/>
                      <w:position w:val="-1"/>
                    </w:rPr>
                    <w:t>⎠</w:t>
                  </w:r>
                  <w:r>
                    <w:rPr>
                      <w:rFonts w:ascii="Meiryo" w:hAnsi="Meiryo" w:cs="Meiryo" w:eastAsia="Meiryo"/>
                      <w:sz w:val="29"/>
                      <w:szCs w:val="2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4"/>
        </w:rPr>
        <w:t>−</w:t>
      </w:r>
      <w:r>
        <w:rPr>
          <w:rFonts w:ascii="Meiryo" w:hAnsi="Meiryo" w:cs="Meiryo" w:eastAsia="Meiryo"/>
          <w:sz w:val="29"/>
          <w:szCs w:val="29"/>
          <w:spacing w:val="-6"/>
          <w:w w:val="67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4"/>
        </w:rPr>
        <w:t>6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16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612" w:lineRule="exact"/>
        <w:ind w:right="-133"/>
        <w:jc w:val="left"/>
        <w:tabs>
          <w:tab w:pos="540" w:val="left"/>
          <w:tab w:pos="1080" w:val="left"/>
          <w:tab w:pos="150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14"/>
        </w:rPr>
        <w:t>~</w:t>
        <w:tab/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b/>
          <w:bCs/>
          <w:position w:val="14"/>
        </w:rPr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⎜</w:t>
      </w:r>
      <w:r>
        <w:rPr>
          <w:rFonts w:ascii="Meiryo" w:hAnsi="Meiryo" w:cs="Meiryo" w:eastAsia="Meiryo"/>
          <w:sz w:val="29"/>
          <w:szCs w:val="29"/>
          <w:spacing w:val="-6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4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4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4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4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14"/>
        </w:rPr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14"/>
        </w:rPr>
        <w:t>−</w:t>
      </w:r>
      <w:r>
        <w:rPr>
          <w:rFonts w:ascii="Meiryo" w:hAnsi="Meiryo" w:cs="Meiryo" w:eastAsia="Meiryo"/>
          <w:sz w:val="29"/>
          <w:szCs w:val="29"/>
          <w:spacing w:val="13"/>
          <w:w w:val="67"/>
          <w:position w:val="1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7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78" w:lineRule="exact"/>
        <w:ind w:left="542" w:right="-20"/>
        <w:jc w:val="left"/>
        <w:tabs>
          <w:tab w:pos="1080" w:val="left"/>
          <w:tab w:pos="162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w w:val="38"/>
          <w:position w:val="3"/>
        </w:rPr>
        <w:t>⎜</w:t>
      </w:r>
      <w:r>
        <w:rPr>
          <w:rFonts w:ascii="Meiryo" w:hAnsi="Meiryo" w:cs="Meiryo" w:eastAsia="Meiryo"/>
          <w:sz w:val="29"/>
          <w:szCs w:val="29"/>
          <w:spacing w:val="-6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0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34" w:lineRule="exact"/>
        <w:ind w:left="542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01" w:lineRule="exact"/>
        <w:ind w:left="542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1"/>
        </w:rPr>
        <w:t>⎝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612" w:lineRule="exact"/>
        <w:ind w:left="2" w:right="-20"/>
        <w:jc w:val="left"/>
        <w:tabs>
          <w:tab w:pos="540" w:val="left"/>
        </w:tabs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8"/>
        </w:rPr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14"/>
        </w:rPr>
        <w:t>−</w:t>
      </w:r>
      <w:r>
        <w:rPr>
          <w:rFonts w:ascii="Meiryo" w:hAnsi="Meiryo" w:cs="Meiryo" w:eastAsia="Meiryo"/>
          <w:sz w:val="29"/>
          <w:szCs w:val="29"/>
          <w:spacing w:val="-3"/>
          <w:w w:val="67"/>
          <w:position w:val="1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14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14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78" w:lineRule="exact"/>
        <w:ind w:right="-20"/>
        <w:jc w:val="left"/>
        <w:tabs>
          <w:tab w:pos="64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60"/>
          <w:w w:val="100"/>
          <w:b/>
          <w:bCs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34" w:lineRule="exact"/>
        <w:ind w:left="891" w:right="831"/>
        <w:jc w:val="center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01" w:lineRule="exact"/>
        <w:ind w:left="891" w:right="831"/>
        <w:jc w:val="center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1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01" w:lineRule="exact" w:after="0"/>
        <w:jc w:val="center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6" w:equalWidth="0">
            <w:col w:w="731" w:space="185"/>
            <w:col w:w="789" w:space="374"/>
            <w:col w:w="1298" w:space="272"/>
            <w:col w:w="494" w:space="355"/>
            <w:col w:w="1892" w:space="421"/>
            <w:col w:w="1949"/>
          </w:cols>
        </w:sectPr>
      </w:pPr>
      <w:rPr/>
    </w:p>
    <w:p>
      <w:pPr>
        <w:spacing w:before="0" w:after="0" w:line="290" w:lineRule="exact"/>
        <w:ind w:left="875" w:right="-86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   </w:t>
      </w:r>
      <w:r>
        <w:rPr>
          <w:rFonts w:ascii="Meiryo" w:hAnsi="Meiryo" w:cs="Meiryo" w:eastAsia="Meiryo"/>
          <w:sz w:val="29"/>
          <w:szCs w:val="29"/>
          <w:spacing w:val="1"/>
          <w:w w:val="38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65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90" w:lineRule="exact"/>
        <w:ind w:right="-86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-57"/>
          <w:w w:val="100"/>
          <w:position w:val="-1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9"/>
        </w:rPr>
        <w:t>−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9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9"/>
        </w:rPr>
        <w:t>9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⎛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  </w:t>
      </w:r>
      <w:r>
        <w:rPr>
          <w:rFonts w:ascii="Meiryo" w:hAnsi="Meiryo" w:cs="Meiryo" w:eastAsia="Meiryo"/>
          <w:sz w:val="29"/>
          <w:szCs w:val="29"/>
          <w:spacing w:val="25"/>
          <w:w w:val="38"/>
          <w:position w:val="-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53"/>
          <w:w w:val="100"/>
          <w:b/>
          <w:bCs/>
          <w:position w:val="-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1"/>
        </w:rPr>
        <w:t>⎞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90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3" w:equalWidth="0">
            <w:col w:w="1531" w:space="664"/>
            <w:col w:w="652" w:space="679"/>
            <w:col w:w="5234"/>
          </w:cols>
        </w:sectPr>
      </w:pPr>
      <w:rPr/>
    </w:p>
    <w:p>
      <w:pPr>
        <w:spacing w:before="0" w:after="0" w:line="228" w:lineRule="exact"/>
        <w:ind w:left="875" w:right="-20"/>
        <w:jc w:val="left"/>
        <w:tabs>
          <w:tab w:pos="1420" w:val="left"/>
          <w:tab w:pos="2180" w:val="left"/>
          <w:tab w:pos="2720" w:val="left"/>
          <w:tab w:pos="3520" w:val="left"/>
          <w:tab w:pos="404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5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28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328" w:lineRule="exact"/>
        <w:ind w:left="112" w:right="-116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eiryo" w:hAnsi="Meiryo" w:cs="Meiryo" w:eastAsia="Meiryo"/>
          <w:sz w:val="29"/>
          <w:szCs w:val="29"/>
          <w:spacing w:val="11"/>
          <w:w w:val="88"/>
          <w:position w:val="-19"/>
        </w:rPr>
        <w:t>∴</w:t>
      </w:r>
      <w:r>
        <w:rPr>
          <w:rFonts w:ascii="Meiryo" w:hAnsi="Meiryo" w:cs="Meiryo" w:eastAsia="Meiryo"/>
          <w:sz w:val="30"/>
          <w:szCs w:val="30"/>
          <w:spacing w:val="0"/>
          <w:w w:val="88"/>
          <w:position w:val="-19"/>
        </w:rPr>
        <w:t>η</w:t>
      </w:r>
      <w:r>
        <w:rPr>
          <w:rFonts w:ascii="Meiryo" w:hAnsi="Meiryo" w:cs="Meiryo" w:eastAsia="Meiryo"/>
          <w:sz w:val="30"/>
          <w:szCs w:val="30"/>
          <w:spacing w:val="8"/>
          <w:w w:val="88"/>
          <w:position w:val="-1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19"/>
        </w:rPr>
        <w:t>=</w:t>
      </w:r>
      <w:r>
        <w:rPr>
          <w:rFonts w:ascii="Meiryo" w:hAnsi="Meiryo" w:cs="Meiryo" w:eastAsia="Meiryo"/>
          <w:sz w:val="29"/>
          <w:szCs w:val="29"/>
          <w:spacing w:val="9"/>
          <w:w w:val="67"/>
          <w:position w:val="-1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⎜</w:t>
      </w:r>
      <w:r>
        <w:rPr>
          <w:rFonts w:ascii="Meiryo" w:hAnsi="Meiryo" w:cs="Meiryo" w:eastAsia="Meiryo"/>
          <w:sz w:val="29"/>
          <w:szCs w:val="29"/>
          <w:spacing w:val="-57"/>
          <w:w w:val="100"/>
          <w:position w:val="-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3"/>
        </w:rPr>
        <w:t>−</w:t>
      </w:r>
      <w:r>
        <w:rPr>
          <w:rFonts w:ascii="Meiryo" w:hAnsi="Meiryo" w:cs="Meiryo" w:eastAsia="Meiryo"/>
          <w:sz w:val="29"/>
          <w:szCs w:val="29"/>
          <w:spacing w:val="5"/>
          <w:w w:val="67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3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-52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11"/>
          <w:w w:val="38"/>
          <w:position w:val="-2"/>
        </w:rPr>
        <w:t>⎟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19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53"/>
          <w:w w:val="100"/>
          <w:b/>
          <w:bCs/>
          <w:position w:val="-19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19"/>
        </w:rPr>
        <w:t>ξ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28" w:lineRule="exact"/>
        <w:ind w:right="-116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19"/>
        </w:rPr>
        <w:t>=</w:t>
      </w:r>
      <w:r>
        <w:rPr>
          <w:rFonts w:ascii="Meiryo" w:hAnsi="Meiryo" w:cs="Meiryo" w:eastAsia="Meiryo"/>
          <w:sz w:val="29"/>
          <w:szCs w:val="29"/>
          <w:spacing w:val="9"/>
          <w:w w:val="67"/>
          <w:position w:val="-1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  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63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9"/>
          <w:szCs w:val="29"/>
          <w:spacing w:val="11"/>
          <w:w w:val="38"/>
          <w:position w:val="-2"/>
        </w:rPr>
        <w:t>⎟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9"/>
          <w:b/>
          <w:bCs/>
          <w:position w:val="-19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53"/>
          <w:w w:val="100"/>
          <w:b/>
          <w:bCs/>
          <w:position w:val="-19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-19"/>
        </w:rPr>
        <w:t>ξ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28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-19"/>
        </w:rPr>
        <w:t>=</w:t>
      </w:r>
      <w:r>
        <w:rPr>
          <w:rFonts w:ascii="Meiryo" w:hAnsi="Meiryo" w:cs="Meiryo" w:eastAsia="Meiryo"/>
          <w:sz w:val="29"/>
          <w:szCs w:val="29"/>
          <w:spacing w:val="11"/>
          <w:w w:val="67"/>
          <w:position w:val="-19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⎜</w:t>
      </w:r>
      <w:r>
        <w:rPr>
          <w:rFonts w:ascii="Meiryo" w:hAnsi="Meiryo" w:cs="Meiryo" w:eastAsia="Meiryo"/>
          <w:sz w:val="29"/>
          <w:szCs w:val="29"/>
          <w:spacing w:val="-57"/>
          <w:w w:val="100"/>
          <w:position w:val="-2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7"/>
          <w:position w:val="3"/>
        </w:rPr>
        <w:t>−</w:t>
      </w:r>
      <w:r>
        <w:rPr>
          <w:rFonts w:ascii="Meiryo" w:hAnsi="Meiryo" w:cs="Meiryo" w:eastAsia="Meiryo"/>
          <w:sz w:val="29"/>
          <w:szCs w:val="29"/>
          <w:spacing w:val="-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3"/>
          <w:w w:val="99"/>
          <w:b/>
          <w:bCs/>
          <w:position w:val="3"/>
        </w:rPr>
        <w:t>1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2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328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3" w:equalWidth="0">
            <w:col w:w="1775" w:space="187"/>
            <w:col w:w="1129" w:space="201"/>
            <w:col w:w="5468"/>
          </w:cols>
        </w:sectPr>
      </w:pPr>
      <w:rPr/>
    </w:p>
    <w:p>
      <w:pPr>
        <w:spacing w:before="0" w:after="0" w:line="343" w:lineRule="exact"/>
        <w:ind w:left="875" w:right="-100"/>
        <w:jc w:val="left"/>
        <w:tabs>
          <w:tab w:pos="18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   </w:t>
      </w:r>
      <w:r>
        <w:rPr>
          <w:rFonts w:ascii="Meiryo" w:hAnsi="Meiryo" w:cs="Meiryo" w:eastAsia="Meiryo"/>
          <w:sz w:val="29"/>
          <w:szCs w:val="29"/>
          <w:spacing w:val="4"/>
          <w:w w:val="3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63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49" w:lineRule="exact"/>
        <w:ind w:left="875" w:right="-20"/>
        <w:jc w:val="left"/>
        <w:tabs>
          <w:tab w:pos="142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3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95" w:lineRule="exact"/>
        <w:ind w:left="875"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⎝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   </w:t>
      </w:r>
      <w:r>
        <w:rPr>
          <w:rFonts w:ascii="Meiryo" w:hAnsi="Meiryo" w:cs="Meiryo" w:eastAsia="Meiryo"/>
          <w:sz w:val="29"/>
          <w:szCs w:val="29"/>
          <w:spacing w:val="4"/>
          <w:w w:val="38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6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43" w:lineRule="exact"/>
        <w:ind w:right="-100"/>
        <w:jc w:val="left"/>
        <w:tabs>
          <w:tab w:pos="9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  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7</w:t>
      </w:r>
      <w:r>
        <w:rPr>
          <w:rFonts w:ascii="Times New Roman" w:hAnsi="Times New Roman" w:cs="Times New Roman" w:eastAsia="Times New Roman"/>
          <w:sz w:val="29"/>
          <w:szCs w:val="29"/>
          <w:spacing w:val="63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4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49" w:lineRule="exact"/>
        <w:ind w:right="-20"/>
        <w:jc w:val="left"/>
        <w:tabs>
          <w:tab w:pos="54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3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95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⎝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   </w:t>
      </w:r>
      <w:r>
        <w:rPr>
          <w:rFonts w:ascii="Meiryo" w:hAnsi="Meiryo" w:cs="Meiryo" w:eastAsia="Meiryo"/>
          <w:sz w:val="29"/>
          <w:szCs w:val="29"/>
          <w:spacing w:val="1"/>
          <w:w w:val="38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6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343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/>
        <w:br w:type="column"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  </w:t>
      </w:r>
      <w:r>
        <w:rPr>
          <w:rFonts w:ascii="Meiryo" w:hAnsi="Meiryo" w:cs="Meiryo" w:eastAsia="Meiryo"/>
          <w:sz w:val="29"/>
          <w:szCs w:val="29"/>
          <w:spacing w:val="28"/>
          <w:w w:val="3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-7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51"/>
          <w:w w:val="100"/>
          <w:b/>
          <w:bCs/>
          <w:position w:val="-7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4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49" w:lineRule="exact"/>
        <w:ind w:right="-20"/>
        <w:jc w:val="left"/>
        <w:tabs>
          <w:tab w:pos="500" w:val="left"/>
        </w:tabs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⎜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3"/>
        </w:rPr>
        <w:tab/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3"/>
        </w:rPr>
        <w:t>⎟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before="0" w:after="0" w:line="295" w:lineRule="exact"/>
        <w:ind w:right="-20"/>
        <w:jc w:val="left"/>
        <w:rPr>
          <w:rFonts w:ascii="Meiryo" w:hAnsi="Meiryo" w:cs="Meiryo" w:eastAsia="Meiryo"/>
          <w:sz w:val="29"/>
          <w:szCs w:val="29"/>
        </w:rPr>
      </w:pPr>
      <w:rPr/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⎝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  </w:t>
      </w:r>
      <w:r>
        <w:rPr>
          <w:rFonts w:ascii="Meiryo" w:hAnsi="Meiryo" w:cs="Meiryo" w:eastAsia="Meiryo"/>
          <w:sz w:val="29"/>
          <w:szCs w:val="29"/>
          <w:spacing w:val="30"/>
          <w:w w:val="38"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5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48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38"/>
          <w:position w:val="-1"/>
        </w:rPr>
        <w:t>⎠</w:t>
      </w:r>
      <w:r>
        <w:rPr>
          <w:rFonts w:ascii="Meiryo" w:hAnsi="Meiryo" w:cs="Meiryo" w:eastAsia="Meiryo"/>
          <w:sz w:val="29"/>
          <w:szCs w:val="29"/>
          <w:spacing w:val="0"/>
          <w:w w:val="100"/>
          <w:position w:val="0"/>
        </w:rPr>
      </w:r>
    </w:p>
    <w:p>
      <w:pPr>
        <w:spacing w:line="295" w:lineRule="exact" w:after="0"/>
        <w:jc w:val="left"/>
        <w:rPr>
          <w:rFonts w:ascii="Meiryo" w:hAnsi="Meiryo" w:cs="Meiryo" w:eastAsia="Meiryo"/>
          <w:sz w:val="29"/>
          <w:szCs w:val="29"/>
        </w:rPr>
        <w:sectPr>
          <w:type w:val="continuous"/>
          <w:pgSz w:w="11920" w:h="16840"/>
          <w:pgMar w:top="1580" w:bottom="1180" w:left="1580" w:right="1580"/>
          <w:cols w:num="3" w:equalWidth="0">
            <w:col w:w="1890" w:space="306"/>
            <w:col w:w="1020" w:space="310"/>
            <w:col w:w="5234"/>
          </w:cols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63" w:lineRule="exact"/>
        <w:ind w:left="122" w:right="-20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5.5pt;margin-top:13.042879pt;width:4.256350pt;height:8.5127pt;mso-position-horizontal-relative:page;mso-position-vertical-relative:paragraph;z-index:-2557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6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86"/>
          <w:position w:val="4"/>
        </w:rPr>
        <w:t>24</w:t>
      </w:r>
      <w:r>
        <w:rPr>
          <w:rFonts w:ascii="Microsoft JhengHei" w:hAnsi="Microsoft JhengHei" w:cs="Microsoft JhengHei" w:eastAsia="Microsoft JhengHei"/>
          <w:sz w:val="28"/>
          <w:szCs w:val="28"/>
          <w:spacing w:val="-46"/>
          <w:w w:val="99"/>
          <w:position w:val="4"/>
        </w:rPr>
        <w:t>．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9"/>
          <w:position w:val="4"/>
        </w:rPr>
        <w:t>设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4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17"/>
        </w:rPr>
        <w:t>∗</w:t>
      </w:r>
      <w:r>
        <w:rPr>
          <w:rFonts w:ascii="Meiryo" w:hAnsi="Meiryo" w:cs="Meiryo" w:eastAsia="Meiryo"/>
          <w:sz w:val="16"/>
          <w:szCs w:val="16"/>
          <w:spacing w:val="-20"/>
          <w:w w:val="100"/>
          <w:position w:val="1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是非齐次线性方程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9"/>
          <w:w w:val="9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6"/>
          <w:position w:val="4"/>
        </w:rPr>
        <w:t>的一个解</w:t>
      </w:r>
      <w:r>
        <w:rPr>
          <w:rFonts w:ascii="Microsoft JhengHei" w:hAnsi="Microsoft JhengHei" w:cs="Microsoft JhengHei" w:eastAsia="Microsoft JhengHei"/>
          <w:sz w:val="28"/>
          <w:szCs w:val="28"/>
          <w:spacing w:val="15"/>
          <w:w w:val="106"/>
          <w:position w:val="4"/>
        </w:rPr>
        <w:t>,</w:t>
      </w:r>
      <w:r>
        <w:rPr>
          <w:rFonts w:ascii="Meiryo" w:hAnsi="Meiryo" w:cs="Meiryo" w:eastAsia="Meiryo"/>
          <w:sz w:val="31"/>
          <w:szCs w:val="31"/>
          <w:spacing w:val="0"/>
          <w:w w:val="94"/>
          <w:position w:val="4"/>
        </w:rPr>
        <w:t>ξ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336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3"/>
        </w:rPr>
        <w:t>次线性方程组的一个基础解系,证明: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61" w:lineRule="exact"/>
        <w:ind w:left="755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  <w:position w:val="-13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462" w:lineRule="exact"/>
        <w:ind w:right="-95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14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4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4"/>
        </w:rPr>
        <w:t>ξ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66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4"/>
          <w:w w:val="99"/>
          <w:b/>
          <w:bCs/>
          <w:i/>
        </w:rPr>
        <w:t>n</w:t>
      </w:r>
      <w:r>
        <w:rPr>
          <w:rFonts w:ascii="Meiryo" w:hAnsi="Meiryo" w:cs="Meiryo" w:eastAsia="Meiryo"/>
          <w:sz w:val="17"/>
          <w:szCs w:val="17"/>
          <w:spacing w:val="11"/>
          <w:w w:val="68"/>
        </w:rPr>
        <w:t>−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398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是对应的齐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98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6216" w:space="28"/>
            <w:col w:w="629" w:space="21"/>
            <w:col w:w="269" w:space="57"/>
            <w:col w:w="1540"/>
          </w:cols>
        </w:sectPr>
      </w:pPr>
      <w:rPr/>
    </w:p>
    <w:p>
      <w:pPr>
        <w:spacing w:before="0" w:after="0" w:line="360" w:lineRule="exact"/>
        <w:ind w:left="122" w:right="-86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7.360382pt;margin-top:20.117168pt;width:4.18745pt;height:8.3749pt;mso-position-horizontal-relative:page;mso-position-vertical-relative:paragraph;z-index:-2556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Meiryo" w:hAnsi="Meiryo" w:cs="Meiryo" w:eastAsia="Meiryo"/>
                      <w:sz w:val="16"/>
                      <w:szCs w:val="16"/>
                    </w:rPr>
                  </w:pPr>
                  <w:rPr/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  <w:t>∗</w:t>
                  </w:r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22"/>
          <w:position w:val="4"/>
        </w:rPr>
        <w:t>(1</w:t>
      </w:r>
      <w:r>
        <w:rPr>
          <w:rFonts w:ascii="Microsoft JhengHei" w:hAnsi="Microsoft JhengHei" w:cs="Microsoft JhengHei" w:eastAsia="Microsoft JhengHei"/>
          <w:sz w:val="28"/>
          <w:szCs w:val="28"/>
          <w:spacing w:val="7"/>
          <w:w w:val="122"/>
          <w:position w:val="4"/>
        </w:rPr>
        <w:t>)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1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线性无关；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725" w:space="150"/>
            <w:col w:w="7885"/>
          </w:cols>
        </w:sectPr>
      </w:pPr>
      <w:rPr/>
    </w:p>
    <w:p>
      <w:pPr>
        <w:spacing w:before="0" w:after="0" w:line="380" w:lineRule="exact"/>
        <w:ind w:left="12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22"/>
        </w:rPr>
        <w:t>(2)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441" w:lineRule="exact"/>
        <w:ind w:right="-88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30"/>
          <w:szCs w:val="30"/>
          <w:w w:val="93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4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84"/>
          <w:position w:val="17"/>
        </w:rPr>
        <w:t>∗</w:t>
      </w:r>
      <w:r>
        <w:rPr>
          <w:rFonts w:ascii="Meiryo" w:hAnsi="Meiryo" w:cs="Meiryo" w:eastAsia="Meiryo"/>
          <w:sz w:val="16"/>
          <w:szCs w:val="16"/>
          <w:spacing w:val="-9"/>
          <w:w w:val="84"/>
          <w:position w:val="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4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17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441" w:lineRule="exact"/>
        <w:ind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15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49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线性无关。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0" w:lineRule="exact"/>
        <w:ind w:left="395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  <w:position w:val="-13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line="30" w:lineRule="exact" w:after="0"/>
        <w:jc w:val="left"/>
        <w:rPr>
          <w:rFonts w:ascii="Meiryo" w:hAnsi="Meiryo" w:cs="Meiryo" w:eastAsia="Meiryo"/>
          <w:sz w:val="16"/>
          <w:szCs w:val="16"/>
        </w:rPr>
        <w:sectPr>
          <w:type w:val="continuous"/>
          <w:pgSz w:w="11920" w:h="16840"/>
          <w:pgMar w:top="1580" w:bottom="1180" w:left="1580" w:right="1580"/>
          <w:cols w:num="4" w:equalWidth="0">
            <w:col w:w="547" w:space="110"/>
            <w:col w:w="684" w:space="97"/>
            <w:col w:w="1213" w:space="97"/>
            <w:col w:w="6012"/>
          </w:cols>
        </w:sectPr>
      </w:pPr>
      <w:rPr/>
    </w:p>
    <w:p>
      <w:pPr>
        <w:spacing w:before="0" w:after="0" w:line="360" w:lineRule="exact"/>
        <w:ind w:left="122" w:right="-86"/>
        <w:jc w:val="left"/>
        <w:tabs>
          <w:tab w:pos="960" w:val="left"/>
        </w:tabs>
        <w:rPr>
          <w:rFonts w:ascii="Meiryo" w:hAnsi="Meiryo" w:cs="Meiryo" w:eastAsia="Meiryo"/>
          <w:sz w:val="30"/>
          <w:szCs w:val="30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8"/>
          <w:position w:val="4"/>
        </w:rPr>
        <w:t>(1)反证法,假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8"/>
          <w:position w:val="4"/>
        </w:rPr>
        <w:t>设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1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4"/>
        </w:rPr>
        <w:t>线性相关,则存在着不全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39"/>
          <w:w w:val="100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86"/>
          <w:position w:val="4"/>
        </w:rPr>
        <w:t>0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86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数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3113" w:space="150"/>
            <w:col w:w="5497"/>
          </w:cols>
        </w:sectPr>
      </w:pPr>
      <w:rPr/>
    </w:p>
    <w:p>
      <w:pPr>
        <w:spacing w:before="0" w:after="0" w:line="439" w:lineRule="exact"/>
        <w:ind w:left="148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6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7"/>
          <w:w w:val="100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99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7"/>
          <w:szCs w:val="17"/>
          <w:spacing w:val="11"/>
          <w:w w:val="68"/>
          <w:position w:val="-1"/>
        </w:rPr>
        <w:t>−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4"/>
          <w:position w:val="6"/>
        </w:rPr>
        <w:t>使得下式成立: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25" w:lineRule="exact"/>
        <w:ind w:left="1193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  <w:position w:val="-13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line="25" w:lineRule="exact" w:after="0"/>
        <w:jc w:val="left"/>
        <w:rPr>
          <w:rFonts w:ascii="Meiryo" w:hAnsi="Meiryo" w:cs="Meiryo" w:eastAsia="Meiryo"/>
          <w:sz w:val="16"/>
          <w:szCs w:val="16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359" w:lineRule="exact"/>
        <w:ind w:left="710" w:right="-93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b/>
          <w:bCs/>
          <w:position w:val="-3"/>
        </w:rPr>
        <w:t>0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59" w:lineRule="exact"/>
        <w:ind w:right="-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b/>
          <w:bCs/>
          <w:position w:val="-3"/>
        </w:rPr>
        <w:t>1</w:t>
      </w:r>
      <w:r>
        <w:rPr>
          <w:rFonts w:ascii="Meiryo" w:hAnsi="Meiryo" w:cs="Meiryo" w:eastAsia="Meiryo"/>
          <w:sz w:val="30"/>
          <w:szCs w:val="30"/>
          <w:spacing w:val="15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7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0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4"/>
          <w:b/>
          <w:bCs/>
          <w:i/>
          <w:position w:val="-3"/>
        </w:rPr>
        <w:t>r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2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22"/>
          <w:position w:val="1"/>
        </w:rPr>
        <w:t>(1)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2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1163" w:space="206"/>
            <w:col w:w="3003" w:space="2438"/>
            <w:col w:w="1950"/>
          </w:cols>
        </w:sectPr>
      </w:pPr>
      <w:rPr/>
    </w:p>
    <w:p>
      <w:pPr>
        <w:spacing w:before="0" w:after="0" w:line="440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6"/>
        </w:rPr>
        <w:t>其中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6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2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6"/>
        </w:rPr>
        <w:t>≠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43"/>
          <w:w w:val="100"/>
          <w:b/>
          <w:bCs/>
          <w:position w:val="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6"/>
          <w:position w:val="6"/>
        </w:rPr>
        <w:t>否则</w:t>
      </w:r>
      <w:r>
        <w:rPr>
          <w:rFonts w:ascii="Microsoft JhengHei" w:hAnsi="Microsoft JhengHei" w:cs="Microsoft JhengHei" w:eastAsia="Microsoft JhengHei"/>
          <w:sz w:val="28"/>
          <w:szCs w:val="28"/>
          <w:spacing w:val="16"/>
          <w:w w:val="106"/>
          <w:position w:val="6"/>
        </w:rPr>
        <w:t>,</w:t>
      </w:r>
      <w:r>
        <w:rPr>
          <w:rFonts w:ascii="Meiryo" w:hAnsi="Meiryo" w:cs="Meiryo" w:eastAsia="Meiryo"/>
          <w:sz w:val="31"/>
          <w:szCs w:val="31"/>
          <w:spacing w:val="13"/>
          <w:w w:val="106"/>
          <w:position w:val="6"/>
        </w:rPr>
        <w:t>ξ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6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6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6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6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31"/>
          <w:szCs w:val="31"/>
          <w:spacing w:val="22"/>
          <w:w w:val="94"/>
          <w:position w:val="6"/>
        </w:rPr>
        <w:t>ξ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99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7"/>
          <w:szCs w:val="17"/>
          <w:spacing w:val="11"/>
          <w:w w:val="68"/>
          <w:position w:val="-1"/>
        </w:rPr>
        <w:t>−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1"/>
          <w:position w:val="6"/>
        </w:rPr>
        <w:t>线性相关,而与基础解系不是线性相关的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295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产生矛盾。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295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80" w:lineRule="exact"/>
        <w:ind w:left="122" w:right="-20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5.059998pt;margin-top:13.863787pt;width:4.256350pt;height:8.5127pt;mso-position-horizontal-relative:page;mso-position-vertical-relative:paragraph;z-index:-2555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6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4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9"/>
          <w:position w:val="4"/>
        </w:rPr>
        <w:t>于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-69"/>
          <w:w w:val="100"/>
          <w:position w:val="4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17"/>
        </w:rPr>
        <w:t>∗</w:t>
      </w:r>
      <w:r>
        <w:rPr>
          <w:rFonts w:ascii="Meiryo" w:hAnsi="Meiryo" w:cs="Meiryo" w:eastAsia="Meiryo"/>
          <w:sz w:val="16"/>
          <w:szCs w:val="16"/>
          <w:spacing w:val="-20"/>
          <w:w w:val="100"/>
          <w:position w:val="1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为特解</w:t>
      </w:r>
      <w:r>
        <w:rPr>
          <w:rFonts w:ascii="Microsoft JhengHei" w:hAnsi="Microsoft JhengHei" w:cs="Microsoft JhengHei" w:eastAsia="Microsoft JhengHei"/>
          <w:sz w:val="28"/>
          <w:szCs w:val="28"/>
          <w:spacing w:val="14"/>
          <w:w w:val="100"/>
          <w:position w:val="4"/>
        </w:rPr>
        <w:t>，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4"/>
        </w:rPr>
        <w:t>ξ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0" w:after="0" w:line="33" w:lineRule="exact"/>
        <w:ind w:left="915" w:right="1323"/>
        <w:jc w:val="center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84"/>
          <w:position w:val="-13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479" w:lineRule="exact"/>
        <w:ind w:right="-95"/>
        <w:jc w:val="left"/>
        <w:rPr>
          <w:rFonts w:ascii="Meiryo" w:hAnsi="Meiryo" w:cs="Meiryo" w:eastAsia="Meiryo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14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4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4"/>
        </w:rPr>
        <w:t>ξ</w:t>
      </w:r>
      <w:r>
        <w:rPr>
          <w:rFonts w:ascii="Meiryo" w:hAnsi="Meiryo" w:cs="Meiryo" w:eastAsia="Meiryo"/>
          <w:sz w:val="31"/>
          <w:szCs w:val="31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66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4"/>
          <w:w w:val="99"/>
          <w:b/>
          <w:bCs/>
          <w:i/>
        </w:rPr>
        <w:t>n</w:t>
      </w:r>
      <w:r>
        <w:rPr>
          <w:rFonts w:ascii="Meiryo" w:hAnsi="Meiryo" w:cs="Meiryo" w:eastAsia="Meiryo"/>
          <w:sz w:val="17"/>
          <w:szCs w:val="17"/>
          <w:spacing w:val="11"/>
          <w:w w:val="68"/>
        </w:rPr>
        <w:t>−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415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为基础解系，故得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98" w:lineRule="exact"/>
        <w:ind w:left="1403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  <w:position w:val="-14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line="98" w:lineRule="exact" w:after="0"/>
        <w:jc w:val="left"/>
        <w:rPr>
          <w:rFonts w:ascii="Meiryo" w:hAnsi="Meiryo" w:cs="Meiryo" w:eastAsia="Meiryo"/>
          <w:sz w:val="16"/>
          <w:szCs w:val="16"/>
        </w:rPr>
        <w:sectPr>
          <w:type w:val="continuous"/>
          <w:pgSz w:w="11920" w:h="16840"/>
          <w:pgMar w:top="1580" w:bottom="1180" w:left="1580" w:right="1580"/>
          <w:cols w:num="4" w:equalWidth="0">
            <w:col w:w="2407" w:space="28"/>
            <w:col w:w="629" w:space="21"/>
            <w:col w:w="269" w:space="57"/>
            <w:col w:w="5349"/>
          </w:cols>
        </w:sectPr>
      </w:pPr>
      <w:rPr/>
    </w:p>
    <w:p>
      <w:pPr>
        <w:spacing w:before="0" w:after="0" w:line="381" w:lineRule="exact"/>
        <w:ind w:left="179" w:right="-93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6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2"/>
        </w:rPr>
        <w:t>0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6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90" w:lineRule="exact"/>
        <w:ind w:right="-94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  <w:b/>
          <w:bCs/>
          <w:position w:val="-1"/>
        </w:rPr>
        <w:t>1</w:t>
      </w:r>
      <w:r>
        <w:rPr>
          <w:rFonts w:ascii="Meiryo" w:hAnsi="Meiryo" w:cs="Meiryo" w:eastAsia="Meiryo"/>
          <w:sz w:val="30"/>
          <w:szCs w:val="30"/>
          <w:spacing w:val="15"/>
          <w:w w:val="100"/>
          <w:position w:val="6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-4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1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6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1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6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-2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6"/>
        </w:rPr>
        <w:t>A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6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0" w:lineRule="exact"/>
        <w:ind w:left="1613" w:right="1875"/>
        <w:jc w:val="center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84"/>
          <w:position w:val="-13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73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-2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73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3" w:equalWidth="0">
            <w:col w:w="917" w:space="211"/>
            <w:col w:w="3656" w:space="211"/>
            <w:col w:w="3765"/>
          </w:cols>
        </w:sectPr>
      </w:pPr>
      <w:rPr/>
    </w:p>
    <w:p>
      <w:pPr>
        <w:spacing w:before="0" w:after="0" w:line="360" w:lineRule="exact"/>
        <w:ind w:left="122" w:right="-93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而由(1)式可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5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i/>
          <w:position w:val="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3"/>
        </w:rPr>
        <w:t>0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  <w:b/>
          <w:bCs/>
          <w:position w:val="-3"/>
        </w:rPr>
        <w:t>1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4"/>
          <w:b/>
          <w:bCs/>
          <w:i/>
          <w:position w:val="-3"/>
        </w:rPr>
        <w:t>r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2743" w:space="207"/>
            <w:col w:w="5810"/>
          </w:cols>
        </w:sectPr>
      </w:pPr>
      <w:rPr/>
    </w:p>
    <w:p>
      <w:pPr>
        <w:spacing w:before="0" w:after="0" w:line="410" w:lineRule="exact"/>
        <w:ind w:left="79" w:right="164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4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2"/>
          <w:position w:val="4"/>
        </w:rPr>
        <w:t>，而题中,该方程组为非齐次线性方程组,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2"/>
          <w:position w:val="4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  <w:i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≠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4" w:lineRule="exact"/>
        <w:ind w:left="3531" w:right="5045"/>
        <w:jc w:val="center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84"/>
          <w:position w:val="-12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line="14" w:lineRule="exact" w:after="0"/>
        <w:jc w:val="center"/>
        <w:rPr>
          <w:rFonts w:ascii="Meiryo" w:hAnsi="Meiryo" w:cs="Meiryo" w:eastAsia="Meiryo"/>
          <w:sz w:val="16"/>
          <w:szCs w:val="16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360" w:lineRule="exact"/>
        <w:ind w:left="122" w:right="-86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4"/>
          <w:position w:val="4"/>
        </w:rPr>
        <w:t>产生矛盾,假设不成立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4"/>
          <w:position w:val="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4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3"/>
          <w:w w:val="104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0"/>
          <w:position w:val="4"/>
        </w:rPr>
        <w:t>故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6"/>
          <w:position w:val="4"/>
        </w:rPr>
        <w:t>线性无关.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3533" w:space="150"/>
            <w:col w:w="5077"/>
          </w:cols>
        </w:sectPr>
      </w:pPr>
      <w:rPr/>
    </w:p>
    <w:p>
      <w:pPr>
        <w:spacing w:before="0" w:after="0" w:line="420" w:lineRule="exact"/>
        <w:ind w:left="122" w:right="-88"/>
        <w:jc w:val="left"/>
        <w:rPr>
          <w:rFonts w:ascii="Meiryo" w:hAnsi="Meiryo" w:cs="Meiryo" w:eastAsia="Meiryo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8"/>
          <w:position w:val="3"/>
        </w:rPr>
        <w:t>(2)反证法,假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108"/>
          <w:position w:val="3"/>
        </w:rPr>
        <w:t>使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3"/>
        </w:rPr>
        <w:t>η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16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right="-88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2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3"/>
        </w:rPr>
        <w:t>η</w:t>
      </w:r>
      <w:r>
        <w:rPr>
          <w:rFonts w:ascii="Meiryo" w:hAnsi="Meiryo" w:cs="Meiryo" w:eastAsia="Meiryo"/>
          <w:sz w:val="30"/>
          <w:szCs w:val="30"/>
          <w:spacing w:val="-7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16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420" w:lineRule="exact"/>
        <w:ind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39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15"/>
          <w:w w:val="100"/>
          <w:position w:val="3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2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0"/>
          <w:w w:val="93"/>
          <w:position w:val="3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2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0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3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6"/>
          <w:position w:val="3"/>
        </w:rPr>
        <w:t>线性相关.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2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4" w:equalWidth="0">
            <w:col w:w="2386" w:space="36"/>
            <w:col w:w="359" w:space="97"/>
            <w:col w:w="1213" w:space="97"/>
            <w:col w:w="4572"/>
          </w:cols>
        </w:sectPr>
      </w:pPr>
      <w:rPr/>
    </w:p>
    <w:p>
      <w:pPr>
        <w:spacing w:before="0" w:after="0" w:line="406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9.359985pt;margin-top:-18.87867pt;width:4.175500pt;height:8.351pt;mso-position-horizontal-relative:page;mso-position-vertical-relative:paragraph;z-index:-2554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Meiryo" w:hAnsi="Meiryo" w:cs="Meiryo" w:eastAsia="Meiryo"/>
                      <w:sz w:val="16"/>
                      <w:szCs w:val="16"/>
                    </w:rPr>
                  </w:pPr>
                  <w:rPr/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  <w:t>∗</w:t>
                  </w:r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则存在着不全为零的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数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"/>
          <w:w w:val="100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3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7"/>
          <w:w w:val="100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99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7"/>
          <w:szCs w:val="17"/>
          <w:spacing w:val="11"/>
          <w:w w:val="68"/>
          <w:position w:val="-4"/>
        </w:rPr>
        <w:t>−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4"/>
          <w:position w:val="3"/>
        </w:rPr>
        <w:t>使得下式成立: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6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</w:sectPr>
      </w:pPr>
      <w:rPr/>
    </w:p>
    <w:p>
      <w:pPr>
        <w:spacing w:before="0" w:after="0" w:line="441" w:lineRule="exact"/>
        <w:ind w:left="148"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.581253pt;margin-top:2.121546pt;width:4.175500pt;height:8.351pt;mso-position-horizontal-relative:page;mso-position-vertical-relative:paragraph;z-index:-2553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Meiryo" w:hAnsi="Meiryo" w:cs="Meiryo" w:eastAsia="Meiryo"/>
                      <w:sz w:val="16"/>
                      <w:szCs w:val="16"/>
                    </w:rPr>
                  </w:pPr>
                  <w:rPr/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  <w:t>∗</w:t>
                  </w:r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0.141098pt;margin-top:2.121546pt;width:4.175500pt;height:8.351pt;mso-position-horizontal-relative:page;mso-position-vertical-relative:paragraph;z-index:-2552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Meiryo" w:hAnsi="Meiryo" w:cs="Meiryo" w:eastAsia="Meiryo"/>
                      <w:sz w:val="16"/>
                      <w:szCs w:val="16"/>
                    </w:rPr>
                  </w:pPr>
                  <w:rPr/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  <w:t>∗</w:t>
                  </w:r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3"/>
        </w:rPr>
        <w:t>0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41" w:lineRule="exact"/>
        <w:ind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4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449" w:lineRule="exact"/>
        <w:ind w:right="-20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5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0" w:lineRule="exact"/>
        <w:ind w:left="1235" w:right="876"/>
        <w:jc w:val="center"/>
        <w:rPr>
          <w:rFonts w:ascii="Meiryo" w:hAnsi="Meiryo" w:cs="Meiryo" w:eastAsia="Meiryo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8.760376pt;margin-top:-20.352503pt;width:4.175500pt;height:8.351pt;mso-position-horizontal-relative:page;mso-position-vertical-relative:paragraph;z-index:-2551" type="#_x0000_t202" filled="f" stroked="f">
            <v:textbox inset="0,0,0,0">
              <w:txbxContent>
                <w:p>
                  <w:pPr>
                    <w:spacing w:before="0" w:after="0" w:line="167" w:lineRule="exact"/>
                    <w:ind w:right="-65"/>
                    <w:jc w:val="left"/>
                    <w:rPr>
                      <w:rFonts w:ascii="Meiryo" w:hAnsi="Meiryo" w:cs="Meiryo" w:eastAsia="Meiryo"/>
                      <w:sz w:val="16"/>
                      <w:szCs w:val="16"/>
                    </w:rPr>
                  </w:pPr>
                  <w:rPr/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  <w:t>∗</w:t>
                  </w:r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16"/>
          <w:szCs w:val="16"/>
          <w:spacing w:val="0"/>
          <w:w w:val="84"/>
          <w:position w:val="-13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449" w:lineRule="exact"/>
        <w:ind w:right="-9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3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8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（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）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line="38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5" w:equalWidth="0">
            <w:col w:w="716" w:space="92"/>
            <w:col w:w="899" w:space="92"/>
            <w:col w:w="2280" w:space="92"/>
            <w:col w:w="1246" w:space="1574"/>
            <w:col w:w="1769"/>
          </w:cols>
        </w:sectPr>
      </w:pPr>
      <w:rPr/>
    </w:p>
    <w:p>
      <w:pPr>
        <w:spacing w:before="0" w:after="0" w:line="360" w:lineRule="exact"/>
        <w:ind w:left="122" w:right="-94"/>
        <w:jc w:val="left"/>
        <w:rPr>
          <w:rFonts w:ascii="Meiryo" w:hAnsi="Meiryo" w:cs="Meiryo" w:eastAsia="Meiryo"/>
          <w:sz w:val="30"/>
          <w:szCs w:val="30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4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4"/>
        </w:rPr>
        <w:t>)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b/>
          <w:bCs/>
          <w:position w:val="-3"/>
        </w:rPr>
        <w:t>1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4"/>
          <w:b/>
          <w:bCs/>
          <w:i/>
          <w:position w:val="-3"/>
        </w:rPr>
        <w:t>r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3038" w:space="205"/>
            <w:col w:w="5517"/>
          </w:cols>
        </w:sectPr>
      </w:pPr>
      <w:rPr/>
    </w:p>
    <w:p>
      <w:pPr>
        <w:spacing w:before="0" w:after="0" w:line="435" w:lineRule="exact"/>
        <w:ind w:left="122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1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34"/>
          <w:w w:val="100"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若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5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5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9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4"/>
          <w:w w:val="100"/>
          <w:b/>
          <w:bCs/>
          <w:position w:val="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6"/>
          <w:position w:val="6"/>
        </w:rPr>
        <w:t>,由</w:t>
      </w:r>
      <w:r>
        <w:rPr>
          <w:rFonts w:ascii="Microsoft JhengHei" w:hAnsi="Microsoft JhengHei" w:cs="Microsoft JhengHei" w:eastAsia="Microsoft JhengHei"/>
          <w:sz w:val="28"/>
          <w:szCs w:val="28"/>
          <w:spacing w:val="15"/>
          <w:w w:val="106"/>
          <w:position w:val="6"/>
        </w:rPr>
        <w:t>于</w:t>
      </w:r>
      <w:r>
        <w:rPr>
          <w:rFonts w:ascii="Meiryo" w:hAnsi="Meiryo" w:cs="Meiryo" w:eastAsia="Meiryo"/>
          <w:sz w:val="31"/>
          <w:szCs w:val="31"/>
          <w:spacing w:val="13"/>
          <w:w w:val="106"/>
          <w:position w:val="6"/>
        </w:rPr>
        <w:t>ξ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6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6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4"/>
          <w:w w:val="106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64"/>
          <w:position w:val="6"/>
        </w:rPr>
        <w:t>L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6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b/>
          <w:bCs/>
          <w:position w:val="6"/>
        </w:rPr>
        <w:t> </w:t>
      </w:r>
      <w:r>
        <w:rPr>
          <w:rFonts w:ascii="Meiryo" w:hAnsi="Meiryo" w:cs="Meiryo" w:eastAsia="Meiryo"/>
          <w:sz w:val="31"/>
          <w:szCs w:val="31"/>
          <w:spacing w:val="22"/>
          <w:w w:val="94"/>
          <w:position w:val="6"/>
        </w:rPr>
        <w:t>ξ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99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7"/>
          <w:szCs w:val="17"/>
          <w:spacing w:val="11"/>
          <w:w w:val="68"/>
          <w:position w:val="-1"/>
        </w:rPr>
        <w:t>−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6"/>
        </w:rPr>
        <w:t>是线性无关的一组基础解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39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580"/>
          <w:cols w:num="2" w:equalWidth="0">
            <w:col w:w="3003" w:space="122"/>
            <w:col w:w="5635"/>
          </w:cols>
        </w:sectPr>
      </w:pPr>
      <w:rPr/>
    </w:p>
    <w:p>
      <w:pPr>
        <w:spacing w:before="0" w:after="0" w:line="450" w:lineRule="exact"/>
        <w:ind w:left="12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2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34"/>
          <w:w w:val="100"/>
          <w:position w:val="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系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1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1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2"/>
          <w:b/>
          <w:bCs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6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7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2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7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-7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5"/>
          <w:w w:val="168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57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12"/>
          <w:position w:val="2"/>
        </w:rPr>
        <w:t>,由(2)式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12"/>
          <w:position w:val="2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100"/>
          <w:b/>
          <w:bCs/>
          <w:i/>
          <w:position w:val="2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9"/>
          <w:szCs w:val="29"/>
          <w:spacing w:val="0"/>
          <w:w w:val="68"/>
          <w:position w:val="2"/>
        </w:rPr>
        <w:t>=</w:t>
      </w:r>
      <w:r>
        <w:rPr>
          <w:rFonts w:ascii="Meiryo" w:hAnsi="Meiryo" w:cs="Meiryo" w:eastAsia="Meiryo"/>
          <w:sz w:val="29"/>
          <w:szCs w:val="29"/>
          <w:spacing w:val="12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spacing w:val="-43"/>
          <w:w w:val="100"/>
          <w:b/>
          <w:bCs/>
          <w:position w:val="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此时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57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pgMar w:header="0" w:footer="982" w:top="1380" w:bottom="1180" w:left="1580" w:right="1440"/>
          <w:pgSz w:w="11920" w:h="16840"/>
          <w:cols w:num="4" w:equalWidth="0">
            <w:col w:w="1504" w:space="108"/>
            <w:col w:w="518" w:space="102"/>
            <w:col w:w="1270" w:space="121"/>
            <w:col w:w="5277"/>
          </w:cols>
        </w:sectPr>
      </w:pPr>
      <w:rPr/>
    </w:p>
    <w:p>
      <w:pPr>
        <w:spacing w:before="0" w:after="0" w:line="414" w:lineRule="exact"/>
        <w:ind w:left="148"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1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-7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5"/>
          <w:w w:val="168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14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5"/>
          <w:position w:val="4"/>
        </w:rPr>
        <w:t>与假设矛盾.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7" w:lineRule="exact"/>
        <w:ind w:left="2709" w:right="3446"/>
        <w:jc w:val="center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84"/>
          <w:position w:val="-13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line="47" w:lineRule="exact" w:after="0"/>
        <w:jc w:val="center"/>
        <w:rPr>
          <w:rFonts w:ascii="Meiryo" w:hAnsi="Meiryo" w:cs="Meiryo" w:eastAsia="Meiryo"/>
          <w:sz w:val="16"/>
          <w:szCs w:val="16"/>
        </w:rPr>
        <w:sectPr>
          <w:type w:val="continuous"/>
          <w:pgSz w:w="11920" w:h="16840"/>
          <w:pgMar w:top="1580" w:bottom="1180" w:left="1580" w:right="1440"/>
          <w:cols w:num="3" w:equalWidth="0">
            <w:col w:w="1067" w:space="102"/>
            <w:col w:w="1270" w:space="121"/>
            <w:col w:w="6340"/>
          </w:cols>
        </w:sectPr>
      </w:pPr>
      <w:rPr/>
    </w:p>
    <w:p>
      <w:pPr>
        <w:spacing w:before="0" w:after="0" w:line="360" w:lineRule="exact"/>
        <w:ind w:left="122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3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4"/>
        </w:rPr>
        <w:t>)</w:t>
      </w:r>
      <w:r>
        <w:rPr>
          <w:rFonts w:ascii="Microsoft JhengHei" w:hAnsi="Microsoft JhengHei" w:cs="Microsoft JhengHei" w:eastAsia="Microsoft JhengHei"/>
          <w:sz w:val="28"/>
          <w:szCs w:val="28"/>
          <w:spacing w:val="34"/>
          <w:w w:val="100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4"/>
        </w:rPr>
        <w:t>若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1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9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60" w:lineRule="exact"/>
        <w:ind w:right="-86"/>
        <w:jc w:val="left"/>
        <w:rPr>
          <w:rFonts w:ascii="Meiryo" w:hAnsi="Meiryo" w:cs="Meiryo" w:eastAsia="Meiryo"/>
          <w:sz w:val="30"/>
          <w:szCs w:val="30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≠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34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11"/>
          <w:position w:val="4"/>
        </w:rPr>
        <w:t>由题(1)知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11"/>
          <w:position w:val="4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11"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4"/>
          <w:w w:val="111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4"/>
        </w:rPr>
        <w:t>η</w:t>
      </w:r>
      <w:r>
        <w:rPr>
          <w:rFonts w:ascii="Meiryo" w:hAnsi="Meiryo" w:cs="Meiryo" w:eastAsia="Meiryo"/>
          <w:sz w:val="30"/>
          <w:szCs w:val="30"/>
          <w:spacing w:val="0"/>
          <w:w w:val="100"/>
          <w:position w:val="0"/>
        </w:rPr>
      </w:r>
    </w:p>
    <w:p>
      <w:pPr>
        <w:spacing w:before="0" w:after="0" w:line="360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4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5"/>
          <w:position w:val="4"/>
        </w:rPr>
        <w:t>线性无关,故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6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3" w:equalWidth="0">
            <w:col w:w="3003" w:space="122"/>
            <w:col w:w="2147" w:space="150"/>
            <w:col w:w="3478"/>
          </w:cols>
        </w:sectPr>
      </w:pPr>
      <w:rPr/>
    </w:p>
    <w:p>
      <w:pPr>
        <w:spacing w:before="0" w:after="0" w:line="402" w:lineRule="exact"/>
        <w:ind w:left="148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-7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5"/>
          <w:w w:val="168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1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5"/>
          <w:position w:val="3"/>
        </w:rPr>
        <w:t>与假设矛盾,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5" w:equalWidth="0">
            <w:col w:w="2363" w:space="121"/>
            <w:col w:w="520" w:space="102"/>
            <w:col w:w="529" w:space="107"/>
            <w:col w:w="1270" w:space="121"/>
            <w:col w:w="3767"/>
          </w:cols>
        </w:sectPr>
      </w:pPr>
      <w:rPr/>
    </w:p>
    <w:p>
      <w:pPr>
        <w:spacing w:before="0" w:after="0" w:line="361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6"/>
        </w:rPr>
        <w:t>综上,假设不成立,原命题得证.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61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</w:rPr>
        <w:t>25.</w:t>
      </w:r>
      <w:r>
        <w:rPr>
          <w:rFonts w:ascii="Microsoft JhengHei" w:hAnsi="Microsoft JhengHei" w:cs="Microsoft JhengHei" w:eastAsia="Microsoft JhengHei"/>
          <w:sz w:val="28"/>
          <w:szCs w:val="28"/>
          <w:spacing w:val="5"/>
          <w:w w:val="100"/>
        </w:rPr>
        <w:t>设</w:t>
      </w:r>
      <w:r>
        <w:rPr>
          <w:rFonts w:ascii="Meiryo" w:hAnsi="Meiryo" w:cs="Meiryo" w:eastAsia="Meiryo"/>
          <w:sz w:val="30"/>
          <w:szCs w:val="30"/>
          <w:spacing w:val="7"/>
          <w:w w:val="100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0"/>
        </w:rPr>
        <w:t>,</w:t>
      </w:r>
      <w:r>
        <w:rPr>
          <w:rFonts w:ascii="Meiryo" w:hAnsi="Meiryo" w:cs="Meiryo" w:eastAsia="Meiryo"/>
          <w:sz w:val="30"/>
          <w:szCs w:val="30"/>
          <w:spacing w:val="21"/>
          <w:w w:val="100"/>
          <w:position w:val="0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0"/>
        </w:rPr>
        <w:t>是非齐次线性方程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0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9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i/>
          <w:position w:val="0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0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个解</w:t>
      </w:r>
      <w:r>
        <w:rPr>
          <w:rFonts w:ascii="Microsoft JhengHei" w:hAnsi="Microsoft JhengHei" w:cs="Microsoft JhengHei" w:eastAsia="Microsoft JhengHei"/>
          <w:sz w:val="28"/>
          <w:szCs w:val="28"/>
          <w:spacing w:val="-60"/>
          <w:w w:val="100"/>
          <w:position w:val="0"/>
        </w:rPr>
        <w:t>，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i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0"/>
        </w:rPr>
        <w:t>为实数，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561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</w:sectPr>
      </w:pPr>
      <w:rPr/>
    </w:p>
    <w:p>
      <w:pPr>
        <w:spacing w:before="0" w:after="0" w:line="402" w:lineRule="exact"/>
        <w:ind w:left="122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满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足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11"/>
          <w:position w:val="3"/>
        </w:rPr>
        <w:t>.证明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2" w:equalWidth="0">
            <w:col w:w="2594" w:space="113"/>
            <w:col w:w="6193"/>
          </w:cols>
        </w:sectPr>
      </w:pPr>
      <w:rPr/>
    </w:p>
    <w:p>
      <w:pPr>
        <w:spacing w:before="0" w:after="0" w:line="424" w:lineRule="exact"/>
        <w:ind w:left="179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  <w:b/>
          <w:bCs/>
          <w:position w:val="-2"/>
        </w:rPr>
        <w:t>1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2"/>
        </w:rPr>
        <w:t>2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  <w:b/>
          <w:bCs/>
          <w:i/>
          <w:position w:val="-2"/>
        </w:rPr>
        <w:t>s</w:t>
      </w:r>
      <w:r>
        <w:rPr>
          <w:rFonts w:ascii="Meiryo" w:hAnsi="Meiryo" w:cs="Meiryo" w:eastAsia="Meiryo"/>
          <w:sz w:val="30"/>
          <w:szCs w:val="30"/>
          <w:spacing w:val="22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5"/>
          <w:position w:val="5"/>
        </w:rPr>
        <w:t>也是它的解.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81" w:lineRule="exact"/>
        <w:ind w:left="122" w:right="-20"/>
        <w:jc w:val="left"/>
        <w:tabs>
          <w:tab w:pos="124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3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8"/>
          <w:position w:val="3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8"/>
          <w:position w:val="3"/>
        </w:rPr>
        <w:t>于</w:t>
      </w:r>
      <w:r>
        <w:rPr>
          <w:rFonts w:ascii="Meiryo" w:hAnsi="Meiryo" w:cs="Meiryo" w:eastAsia="Meiryo"/>
          <w:sz w:val="30"/>
          <w:szCs w:val="30"/>
          <w:spacing w:val="7"/>
          <w:w w:val="98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98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21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是非齐次线性方程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-10"/>
          <w:w w:val="9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-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11"/>
          <w:position w:val="3"/>
        </w:rPr>
        <w:t>个解.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81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</w:sectPr>
      </w:pPr>
      <w:rPr/>
    </w:p>
    <w:p>
      <w:pPr>
        <w:spacing w:before="0" w:after="0" w:line="402" w:lineRule="exact"/>
        <w:ind w:left="122" w:right="-93"/>
        <w:jc w:val="left"/>
        <w:tabs>
          <w:tab w:pos="14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3"/>
        </w:rPr>
        <w:t>故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有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3"/>
        </w:rPr>
        <w:t>A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2" w:equalWidth="0">
            <w:col w:w="2379" w:space="577"/>
            <w:col w:w="5944"/>
          </w:cols>
        </w:sectPr>
      </w:pPr>
      <w:rPr/>
    </w:p>
    <w:p>
      <w:pPr>
        <w:spacing w:before="0" w:after="0" w:line="423" w:lineRule="exact"/>
        <w:ind w:left="12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而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  <w:i/>
          <w:position w:val="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  <w:b/>
          <w:bCs/>
          <w:position w:val="-2"/>
        </w:rPr>
        <w:t>1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2"/>
        </w:rPr>
        <w:t>2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b/>
          <w:bCs/>
          <w:i/>
          <w:position w:val="-2"/>
        </w:rPr>
        <w:t>s</w:t>
      </w:r>
      <w:r>
        <w:rPr>
          <w:rFonts w:ascii="Meiryo" w:hAnsi="Meiryo" w:cs="Meiryo" w:eastAsia="Meiryo"/>
          <w:sz w:val="30"/>
          <w:szCs w:val="30"/>
          <w:spacing w:val="21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Meiryo" w:hAnsi="Meiryo" w:cs="Meiryo" w:eastAsia="Meiryo"/>
          <w:sz w:val="30"/>
          <w:szCs w:val="30"/>
          <w:spacing w:val="1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b/>
          <w:bCs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i/>
          <w:position w:val="5"/>
        </w:rPr>
        <w:t>A</w:t>
      </w:r>
      <w:r>
        <w:rPr>
          <w:rFonts w:ascii="Meiryo" w:hAnsi="Meiryo" w:cs="Meiryo" w:eastAsia="Meiryo"/>
          <w:sz w:val="30"/>
          <w:szCs w:val="30"/>
          <w:spacing w:val="21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79" w:lineRule="exact"/>
        <w:ind w:left="15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4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b/>
          <w:bCs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7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440"/>
        </w:sectPr>
      </w:pPr>
      <w:rPr/>
    </w:p>
    <w:p>
      <w:pPr>
        <w:spacing w:before="0" w:after="0" w:line="402" w:lineRule="exact"/>
        <w:ind w:left="122" w:right="-84"/>
        <w:jc w:val="left"/>
        <w:tabs>
          <w:tab w:pos="13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（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  <w:b/>
          <w:bCs/>
          <w:position w:val="-4"/>
        </w:rPr>
        <w:t>1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4"/>
        </w:rPr>
        <w:t>2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0"/>
          <w:w w:val="100"/>
          <w:b/>
          <w:bCs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  <w:b/>
          <w:bCs/>
          <w:i/>
          <w:position w:val="-4"/>
        </w:rPr>
        <w:t>s</w:t>
      </w:r>
      <w:r>
        <w:rPr>
          <w:rFonts w:ascii="Meiryo" w:hAnsi="Meiryo" w:cs="Meiryo" w:eastAsia="Meiryo"/>
          <w:sz w:val="30"/>
          <w:szCs w:val="30"/>
          <w:spacing w:val="22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b/>
          <w:bCs/>
          <w:i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3"/>
        </w:rPr>
        <w:t>）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2" w:equalWidth="0">
            <w:col w:w="2114" w:space="180"/>
            <w:col w:w="6606"/>
          </w:cols>
        </w:sectPr>
      </w:pPr>
      <w:rPr/>
    </w:p>
    <w:p>
      <w:pPr>
        <w:spacing w:before="0" w:after="0" w:line="362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而</w:t>
      </w:r>
      <w:r>
        <w:rPr>
          <w:rFonts w:ascii="Microsoft JhengHei" w:hAnsi="Microsoft JhengHei" w:cs="Microsoft JhengHei" w:eastAsia="Microsoft JhengHei"/>
          <w:sz w:val="28"/>
          <w:szCs w:val="2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也是方程的解．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9" w:lineRule="auto"/>
        <w:ind w:left="122" w:right="166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7"/>
        </w:rPr>
        <w:t>2</w:t>
      </w:r>
      <w:r>
        <w:rPr>
          <w:rFonts w:ascii="Microsoft JhengHei" w:hAnsi="Microsoft JhengHei" w:cs="Microsoft JhengHei" w:eastAsia="Microsoft JhengHei"/>
          <w:sz w:val="28"/>
          <w:szCs w:val="28"/>
          <w:spacing w:val="3"/>
          <w:w w:val="97"/>
        </w:rPr>
        <w:t>6</w:t>
      </w:r>
      <w:r>
        <w:rPr>
          <w:rFonts w:ascii="Microsoft JhengHei" w:hAnsi="Microsoft JhengHei" w:cs="Microsoft JhengHei" w:eastAsia="Microsoft JhengHei"/>
          <w:sz w:val="28"/>
          <w:szCs w:val="28"/>
          <w:spacing w:val="3"/>
          <w:w w:val="97"/>
        </w:rPr>
        <w:t>．设非齐次线性方程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7"/>
        </w:rPr>
        <w:t>组</w:t>
      </w:r>
      <w:r>
        <w:rPr>
          <w:rFonts w:ascii="Microsoft JhengHei" w:hAnsi="Microsoft JhengHei" w:cs="Microsoft JhengHei" w:eastAsia="Microsoft JhengHei"/>
          <w:sz w:val="28"/>
          <w:szCs w:val="28"/>
          <w:spacing w:val="14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  <w:i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i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3"/>
          <w:w w:val="99"/>
        </w:rPr>
        <w:t>的系数矩阵的秩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  <w:i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8"/>
          <w:w w:val="97"/>
        </w:rPr>
        <w:t>，</w:t>
      </w:r>
      <w:r>
        <w:rPr>
          <w:rFonts w:ascii="Meiryo" w:hAnsi="Meiryo" w:cs="Meiryo" w:eastAsia="Meiryo"/>
          <w:sz w:val="30"/>
          <w:szCs w:val="30"/>
          <w:spacing w:val="7"/>
          <w:w w:val="97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97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2"/>
          <w:b/>
          <w:bCs/>
          <w:position w:val="0"/>
        </w:rPr>
        <w:t>,</w:t>
      </w:r>
      <w:r>
        <w:rPr>
          <w:rFonts w:ascii="Meiryo" w:hAnsi="Meiryo" w:cs="Meiryo" w:eastAsia="Meiryo"/>
          <w:sz w:val="30"/>
          <w:szCs w:val="30"/>
          <w:spacing w:val="16"/>
          <w:w w:val="93"/>
          <w:position w:val="0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7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7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1"/>
          <w:w w:val="100"/>
          <w:b/>
          <w:bCs/>
          <w:i/>
          <w:position w:val="-7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7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b/>
          <w:bCs/>
          <w:position w:val="-7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是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  <w:t>它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23" w:after="0" w:line="164" w:lineRule="auto"/>
        <w:ind w:left="122" w:right="369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+</w:t>
      </w:r>
      <w:r>
        <w:rPr>
          <w:rFonts w:ascii="Meiryo" w:hAnsi="Meiryo" w:cs="Meiryo" w:eastAsia="Meiryo"/>
          <w:sz w:val="28"/>
          <w:szCs w:val="28"/>
          <w:spacing w:val="-8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个线性无关的解(由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  <w:t>题</w:t>
      </w:r>
      <w:r>
        <w:rPr>
          <w:rFonts w:ascii="Microsoft JhengHei" w:hAnsi="Microsoft JhengHei" w:cs="Microsoft JhengHei" w:eastAsia="Microsoft JhengHei"/>
          <w:sz w:val="28"/>
          <w:szCs w:val="28"/>
          <w:spacing w:val="28"/>
          <w:w w:val="10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86"/>
        </w:rPr>
        <w:t>2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86"/>
        </w:rPr>
        <w:t>4</w:t>
      </w:r>
      <w:r>
        <w:rPr>
          <w:rFonts w:ascii="Microsoft JhengHei" w:hAnsi="Microsoft JhengHei" w:cs="Microsoft JhengHei" w:eastAsia="Microsoft JhengHei"/>
          <w:sz w:val="28"/>
          <w:szCs w:val="28"/>
          <w:spacing w:val="13"/>
          <w:w w:val="86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</w:rPr>
        <w:t>知它确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</w:rPr>
        <w:t>有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i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</w:rPr>
        <w:t>+</w:t>
      </w:r>
      <w:r>
        <w:rPr>
          <w:rFonts w:ascii="Meiryo" w:hAnsi="Meiryo" w:cs="Meiryo" w:eastAsia="Meiryo"/>
          <w:sz w:val="28"/>
          <w:szCs w:val="28"/>
          <w:spacing w:val="-8"/>
          <w:w w:val="6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个线性无关的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1"/>
        </w:rPr>
        <w:t>解)．试证它的任一解可表示为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</w:rPr>
      </w:r>
    </w:p>
    <w:p>
      <w:pPr>
        <w:spacing w:line="164" w:lineRule="auto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</w:sectPr>
      </w:pPr>
      <w:rPr/>
    </w:p>
    <w:p>
      <w:pPr>
        <w:spacing w:before="0" w:after="0" w:line="458" w:lineRule="exact"/>
        <w:ind w:left="179" w:right="-9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  <w:b/>
          <w:bCs/>
          <w:position w:val="-2"/>
        </w:rPr>
        <w:t>1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2"/>
        </w:rPr>
        <w:t>2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6"/>
          <w:w w:val="71"/>
          <w:position w:val="-2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4"/>
          <w:b/>
          <w:bCs/>
          <w:position w:val="-2"/>
        </w:rPr>
        <w:t>1</w:t>
      </w:r>
      <w:r>
        <w:rPr>
          <w:rFonts w:ascii="Meiryo" w:hAnsi="Meiryo" w:cs="Meiryo" w:eastAsia="Meiryo"/>
          <w:sz w:val="30"/>
          <w:szCs w:val="30"/>
          <w:spacing w:val="16"/>
          <w:w w:val="93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2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14" w:lineRule="exact"/>
        <w:ind w:left="122" w:right="-84"/>
        <w:jc w:val="left"/>
        <w:tabs>
          <w:tab w:pos="960" w:val="left"/>
        </w:tabs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证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ab/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设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-1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-1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-1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1"/>
        </w:rPr>
        <w:t>的任一解．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56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99"/>
          <w:position w:val="5"/>
        </w:rPr>
        <w:t>（其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中</w:t>
      </w:r>
      <w:r>
        <w:rPr>
          <w:rFonts w:ascii="Microsoft JhengHei" w:hAnsi="Microsoft JhengHei" w:cs="Microsoft JhengHei" w:eastAsia="Microsoft JhengHei"/>
          <w:sz w:val="28"/>
          <w:szCs w:val="28"/>
          <w:spacing w:val="-3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2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9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  <w:b/>
          <w:bCs/>
          <w:position w:val="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21"/>
          <w:position w:val="4"/>
        </w:rPr>
        <w:t>）.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39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3" w:equalWidth="0">
            <w:col w:w="4091" w:space="718"/>
            <w:col w:w="2585" w:space="102"/>
            <w:col w:w="1404"/>
          </w:cols>
        </w:sectPr>
      </w:pPr>
      <w:rPr/>
    </w:p>
    <w:p>
      <w:pPr>
        <w:spacing w:before="0" w:after="0" w:line="420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8"/>
          <w:position w:val="3"/>
        </w:rPr>
        <w:t>由题设知</w:t>
      </w:r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8"/>
          <w:position w:val="3"/>
        </w:rPr>
        <w:t>：</w:t>
      </w:r>
      <w:r>
        <w:rPr>
          <w:rFonts w:ascii="Meiryo" w:hAnsi="Meiryo" w:cs="Meiryo" w:eastAsia="Meiryo"/>
          <w:sz w:val="30"/>
          <w:szCs w:val="30"/>
          <w:spacing w:val="7"/>
          <w:w w:val="98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98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position w:val="3"/>
        </w:rPr>
        <w:t>,</w:t>
      </w:r>
      <w:r>
        <w:rPr>
          <w:rFonts w:ascii="Meiryo" w:hAnsi="Meiryo" w:cs="Meiryo" w:eastAsia="Meiryo"/>
          <w:sz w:val="30"/>
          <w:szCs w:val="30"/>
          <w:spacing w:val="17"/>
          <w:w w:val="93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5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5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3"/>
        </w:rPr>
        <w:t>线性无关且均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0"/>
          <w:w w:val="9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3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3"/>
        </w:rPr>
        <w:t>的解．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20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</w:sectPr>
      </w:pPr>
      <w:rPr/>
    </w:p>
    <w:p>
      <w:pPr>
        <w:spacing w:before="0" w:after="0" w:line="423" w:lineRule="exact"/>
        <w:ind w:left="122" w:right="-6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4"/>
          <w:w w:val="100"/>
          <w:position w:val="5"/>
        </w:rPr>
        <w:t>取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08" w:lineRule="exact"/>
        <w:ind w:left="122" w:right="-82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解．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23" w:lineRule="exact"/>
        <w:ind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-42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96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96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1" w:lineRule="exact"/>
        <w:ind w:right="-9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-42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96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96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1" w:lineRule="exact"/>
        <w:ind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-42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16"/>
          <w:w w:val="93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5"/>
          <w:w w:val="84"/>
          <w:position w:val="-2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84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96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96"/>
          <w:b/>
          <w:bCs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-64"/>
          <w:w w:val="100"/>
          <w:position w:val="5"/>
        </w:rPr>
        <w:t>，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2"/>
          <w:w w:val="100"/>
          <w:position w:val="5"/>
        </w:rPr>
        <w:t>它的均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2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31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4" w:equalWidth="0">
            <w:col w:w="684" w:space="74"/>
            <w:col w:w="1409" w:space="108"/>
            <w:col w:w="1987" w:space="121"/>
            <w:col w:w="4517"/>
          </w:cols>
        </w:sectPr>
      </w:pPr>
      <w:rPr/>
    </w:p>
    <w:p>
      <w:pPr>
        <w:spacing w:before="0" w:after="0" w:line="465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用反证法证</w:t>
      </w:r>
      <w:r>
        <w:rPr>
          <w:rFonts w:ascii="Microsoft JhengHei" w:hAnsi="Microsoft JhengHei" w:cs="Microsoft JhengHei" w:eastAsia="Microsoft JhengHei"/>
          <w:sz w:val="28"/>
          <w:szCs w:val="28"/>
          <w:spacing w:val="14"/>
          <w:w w:val="99"/>
          <w:position w:val="5"/>
        </w:rPr>
        <w:t>：</w:t>
      </w:r>
      <w:r>
        <w:rPr>
          <w:rFonts w:ascii="Meiryo" w:hAnsi="Meiryo" w:cs="Meiryo" w:eastAsia="Meiryo"/>
          <w:sz w:val="30"/>
          <w:szCs w:val="30"/>
          <w:spacing w:val="14"/>
          <w:w w:val="99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99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线性无关．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01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反设它们线性相关，则存在不全为零的数：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35" w:lineRule="exact"/>
        <w:ind w:left="15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2"/>
        </w:rPr>
        <w:t>使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2"/>
        </w:rPr>
        <w:t>得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b/>
          <w:bCs/>
          <w:position w:val="-5"/>
        </w:rPr>
        <w:t>1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2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5"/>
        </w:rPr>
        <w:t>2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2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4"/>
          <w:b/>
          <w:bCs/>
          <w:i/>
          <w:position w:val="-5"/>
        </w:rPr>
        <w:t>r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2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i/>
          <w:position w:val="-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2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31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5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1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2"/>
          <w:b/>
          <w:bCs/>
          <w:position w:val="5"/>
        </w:rPr>
        <w:t>(</w:t>
      </w:r>
      <w:r>
        <w:rPr>
          <w:rFonts w:ascii="Meiryo" w:hAnsi="Meiryo" w:cs="Meiryo" w:eastAsia="Meiryo"/>
          <w:sz w:val="30"/>
          <w:szCs w:val="30"/>
          <w:spacing w:val="17"/>
          <w:w w:val="93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1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2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403" w:lineRule="exact"/>
        <w:ind w:left="1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6"/>
        </w:rPr>
        <w:t>亦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6"/>
        </w:rPr>
        <w:t>即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−</w:t>
      </w:r>
      <w:r>
        <w:rPr>
          <w:rFonts w:ascii="Meiryo" w:hAnsi="Meiryo" w:cs="Meiryo" w:eastAsia="Meiryo"/>
          <w:sz w:val="28"/>
          <w:szCs w:val="28"/>
          <w:spacing w:val="-4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6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1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  <w:b/>
          <w:bCs/>
          <w:position w:val="6"/>
        </w:rPr>
        <w:t>)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6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  <w:b/>
          <w:bCs/>
          <w:position w:val="-1"/>
        </w:rPr>
        <w:t>1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6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b/>
          <w:bCs/>
          <w:position w:val="-1"/>
        </w:rPr>
        <w:t>2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6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1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"/>
        </w:rPr>
        <w:t>r</w:t>
      </w:r>
      <w:r>
        <w:rPr>
          <w:rFonts w:ascii="Meiryo" w:hAnsi="Meiryo" w:cs="Meiryo" w:eastAsia="Meiryo"/>
          <w:sz w:val="30"/>
          <w:szCs w:val="30"/>
          <w:spacing w:val="16"/>
          <w:w w:val="93"/>
          <w:position w:val="6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1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1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1"/>
          <w:w w:val="100"/>
          <w:b/>
          <w:bCs/>
          <w:i/>
          <w:position w:val="-1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1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b/>
          <w:bCs/>
          <w:position w:val="-1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6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73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6"/>
          <w:w w:val="97"/>
          <w:position w:val="4"/>
        </w:rPr>
        <w:t>由</w:t>
      </w:r>
      <w:r>
        <w:rPr>
          <w:rFonts w:ascii="Meiryo" w:hAnsi="Meiryo" w:cs="Meiryo" w:eastAsia="Meiryo"/>
          <w:sz w:val="30"/>
          <w:szCs w:val="30"/>
          <w:spacing w:val="7"/>
          <w:w w:val="97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97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2"/>
          <w:b/>
          <w:bCs/>
          <w:position w:val="4"/>
        </w:rPr>
        <w:t>,</w:t>
      </w:r>
      <w:r>
        <w:rPr>
          <w:rFonts w:ascii="Meiryo" w:hAnsi="Meiryo" w:cs="Meiryo" w:eastAsia="Meiryo"/>
          <w:sz w:val="30"/>
          <w:szCs w:val="30"/>
          <w:spacing w:val="17"/>
          <w:w w:val="93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4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4"/>
        </w:rPr>
        <w:t>线性无关知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73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</w:sectPr>
      </w:pPr>
      <w:rPr/>
    </w:p>
    <w:p>
      <w:pPr>
        <w:spacing w:before="0" w:after="0" w:line="429" w:lineRule="exact"/>
        <w:ind w:left="158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4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  <w:position w:val="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00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-2"/>
        </w:rPr>
        <w:t>矛盾，故假设不对．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412" w:lineRule="exact"/>
        <w:ind w:right="-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4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9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-8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4"/>
          <w:w w:val="168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29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580" w:right="1440"/>
          <w:cols w:num="3" w:equalWidth="0">
            <w:col w:w="2997" w:space="103"/>
            <w:col w:w="420" w:space="108"/>
            <w:col w:w="5272"/>
          </w:cols>
        </w:sectPr>
      </w:pPr>
      <w:rPr/>
    </w:p>
    <w:p>
      <w:pPr>
        <w:spacing w:before="0" w:after="0" w:line="466" w:lineRule="exact"/>
        <w:ind w:left="11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20"/>
          <w:w w:val="93"/>
          <w:position w:val="5"/>
        </w:rPr>
        <w:t>∴</w:t>
      </w:r>
      <w:r>
        <w:rPr>
          <w:rFonts w:ascii="Meiryo" w:hAnsi="Meiryo" w:cs="Meiryo" w:eastAsia="Meiryo"/>
          <w:sz w:val="30"/>
          <w:szCs w:val="30"/>
          <w:spacing w:val="12"/>
          <w:w w:val="93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93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5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线性无关，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2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的一组基．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before="0" w:after="0" w:line="394" w:lineRule="exact"/>
        <w:ind w:left="122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于</w:t>
      </w:r>
      <w:r>
        <w:rPr>
          <w:rFonts w:ascii="Microsoft JhengHei" w:hAnsi="Microsoft JhengHei" w:cs="Microsoft JhengHei" w:eastAsia="Microsoft JhengHei"/>
          <w:sz w:val="28"/>
          <w:szCs w:val="28"/>
          <w:spacing w:val="-1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  <w:position w:val="5"/>
        </w:rPr>
        <w:t>,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b/>
          <w:bCs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均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-1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的解，所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以</w:t>
      </w:r>
      <w:r>
        <w:rPr>
          <w:rFonts w:ascii="Microsoft JhengHei" w:hAnsi="Microsoft JhengHei" w:cs="Microsoft JhengHei" w:eastAsia="Microsoft JhengHei"/>
          <w:sz w:val="28"/>
          <w:szCs w:val="28"/>
          <w:spacing w:val="-2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96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96"/>
          <w:b/>
          <w:bCs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为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5"/>
        </w:rPr>
        <w:t>的</w:t>
      </w:r>
      <w:r>
        <w:rPr>
          <w:rFonts w:ascii="Microsoft JhengHei" w:hAnsi="Microsoft JhengHei" w:cs="Microsoft JhengHei" w:eastAsia="Microsoft JhengHei"/>
          <w:sz w:val="28"/>
          <w:szCs w:val="28"/>
          <w:spacing w:val="-1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Ax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15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i/>
          <w:position w:val="5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b/>
          <w:bCs/>
          <w:i/>
          <w:position w:val="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5"/>
        </w:rPr>
        <w:t>解</w:t>
      </w:r>
      <w:r>
        <w:rPr>
          <w:rFonts w:ascii="Microsoft JhengHei" w:hAnsi="Microsoft JhengHei" w:cs="Microsoft JhengHei" w:eastAsia="Microsoft JhengHei"/>
          <w:sz w:val="28"/>
          <w:szCs w:val="28"/>
          <w:spacing w:val="-4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100"/>
          <w:position w:val="5"/>
        </w:rPr>
        <w:t>⇒</w:t>
      </w:r>
      <w:r>
        <w:rPr>
          <w:rFonts w:ascii="Meiryo" w:hAnsi="Meiryo" w:cs="Meiryo" w:eastAsia="Meiryo"/>
          <w:sz w:val="28"/>
          <w:szCs w:val="28"/>
          <w:spacing w:val="1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96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96"/>
          <w:b/>
          <w:bCs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5"/>
        </w:rPr>
        <w:t>可由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394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type w:val="continuous"/>
          <w:pgSz w:w="11920" w:h="16840"/>
          <w:pgMar w:top="1580" w:bottom="1180" w:left="1580" w:right="1440"/>
        </w:sectPr>
      </w:pPr>
      <w:rPr/>
    </w:p>
    <w:p>
      <w:pPr>
        <w:spacing w:before="0" w:after="0" w:line="453" w:lineRule="exact"/>
        <w:ind w:left="115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Meiryo" w:hAnsi="Meiryo" w:cs="Meiryo" w:eastAsia="Meiryo"/>
          <w:sz w:val="30"/>
          <w:szCs w:val="30"/>
          <w:spacing w:val="14"/>
          <w:w w:val="100"/>
          <w:position w:val="2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2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5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1"/>
          <w:w w:val="100"/>
          <w:b/>
          <w:bCs/>
          <w:position w:val="2"/>
        </w:rPr>
        <w:t> </w:t>
      </w:r>
      <w:r>
        <w:rPr>
          <w:rFonts w:ascii="Meiryo" w:hAnsi="Meiryo" w:cs="Meiryo" w:eastAsia="Meiryo"/>
          <w:sz w:val="30"/>
          <w:szCs w:val="30"/>
          <w:spacing w:val="24"/>
          <w:w w:val="96"/>
          <w:position w:val="2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5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5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b/>
          <w:bCs/>
          <w:i/>
          <w:position w:val="-5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100"/>
          <w:position w:val="2"/>
        </w:rPr>
        <w:t>线性表出．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p>
      <w:pPr>
        <w:spacing w:line="453" w:lineRule="exact" w:after="0"/>
        <w:jc w:val="left"/>
        <w:rPr>
          <w:rFonts w:ascii="Microsoft JhengHei" w:hAnsi="Microsoft JhengHei" w:cs="Microsoft JhengHei" w:eastAsia="Microsoft JhengHei"/>
          <w:sz w:val="28"/>
          <w:szCs w:val="28"/>
        </w:rPr>
        <w:sectPr>
          <w:pgMar w:header="0" w:footer="982" w:top="1380" w:bottom="1180" w:left="1600" w:right="1580"/>
          <w:pgSz w:w="11920" w:h="16840"/>
        </w:sectPr>
      </w:pPr>
      <w:rPr/>
    </w:p>
    <w:p>
      <w:pPr>
        <w:spacing w:before="0" w:after="0" w:line="421" w:lineRule="exact"/>
        <w:ind w:left="159" w:right="-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−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5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3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2"/>
        </w:rPr>
        <w:t>2</w:t>
      </w:r>
      <w:r>
        <w:rPr>
          <w:rFonts w:ascii="Meiryo" w:hAnsi="Meiryo" w:cs="Meiryo" w:eastAsia="Meiryo"/>
          <w:sz w:val="30"/>
          <w:szCs w:val="30"/>
          <w:spacing w:val="14"/>
          <w:w w:val="100"/>
          <w:position w:val="6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b/>
          <w:bCs/>
          <w:position w:val="-2"/>
        </w:rPr>
        <w:t>3</w:t>
      </w:r>
      <w:r>
        <w:rPr>
          <w:rFonts w:ascii="Meiryo" w:hAnsi="Meiryo" w:cs="Meiryo" w:eastAsia="Meiryo"/>
          <w:sz w:val="30"/>
          <w:szCs w:val="30"/>
          <w:spacing w:val="24"/>
          <w:w w:val="100"/>
          <w:position w:val="6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position w:val="6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6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4"/>
          <w:b/>
          <w:bCs/>
          <w:position w:val="-2"/>
        </w:rPr>
        <w:t>1</w:t>
      </w:r>
      <w:r>
        <w:rPr>
          <w:rFonts w:ascii="Meiryo" w:hAnsi="Meiryo" w:cs="Meiryo" w:eastAsia="Meiryo"/>
          <w:sz w:val="30"/>
          <w:szCs w:val="30"/>
          <w:spacing w:val="25"/>
          <w:w w:val="96"/>
          <w:position w:val="6"/>
        </w:rPr>
        <w:t>ξ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68" w:lineRule="exact"/>
        <w:ind w:left="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4"/>
        </w:rPr>
        <w:t>(</w:t>
      </w:r>
      <w:r>
        <w:rPr>
          <w:rFonts w:ascii="Meiryo" w:hAnsi="Meiryo" w:cs="Meiryo" w:eastAsia="Meiryo"/>
          <w:sz w:val="30"/>
          <w:szCs w:val="30"/>
          <w:spacing w:val="17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57"/>
          <w:w w:val="10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b/>
          <w:bCs/>
          <w:position w:val="4"/>
        </w:rPr>
        <w:t>(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3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2"/>
          <w:b/>
          <w:bCs/>
          <w:position w:val="4"/>
        </w:rPr>
        <w:t>(</w:t>
      </w:r>
      <w:r>
        <w:rPr>
          <w:rFonts w:ascii="Meiryo" w:hAnsi="Meiryo" w:cs="Meiryo" w:eastAsia="Meiryo"/>
          <w:sz w:val="30"/>
          <w:szCs w:val="30"/>
          <w:spacing w:val="16"/>
          <w:w w:val="93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3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3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3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  <w:position w:val="-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4"/>
        </w:rPr>
        <w:t>−</w:t>
      </w:r>
      <w:r>
        <w:rPr>
          <w:rFonts w:ascii="Meiryo" w:hAnsi="Meiryo" w:cs="Meiryo" w:eastAsia="Meiryo"/>
          <w:sz w:val="28"/>
          <w:szCs w:val="28"/>
          <w:spacing w:val="-56"/>
          <w:w w:val="100"/>
          <w:position w:val="4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4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4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368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834" w:space="102"/>
            <w:col w:w="7804"/>
          </w:cols>
        </w:sectPr>
      </w:pPr>
      <w:rPr/>
    </w:p>
    <w:p>
      <w:pPr>
        <w:spacing w:before="0" w:after="0" w:line="401" w:lineRule="exact"/>
        <w:ind w:left="159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-42"/>
          <w:w w:val="100"/>
          <w:position w:val="3"/>
        </w:rPr>
        <w:t> </w:t>
      </w:r>
      <w:r>
        <w:rPr>
          <w:rFonts w:ascii="Meiryo" w:hAnsi="Meiryo" w:cs="Meiryo" w:eastAsia="Meiryo"/>
          <w:sz w:val="30"/>
          <w:szCs w:val="30"/>
          <w:spacing w:val="7"/>
          <w:w w:val="96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96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  <w:position w:val="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4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4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4"/>
        </w:rPr>
        <w:t>2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4"/>
        </w:rPr>
        <w:t>3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4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4"/>
          <w:b/>
          <w:bCs/>
          <w:position w:val="-4"/>
        </w:rPr>
        <w:t>1</w:t>
      </w:r>
      <w:r>
        <w:rPr>
          <w:rFonts w:ascii="Meiryo" w:hAnsi="Meiryo" w:cs="Meiryo" w:eastAsia="Meiryo"/>
          <w:sz w:val="30"/>
          <w:szCs w:val="30"/>
          <w:spacing w:val="16"/>
          <w:w w:val="93"/>
          <w:position w:val="3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4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16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1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</w:sectPr>
      </w:pPr>
      <w:rPr/>
    </w:p>
    <w:p>
      <w:pPr>
        <w:spacing w:before="0" w:after="0" w:line="396" w:lineRule="exact"/>
        <w:ind w:left="102" w:right="-9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icrosoft JhengHei" w:hAnsi="Microsoft JhengHei" w:cs="Microsoft JhengHei" w:eastAsia="Microsoft JhengHei"/>
          <w:sz w:val="28"/>
          <w:szCs w:val="28"/>
          <w:w w:val="99"/>
          <w:position w:val="3"/>
        </w:rPr>
        <w:t>令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5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2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-5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−</w:t>
      </w:r>
      <w:r>
        <w:rPr>
          <w:rFonts w:ascii="Meiryo" w:hAnsi="Meiryo" w:cs="Meiryo" w:eastAsia="Meiryo"/>
          <w:sz w:val="28"/>
          <w:szCs w:val="28"/>
          <w:spacing w:val="5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4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b/>
          <w:bCs/>
          <w:position w:val="-4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99"/>
          <w:position w:val="3"/>
        </w:rPr>
        <w:t>则</w:t>
      </w:r>
      <w:r>
        <w:rPr>
          <w:rFonts w:ascii="Microsoft JhengHei" w:hAnsi="Microsoft JhengHei" w:cs="Microsoft JhengHei" w:eastAsia="Microsoft JhengHei"/>
          <w:sz w:val="28"/>
          <w:szCs w:val="28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3"/>
          <w:w w:val="100"/>
          <w:position w:val="3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+</w:t>
      </w:r>
      <w:r>
        <w:rPr>
          <w:rFonts w:ascii="Meiryo" w:hAnsi="Meiryo" w:cs="Meiryo" w:eastAsia="Meiryo"/>
          <w:sz w:val="28"/>
          <w:szCs w:val="28"/>
          <w:spacing w:val="10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1"/>
          <w:w w:val="100"/>
          <w:b/>
          <w:bCs/>
          <w:i/>
          <w:position w:val="-4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4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b/>
          <w:bCs/>
          <w:position w:val="-4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3"/>
        </w:rPr>
        <w:t>=</w:t>
      </w:r>
      <w:r>
        <w:rPr>
          <w:rFonts w:ascii="Meiryo" w:hAnsi="Meiryo" w:cs="Meiryo" w:eastAsia="Meiryo"/>
          <w:sz w:val="28"/>
          <w:szCs w:val="28"/>
          <w:spacing w:val="3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  <w:position w:val="3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line="402" w:lineRule="exact"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20" w:h="16840"/>
          <w:pgMar w:top="1580" w:bottom="1180" w:left="1600" w:right="1580"/>
          <w:cols w:num="2" w:equalWidth="0">
            <w:col w:w="650" w:space="102"/>
            <w:col w:w="7988"/>
          </w:cols>
        </w:sectPr>
      </w:pPr>
      <w:rPr/>
    </w:p>
    <w:p>
      <w:pPr>
        <w:spacing w:before="0" w:after="0" w:line="431" w:lineRule="exact"/>
        <w:ind w:left="159" w:right="-20"/>
        <w:jc w:val="left"/>
        <w:rPr>
          <w:rFonts w:ascii="Microsoft JhengHei" w:hAnsi="Microsoft JhengHei" w:cs="Microsoft JhengHei" w:eastAsia="Microsoft JhengHei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  <w:position w:val="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  <w:i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=</w:t>
      </w:r>
      <w:r>
        <w:rPr>
          <w:rFonts w:ascii="Meiryo" w:hAnsi="Meiryo" w:cs="Meiryo" w:eastAsia="Meiryo"/>
          <w:sz w:val="28"/>
          <w:szCs w:val="28"/>
          <w:spacing w:val="20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  <w:b/>
          <w:bCs/>
          <w:position w:val="-2"/>
        </w:rPr>
        <w:t>1</w:t>
      </w:r>
      <w:r>
        <w:rPr>
          <w:rFonts w:ascii="Meiryo" w:hAnsi="Meiryo" w:cs="Meiryo" w:eastAsia="Meiryo"/>
          <w:sz w:val="30"/>
          <w:szCs w:val="30"/>
          <w:spacing w:val="7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b/>
          <w:bCs/>
          <w:position w:val="-2"/>
        </w:rPr>
        <w:t>2</w:t>
      </w:r>
      <w:r>
        <w:rPr>
          <w:rFonts w:ascii="Meiryo" w:hAnsi="Meiryo" w:cs="Meiryo" w:eastAsia="Meiryo"/>
          <w:sz w:val="30"/>
          <w:szCs w:val="30"/>
          <w:spacing w:val="16"/>
          <w:w w:val="100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b/>
          <w:bCs/>
          <w:position w:val="-2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-4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68"/>
          <w:position w:val="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00"/>
          <w:position w:val="5"/>
        </w:rPr>
        <w:t> </w:t>
      </w:r>
      <w:r>
        <w:rPr>
          <w:rFonts w:ascii="Meiryo" w:hAnsi="Meiryo" w:cs="Meiryo" w:eastAsia="Meiryo"/>
          <w:sz w:val="28"/>
          <w:szCs w:val="28"/>
          <w:spacing w:val="0"/>
          <w:w w:val="69"/>
          <w:position w:val="5"/>
        </w:rPr>
        <w:t>+</w:t>
      </w:r>
      <w:r>
        <w:rPr>
          <w:rFonts w:ascii="Meiryo" w:hAnsi="Meiryo" w:cs="Meiryo" w:eastAsia="Meiryo"/>
          <w:sz w:val="28"/>
          <w:szCs w:val="28"/>
          <w:spacing w:val="9"/>
          <w:w w:val="69"/>
          <w:position w:val="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2"/>
          <w:b/>
          <w:bCs/>
          <w:i/>
          <w:position w:val="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2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6"/>
          <w:w w:val="71"/>
          <w:position w:val="-2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4"/>
          <w:b/>
          <w:bCs/>
          <w:position w:val="-2"/>
        </w:rPr>
        <w:t>1</w:t>
      </w:r>
      <w:r>
        <w:rPr>
          <w:rFonts w:ascii="Meiryo" w:hAnsi="Meiryo" w:cs="Meiryo" w:eastAsia="Meiryo"/>
          <w:sz w:val="30"/>
          <w:szCs w:val="30"/>
          <w:spacing w:val="16"/>
          <w:w w:val="93"/>
          <w:position w:val="5"/>
        </w:rPr>
        <w:t>η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4"/>
          <w:b/>
          <w:bCs/>
          <w:i/>
          <w:position w:val="-2"/>
        </w:rPr>
        <w:t>n</w:t>
      </w:r>
      <w:r>
        <w:rPr>
          <w:rFonts w:ascii="Meiryo" w:hAnsi="Meiryo" w:cs="Meiryo" w:eastAsia="Meiryo"/>
          <w:sz w:val="16"/>
          <w:szCs w:val="16"/>
          <w:spacing w:val="13"/>
          <w:w w:val="71"/>
          <w:position w:val="-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0"/>
          <w:b/>
          <w:bCs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4"/>
          <w:w w:val="71"/>
          <w:position w:val="-2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b/>
          <w:bCs/>
          <w:position w:val="-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b/>
          <w:bCs/>
          <w:position w:val="-2"/>
        </w:rPr>
        <w:t> 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217"/>
          <w:position w:val="5"/>
        </w:rPr>
        <w:t>,</w:t>
      </w:r>
      <w:r>
        <w:rPr>
          <w:rFonts w:ascii="Microsoft JhengHei" w:hAnsi="Microsoft JhengHei" w:cs="Microsoft JhengHei" w:eastAsia="Microsoft JhengHei"/>
          <w:sz w:val="28"/>
          <w:szCs w:val="28"/>
          <w:spacing w:val="1"/>
          <w:w w:val="99"/>
          <w:position w:val="5"/>
        </w:rPr>
        <w:t>证毕．</w:t>
      </w:r>
      <w:r>
        <w:rPr>
          <w:rFonts w:ascii="Microsoft JhengHei" w:hAnsi="Microsoft JhengHei" w:cs="Microsoft JhengHei" w:eastAsia="Microsoft JhengHei"/>
          <w:sz w:val="28"/>
          <w:szCs w:val="28"/>
          <w:spacing w:val="0"/>
          <w:w w:val="100"/>
          <w:position w:val="0"/>
        </w:rPr>
      </w:r>
    </w:p>
    <w:sectPr>
      <w:type w:val="continuous"/>
      <w:pgSz w:w="11920" w:h="16840"/>
      <w:pgMar w:top="1580" w:bottom="11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atang">
    <w:altName w:val="Batang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89.282997pt;margin-top:219.949142pt;width:416.653979pt;height:402.101727pt;mso-position-horizontal-relative:page;mso-position-vertical-relative:page;z-index:-2725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9.23999pt;margin-top:781.897522pt;width:13.0pt;height:11pt;mso-position-horizontal-relative:page;mso-position-vertical-relative:page;z-index:-2724" type="#_x0000_t202" filled="f" stroked="f">
          <v:textbox inset="0,0,0,0">
            <w:txbxContent>
              <w:p>
                <w:pPr>
                  <w:spacing w:before="0" w:after="0" w:line="20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 Changsheng</dc:creator>
  <dc:title>Microsoft Word - 第三章.DOC</dc:title>
  <dcterms:created xsi:type="dcterms:W3CDTF">2011-09-19T22:58:38Z</dcterms:created>
  <dcterms:modified xsi:type="dcterms:W3CDTF">2011-09-19T22:58:38Z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2006-11-02T00:00:00Z</vt:filetime>
  </property>
  <property fmtid="{D5CDD505-2E9C-101B-9397-08002B2CF9AE}" pid="3" name="LastSaved">
    <vt:filetime>2011-09-19T00:00:00Z</vt:filetime>
  </property>
</Properties>
</file>